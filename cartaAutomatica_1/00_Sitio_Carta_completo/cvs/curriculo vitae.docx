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/>
      </w:tblPr>
      <w:tblGrid>
        <w:gridCol w:w="2592"/>
      </w:tblGrid>
      <w:tr w:rsidR="00CA3EAC" w:rsidRPr="000A017F" w:rsidTr="001168A6">
        <w:trPr>
          <w:trHeight w:val="1848"/>
          <w:jc w:val="right"/>
        </w:trPr>
        <w:tc>
          <w:tcPr>
            <w:tcW w:w="2592" w:type="dxa"/>
          </w:tcPr>
          <w:p w:rsidR="00CA3EAC" w:rsidRDefault="00CA3EAC" w:rsidP="007A5527">
            <w:pPr>
              <w:pStyle w:val="Direccin1"/>
              <w:rPr>
                <w:b/>
                <w:sz w:val="20"/>
              </w:rPr>
            </w:pPr>
            <w:r>
              <w:rPr>
                <w:noProof/>
                <w:lang w:eastAsia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298.75pt;margin-top:0;width:67.9pt;height:78.6pt;z-index:251658240">
                  <v:imagedata r:id="rId4" o:title=""/>
                </v:shape>
              </w:pict>
            </w:r>
            <w:r>
              <w:rPr>
                <w:b/>
                <w:sz w:val="20"/>
              </w:rPr>
              <w:t xml:space="preserve">Dirección: Gorriti 6 Piso 9 </w:t>
            </w:r>
          </w:p>
          <w:p w:rsidR="00CA3EAC" w:rsidRPr="000A017F" w:rsidRDefault="00CA3EAC" w:rsidP="007A5527">
            <w:pPr>
              <w:pStyle w:val="Direccin1"/>
              <w:rPr>
                <w:b/>
                <w:sz w:val="20"/>
              </w:rPr>
            </w:pPr>
            <w:r>
              <w:rPr>
                <w:b/>
                <w:sz w:val="20"/>
              </w:rPr>
              <w:t>Dpto. 6 – Bahía Blanca</w:t>
            </w:r>
          </w:p>
          <w:p w:rsidR="00CA3EAC" w:rsidRDefault="00CA3EAC" w:rsidP="007A5527">
            <w:pPr>
              <w:pStyle w:val="Direccin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Tel. </w:t>
            </w:r>
            <w:r w:rsidRPr="000A017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0291 – 155 00 88 55</w:t>
            </w:r>
          </w:p>
          <w:p w:rsidR="00CA3EAC" w:rsidRPr="000A017F" w:rsidRDefault="00CA3EAC" w:rsidP="007A5527">
            <w:pPr>
              <w:pStyle w:val="Direccin1"/>
              <w:rPr>
                <w:b/>
                <w:sz w:val="20"/>
              </w:rPr>
            </w:pPr>
            <w:r>
              <w:rPr>
                <w:b/>
                <w:sz w:val="20"/>
              </w:rPr>
              <w:t>Tel.  0291 - 4306769</w:t>
            </w:r>
          </w:p>
          <w:p w:rsidR="00CA3EAC" w:rsidRPr="000A017F" w:rsidRDefault="00CA3EAC" w:rsidP="007A5527">
            <w:pPr>
              <w:pStyle w:val="Direccin1"/>
              <w:rPr>
                <w:b/>
                <w:sz w:val="20"/>
              </w:rPr>
            </w:pPr>
            <w:r w:rsidRPr="000A017F">
              <w:rPr>
                <w:b/>
                <w:sz w:val="20"/>
              </w:rPr>
              <w:t>Teléfonos alternativos</w:t>
            </w:r>
          </w:p>
          <w:p w:rsidR="00CA3EAC" w:rsidRDefault="00CA3EAC" w:rsidP="007A5527">
            <w:pPr>
              <w:pStyle w:val="Direccin1"/>
              <w:rPr>
                <w:b/>
                <w:sz w:val="20"/>
              </w:rPr>
            </w:pPr>
            <w:r>
              <w:rPr>
                <w:b/>
                <w:sz w:val="20"/>
              </w:rPr>
              <w:t>0291 - 156414225</w:t>
            </w:r>
          </w:p>
          <w:p w:rsidR="00CA3EAC" w:rsidRDefault="00CA3EAC" w:rsidP="007A5527">
            <w:pPr>
              <w:pStyle w:val="Direccin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0291 - </w:t>
            </w:r>
            <w:r w:rsidRPr="000A017F">
              <w:rPr>
                <w:b/>
                <w:sz w:val="20"/>
              </w:rPr>
              <w:t>48142</w:t>
            </w:r>
            <w:r>
              <w:rPr>
                <w:b/>
                <w:sz w:val="20"/>
              </w:rPr>
              <w:t xml:space="preserve">43 </w:t>
            </w:r>
          </w:p>
          <w:p w:rsidR="00CA3EAC" w:rsidRPr="000A017F" w:rsidRDefault="00CA3EAC" w:rsidP="007A5527">
            <w:pPr>
              <w:pStyle w:val="Direccin1"/>
              <w:rPr>
                <w:b/>
                <w:sz w:val="20"/>
              </w:rPr>
            </w:pPr>
            <w:r>
              <w:rPr>
                <w:b/>
                <w:sz w:val="20"/>
              </w:rPr>
              <w:t>Email: emmivanmaza@gmail.com</w:t>
            </w:r>
          </w:p>
        </w:tc>
      </w:tr>
    </w:tbl>
    <w:p w:rsidR="00CA3EAC" w:rsidRDefault="00CA3EAC" w:rsidP="00D05528">
      <w:pPr>
        <w:pStyle w:val="Nombre"/>
      </w:pPr>
      <w:r>
        <w:t>Emmanuel Iván  Maza</w:t>
      </w:r>
    </w:p>
    <w:tbl>
      <w:tblPr>
        <w:tblW w:w="883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164"/>
        <w:gridCol w:w="6671"/>
      </w:tblGrid>
      <w:tr w:rsidR="00CA3EAC" w:rsidTr="00D475D3">
        <w:trPr>
          <w:trHeight w:val="1367"/>
        </w:trPr>
        <w:tc>
          <w:tcPr>
            <w:tcW w:w="2164" w:type="dxa"/>
          </w:tcPr>
          <w:p w:rsidR="00CA3EAC" w:rsidRDefault="00CA3EAC" w:rsidP="007A5527">
            <w:pPr>
              <w:pStyle w:val="Ttulodeseccin"/>
            </w:pPr>
            <w:r>
              <w:t>Información personal</w:t>
            </w:r>
          </w:p>
        </w:tc>
        <w:tc>
          <w:tcPr>
            <w:tcW w:w="6671" w:type="dxa"/>
          </w:tcPr>
          <w:p w:rsidR="00CA3EAC" w:rsidRPr="00614C4F" w:rsidRDefault="00CA3EAC" w:rsidP="007A5527">
            <w:pPr>
              <w:pStyle w:val="Logro"/>
              <w:rPr>
                <w:sz w:val="24"/>
                <w:szCs w:val="24"/>
              </w:rPr>
            </w:pPr>
            <w:r w:rsidRPr="00614C4F">
              <w:rPr>
                <w:sz w:val="24"/>
                <w:szCs w:val="24"/>
              </w:rPr>
              <w:t>Estado civil: Soltero</w:t>
            </w:r>
          </w:p>
          <w:p w:rsidR="00CA3EAC" w:rsidRPr="00614C4F" w:rsidRDefault="00CA3EAC" w:rsidP="007A5527">
            <w:pPr>
              <w:pStyle w:val="Logro"/>
              <w:rPr>
                <w:sz w:val="24"/>
                <w:szCs w:val="24"/>
              </w:rPr>
            </w:pPr>
            <w:r w:rsidRPr="00614C4F">
              <w:rPr>
                <w:sz w:val="24"/>
                <w:szCs w:val="24"/>
              </w:rPr>
              <w:t>Nacionalidad: Argentino</w:t>
            </w:r>
          </w:p>
          <w:p w:rsidR="00CA3EAC" w:rsidRPr="00614C4F" w:rsidRDefault="00CA3EAC" w:rsidP="007A5527">
            <w:pPr>
              <w:pStyle w:val="Logro"/>
              <w:rPr>
                <w:sz w:val="24"/>
                <w:szCs w:val="24"/>
              </w:rPr>
            </w:pPr>
            <w:r w:rsidRPr="00614C4F">
              <w:rPr>
                <w:sz w:val="24"/>
                <w:szCs w:val="24"/>
              </w:rPr>
              <w:t>Fecha de Nacimiento :08/08/</w:t>
            </w:r>
            <w:r>
              <w:rPr>
                <w:sz w:val="24"/>
                <w:szCs w:val="24"/>
              </w:rPr>
              <w:t>19</w:t>
            </w:r>
            <w:r w:rsidRPr="00614C4F">
              <w:rPr>
                <w:sz w:val="24"/>
                <w:szCs w:val="24"/>
              </w:rPr>
              <w:t>81</w:t>
            </w:r>
          </w:p>
          <w:p w:rsidR="00CA3EAC" w:rsidRPr="00614C4F" w:rsidRDefault="00CA3EAC" w:rsidP="007A5527">
            <w:pPr>
              <w:pStyle w:val="Logro"/>
              <w:rPr>
                <w:sz w:val="24"/>
                <w:szCs w:val="24"/>
              </w:rPr>
            </w:pPr>
            <w:r w:rsidRPr="00614C4F">
              <w:rPr>
                <w:sz w:val="24"/>
                <w:szCs w:val="24"/>
              </w:rPr>
              <w:t xml:space="preserve">Lugar de nacimiento: Bahía Blanca </w:t>
            </w:r>
          </w:p>
        </w:tc>
      </w:tr>
      <w:tr w:rsidR="00CA3EAC" w:rsidTr="00D475D3">
        <w:trPr>
          <w:trHeight w:val="2142"/>
        </w:trPr>
        <w:tc>
          <w:tcPr>
            <w:tcW w:w="2164" w:type="dxa"/>
          </w:tcPr>
          <w:p w:rsidR="00CA3EAC" w:rsidRDefault="00CA3EAC" w:rsidP="007A5527">
            <w:pPr>
              <w:pStyle w:val="Ttulodeseccin"/>
            </w:pPr>
            <w:r>
              <w:t>Educación</w:t>
            </w:r>
          </w:p>
        </w:tc>
        <w:tc>
          <w:tcPr>
            <w:tcW w:w="6671" w:type="dxa"/>
          </w:tcPr>
          <w:p w:rsidR="00CA3EAC" w:rsidRPr="00614C4F" w:rsidRDefault="00CA3EAC" w:rsidP="00614C4F">
            <w:pPr>
              <w:pStyle w:val="Compaa"/>
            </w:pPr>
            <w:r w:rsidRPr="008614BF">
              <w:rPr>
                <w:i/>
              </w:rPr>
              <w:t>Año 1999 – 2001:</w:t>
            </w:r>
            <w:r>
              <w:t xml:space="preserve"> </w:t>
            </w:r>
            <w:r w:rsidRPr="00614C4F">
              <w:t>Escuela de enseñanza media Nº 13.</w:t>
            </w:r>
            <w:r w:rsidRPr="00614C4F">
              <w:tab/>
              <w:t xml:space="preserve">      </w:t>
            </w:r>
          </w:p>
          <w:p w:rsidR="00CA3EAC" w:rsidRPr="00614C4F" w:rsidRDefault="00CA3EAC" w:rsidP="007A5527">
            <w:pPr>
              <w:pStyle w:val="Cargo"/>
              <w:rPr>
                <w:sz w:val="24"/>
                <w:szCs w:val="24"/>
              </w:rPr>
            </w:pPr>
            <w:r w:rsidRPr="00614C4F">
              <w:rPr>
                <w:sz w:val="24"/>
                <w:szCs w:val="24"/>
              </w:rPr>
              <w:t>Bachiller  para  adultos con orientación en gestión y administración.</w:t>
            </w:r>
          </w:p>
          <w:p w:rsidR="00CA3EAC" w:rsidRPr="00614C4F" w:rsidRDefault="00CA3EAC" w:rsidP="007A5527">
            <w:pPr>
              <w:pStyle w:val="Logro"/>
              <w:rPr>
                <w:sz w:val="24"/>
                <w:szCs w:val="24"/>
              </w:rPr>
            </w:pPr>
          </w:p>
          <w:p w:rsidR="00CA3EAC" w:rsidRPr="00614C4F" w:rsidRDefault="00CA3EAC" w:rsidP="007A5527">
            <w:pPr>
              <w:pStyle w:val="Cargo"/>
              <w:rPr>
                <w:sz w:val="24"/>
                <w:szCs w:val="24"/>
              </w:rPr>
            </w:pPr>
            <w:r w:rsidRPr="00614C4F">
              <w:rPr>
                <w:sz w:val="24"/>
                <w:szCs w:val="24"/>
              </w:rPr>
              <w:t>Adjunto certificado analítico.</w:t>
            </w:r>
          </w:p>
          <w:p w:rsidR="00CA3EAC" w:rsidRPr="00614C4F" w:rsidRDefault="00CA3EAC" w:rsidP="007A5527">
            <w:pPr>
              <w:pStyle w:val="Logro"/>
              <w:rPr>
                <w:sz w:val="24"/>
                <w:szCs w:val="24"/>
              </w:rPr>
            </w:pPr>
          </w:p>
        </w:tc>
      </w:tr>
      <w:tr w:rsidR="00CA3EAC" w:rsidTr="00D475D3">
        <w:trPr>
          <w:trHeight w:val="4299"/>
        </w:trPr>
        <w:tc>
          <w:tcPr>
            <w:tcW w:w="2164" w:type="dxa"/>
          </w:tcPr>
          <w:p w:rsidR="00CA3EAC" w:rsidRDefault="00CA3EAC" w:rsidP="007A5527">
            <w:pPr>
              <w:pStyle w:val="Ttulodeseccin"/>
            </w:pPr>
            <w:r>
              <w:t>Otros estudios</w:t>
            </w:r>
          </w:p>
        </w:tc>
        <w:tc>
          <w:tcPr>
            <w:tcW w:w="6671" w:type="dxa"/>
          </w:tcPr>
          <w:p w:rsidR="00CA3EAC" w:rsidRPr="00614C4F" w:rsidRDefault="00CA3EAC" w:rsidP="007A5527">
            <w:pPr>
              <w:pStyle w:val="Objetivo"/>
              <w:rPr>
                <w:sz w:val="24"/>
                <w:szCs w:val="24"/>
              </w:rPr>
            </w:pPr>
            <w:r w:rsidRPr="008614BF">
              <w:rPr>
                <w:i/>
                <w:sz w:val="24"/>
                <w:szCs w:val="24"/>
              </w:rPr>
              <w:t>Año Mar 1997 – Dic 1998:</w:t>
            </w:r>
            <w:r>
              <w:rPr>
                <w:sz w:val="24"/>
                <w:szCs w:val="24"/>
              </w:rPr>
              <w:t xml:space="preserve"> </w:t>
            </w:r>
            <w:r w:rsidRPr="00614C4F">
              <w:rPr>
                <w:sz w:val="24"/>
                <w:szCs w:val="24"/>
              </w:rPr>
              <w:t>Curso</w:t>
            </w:r>
            <w:r>
              <w:rPr>
                <w:sz w:val="24"/>
                <w:szCs w:val="24"/>
              </w:rPr>
              <w:t xml:space="preserve"> de auxiliar administrativo  (</w:t>
            </w:r>
            <w:r w:rsidRPr="00614C4F">
              <w:rPr>
                <w:sz w:val="24"/>
                <w:szCs w:val="24"/>
              </w:rPr>
              <w:t xml:space="preserve">Centro de formación profesional Nº 402 </w:t>
            </w:r>
            <w:r>
              <w:rPr>
                <w:sz w:val="24"/>
                <w:szCs w:val="24"/>
              </w:rPr>
              <w:t>“</w:t>
            </w:r>
            <w:smartTag w:uri="urn:schemas-microsoft-com:office:smarttags" w:element="PersonName">
              <w:smartTagPr>
                <w:attr w:name="ProductID" w:val="La Piedad"/>
              </w:smartTagPr>
              <w:r w:rsidRPr="00614C4F">
                <w:rPr>
                  <w:sz w:val="24"/>
                  <w:szCs w:val="24"/>
                </w:rPr>
                <w:t>La Piedad</w:t>
              </w:r>
            </w:smartTag>
            <w:r w:rsidRPr="00614C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“)</w:t>
            </w:r>
          </w:p>
          <w:p w:rsidR="00CA3EAC" w:rsidRPr="00614C4F" w:rsidRDefault="00CA3EAC" w:rsidP="007A5527">
            <w:pPr>
              <w:pStyle w:val="BodyText"/>
              <w:rPr>
                <w:sz w:val="24"/>
                <w:szCs w:val="24"/>
              </w:rPr>
            </w:pPr>
            <w:r w:rsidRPr="00614C4F">
              <w:rPr>
                <w:i/>
                <w:sz w:val="24"/>
                <w:szCs w:val="24"/>
              </w:rPr>
              <w:t>Contenido: Operador de PC. Nivel 1-2-3.</w:t>
            </w:r>
          </w:p>
          <w:p w:rsidR="00CA3EAC" w:rsidRPr="00614C4F" w:rsidRDefault="00CA3EAC" w:rsidP="007A5527">
            <w:pPr>
              <w:pStyle w:val="Cargo"/>
              <w:rPr>
                <w:sz w:val="24"/>
                <w:szCs w:val="24"/>
              </w:rPr>
            </w:pPr>
            <w:r w:rsidRPr="00614C4F">
              <w:rPr>
                <w:sz w:val="24"/>
                <w:szCs w:val="24"/>
              </w:rPr>
              <w:t>Adjunto diploma.</w:t>
            </w:r>
          </w:p>
          <w:p w:rsidR="00CA3EAC" w:rsidRPr="00614C4F" w:rsidRDefault="00CA3EAC" w:rsidP="007A5527">
            <w:pPr>
              <w:pStyle w:val="Objetivo"/>
              <w:rPr>
                <w:sz w:val="24"/>
                <w:szCs w:val="24"/>
              </w:rPr>
            </w:pPr>
            <w:r w:rsidRPr="008614BF">
              <w:rPr>
                <w:i/>
                <w:sz w:val="24"/>
                <w:szCs w:val="24"/>
              </w:rPr>
              <w:t>Año Mar. 2004 – Mar. 2005:</w:t>
            </w:r>
            <w:r w:rsidRPr="00614C4F">
              <w:rPr>
                <w:sz w:val="24"/>
                <w:szCs w:val="24"/>
              </w:rPr>
              <w:tab/>
              <w:t>Curso</w:t>
            </w:r>
            <w:r>
              <w:rPr>
                <w:sz w:val="24"/>
                <w:szCs w:val="24"/>
              </w:rPr>
              <w:t xml:space="preserve"> de secretariado jurídico   (</w:t>
            </w:r>
            <w:r w:rsidRPr="00614C4F">
              <w:rPr>
                <w:sz w:val="24"/>
                <w:szCs w:val="24"/>
              </w:rPr>
              <w:t>Instituto Sarmiento</w:t>
            </w:r>
            <w:r>
              <w:rPr>
                <w:sz w:val="24"/>
                <w:szCs w:val="24"/>
              </w:rPr>
              <w:t>)</w:t>
            </w:r>
            <w:r w:rsidRPr="00614C4F">
              <w:rPr>
                <w:sz w:val="24"/>
                <w:szCs w:val="24"/>
              </w:rPr>
              <w:t>.</w:t>
            </w:r>
          </w:p>
          <w:p w:rsidR="00CA3EAC" w:rsidRPr="00614C4F" w:rsidRDefault="00CA3EAC" w:rsidP="007A5527">
            <w:pPr>
              <w:pStyle w:val="BodyText"/>
              <w:rPr>
                <w:i/>
                <w:sz w:val="24"/>
                <w:szCs w:val="24"/>
              </w:rPr>
            </w:pPr>
            <w:r w:rsidRPr="00614C4F">
              <w:rPr>
                <w:i/>
                <w:sz w:val="24"/>
                <w:szCs w:val="24"/>
              </w:rPr>
              <w:t>Contenido: Word,  Excel, Lex Doctor, Juba.</w:t>
            </w:r>
          </w:p>
          <w:p w:rsidR="00CA3EAC" w:rsidRPr="00614C4F" w:rsidRDefault="00CA3EAC" w:rsidP="007A5527">
            <w:pPr>
              <w:pStyle w:val="Cargo"/>
              <w:rPr>
                <w:sz w:val="24"/>
                <w:szCs w:val="24"/>
              </w:rPr>
            </w:pPr>
            <w:r w:rsidRPr="00614C4F">
              <w:rPr>
                <w:sz w:val="24"/>
                <w:szCs w:val="24"/>
              </w:rPr>
              <w:t>Adjunto diploma</w:t>
            </w:r>
            <w:r>
              <w:rPr>
                <w:sz w:val="24"/>
                <w:szCs w:val="24"/>
              </w:rPr>
              <w:t>.</w:t>
            </w:r>
          </w:p>
          <w:p w:rsidR="00CA3EAC" w:rsidRPr="00614C4F" w:rsidRDefault="00CA3EAC" w:rsidP="007A5527">
            <w:pPr>
              <w:pStyle w:val="Objetivo"/>
              <w:rPr>
                <w:sz w:val="24"/>
                <w:szCs w:val="24"/>
              </w:rPr>
            </w:pPr>
          </w:p>
        </w:tc>
      </w:tr>
      <w:tr w:rsidR="00CA3EAC" w:rsidTr="00D475D3">
        <w:trPr>
          <w:trHeight w:val="1382"/>
        </w:trPr>
        <w:tc>
          <w:tcPr>
            <w:tcW w:w="2164" w:type="dxa"/>
          </w:tcPr>
          <w:p w:rsidR="00CA3EAC" w:rsidRDefault="00CA3EAC" w:rsidP="007A5527">
            <w:pPr>
              <w:pStyle w:val="Ttulodeseccin"/>
            </w:pPr>
            <w:r>
              <w:t>Experiencia laboral</w:t>
            </w:r>
          </w:p>
        </w:tc>
        <w:tc>
          <w:tcPr>
            <w:tcW w:w="6671" w:type="dxa"/>
          </w:tcPr>
          <w:p w:rsidR="00CA3EAC" w:rsidRDefault="00CA3EAC" w:rsidP="00614C4F">
            <w:pPr>
              <w:pStyle w:val="Compaa"/>
            </w:pPr>
            <w:r w:rsidRPr="00614C4F">
              <w:t>E</w:t>
            </w:r>
            <w:r>
              <w:t>mpresa de seguridad privada HIGH</w:t>
            </w:r>
            <w:r w:rsidRPr="00614C4F">
              <w:t xml:space="preserve"> TOP SECURITY S.A.</w:t>
            </w:r>
          </w:p>
          <w:p w:rsidR="00CA3EAC" w:rsidRPr="00E2435B" w:rsidRDefault="00CA3EAC" w:rsidP="00614C4F">
            <w:pPr>
              <w:rPr>
                <w:sz w:val="24"/>
                <w:szCs w:val="24"/>
              </w:rPr>
            </w:pPr>
            <w:r w:rsidRPr="00E2435B">
              <w:rPr>
                <w:sz w:val="24"/>
                <w:szCs w:val="24"/>
              </w:rPr>
              <w:t>Desde el 04/08/2006 Hasta 11/05/2007</w:t>
            </w:r>
            <w:r>
              <w:rPr>
                <w:sz w:val="24"/>
                <w:szCs w:val="24"/>
              </w:rPr>
              <w:t xml:space="preserve"> (prestando dicho servicio en supermercados </w:t>
            </w:r>
            <w:r w:rsidRPr="0048564E">
              <w:t>NORTE – CARREFOUR</w:t>
            </w:r>
            <w:r>
              <w:rPr>
                <w:sz w:val="24"/>
                <w:szCs w:val="24"/>
              </w:rPr>
              <w:t>)</w:t>
            </w:r>
          </w:p>
          <w:p w:rsidR="00CA3EAC" w:rsidRPr="00614C4F" w:rsidRDefault="00CA3EAC" w:rsidP="008614BF">
            <w:pPr>
              <w:rPr>
                <w:sz w:val="24"/>
                <w:szCs w:val="24"/>
              </w:rPr>
            </w:pPr>
          </w:p>
        </w:tc>
      </w:tr>
      <w:tr w:rsidR="00CA3EAC" w:rsidTr="00D475D3">
        <w:trPr>
          <w:trHeight w:val="547"/>
        </w:trPr>
        <w:tc>
          <w:tcPr>
            <w:tcW w:w="2164" w:type="dxa"/>
          </w:tcPr>
          <w:p w:rsidR="00CA3EAC" w:rsidRDefault="00CA3EAC" w:rsidP="007A5527">
            <w:pPr>
              <w:pStyle w:val="Ttulodeseccin"/>
            </w:pPr>
            <w:r>
              <w:t>Trabajo actual</w:t>
            </w:r>
          </w:p>
        </w:tc>
        <w:tc>
          <w:tcPr>
            <w:tcW w:w="6671" w:type="dxa"/>
          </w:tcPr>
          <w:p w:rsidR="00CA3EAC" w:rsidRPr="00614C4F" w:rsidRDefault="00CA3EAC" w:rsidP="00D475D3">
            <w:pPr>
              <w:pStyle w:val="Ttulodesecc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Cajero en Supermercados CARREFOUR (Bahía Blanca) hace seis años </w:t>
            </w:r>
          </w:p>
        </w:tc>
      </w:tr>
      <w:tr w:rsidR="00CA3EAC" w:rsidTr="00D475D3">
        <w:trPr>
          <w:trHeight w:val="547"/>
        </w:trPr>
        <w:tc>
          <w:tcPr>
            <w:tcW w:w="2164" w:type="dxa"/>
          </w:tcPr>
          <w:p w:rsidR="00CA3EAC" w:rsidRDefault="00CA3EAC" w:rsidP="007A5527">
            <w:pPr>
              <w:pStyle w:val="Ttulodeseccin"/>
            </w:pPr>
            <w:r>
              <w:t xml:space="preserve">Remuneración pretendida  </w:t>
            </w:r>
          </w:p>
        </w:tc>
        <w:tc>
          <w:tcPr>
            <w:tcW w:w="6671" w:type="dxa"/>
          </w:tcPr>
          <w:p w:rsidR="00CA3EAC" w:rsidRDefault="00CA3EAC" w:rsidP="00BE208B">
            <w:pPr>
              <w:pStyle w:val="Ttulodeseccin"/>
              <w:pBdr>
                <w:left w:val="single" w:sz="6" w:space="0" w:color="FFFFFF"/>
              </w:pBdr>
            </w:pPr>
            <w:r>
              <w:t xml:space="preserve">La que por convenio corresponda </w:t>
            </w:r>
          </w:p>
          <w:p w:rsidR="00CA3EAC" w:rsidRDefault="00CA3EAC" w:rsidP="00D475D3">
            <w:pPr>
              <w:pStyle w:val="Ttulodesecc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</w:tr>
    </w:tbl>
    <w:p w:rsidR="00CA3EAC" w:rsidRDefault="00CA3EAC" w:rsidP="00D475D3">
      <w:pPr>
        <w:pStyle w:val="Ttulodeseccin"/>
        <w:pBdr>
          <w:left w:val="single" w:sz="6" w:space="0" w:color="FFFFFF"/>
        </w:pBdr>
      </w:pPr>
    </w:p>
    <w:sectPr w:rsidR="00CA3EAC" w:rsidSect="007A5527">
      <w:pgSz w:w="11907" w:h="16839"/>
      <w:pgMar w:top="1008" w:right="1800" w:bottom="1440" w:left="180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©ö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32FA"/>
    <w:rsid w:val="000048B4"/>
    <w:rsid w:val="000A017F"/>
    <w:rsid w:val="000B4C3F"/>
    <w:rsid w:val="001168A6"/>
    <w:rsid w:val="00154D8E"/>
    <w:rsid w:val="00334580"/>
    <w:rsid w:val="003C525E"/>
    <w:rsid w:val="003F4CF1"/>
    <w:rsid w:val="00474345"/>
    <w:rsid w:val="0048564E"/>
    <w:rsid w:val="0059787A"/>
    <w:rsid w:val="00614C4F"/>
    <w:rsid w:val="00662070"/>
    <w:rsid w:val="007A5527"/>
    <w:rsid w:val="007C78E9"/>
    <w:rsid w:val="008537CA"/>
    <w:rsid w:val="008614BF"/>
    <w:rsid w:val="0087145B"/>
    <w:rsid w:val="00873BD0"/>
    <w:rsid w:val="008832FA"/>
    <w:rsid w:val="00996757"/>
    <w:rsid w:val="009D01C9"/>
    <w:rsid w:val="00B5108F"/>
    <w:rsid w:val="00B83580"/>
    <w:rsid w:val="00BE208B"/>
    <w:rsid w:val="00C02662"/>
    <w:rsid w:val="00CA3EAC"/>
    <w:rsid w:val="00CB46C0"/>
    <w:rsid w:val="00CE0211"/>
    <w:rsid w:val="00D05528"/>
    <w:rsid w:val="00D475D3"/>
    <w:rsid w:val="00DA0B7F"/>
    <w:rsid w:val="00E15D45"/>
    <w:rsid w:val="00E2435B"/>
    <w:rsid w:val="00E77E77"/>
    <w:rsid w:val="00F80798"/>
    <w:rsid w:val="00F9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527"/>
    <w:rPr>
      <w:rFonts w:eastAsia="Batang"/>
      <w:sz w:val="20"/>
      <w:szCs w:val="20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ro">
    <w:name w:val="Logro"/>
    <w:basedOn w:val="BodyText"/>
    <w:autoRedefine/>
    <w:uiPriority w:val="99"/>
    <w:rsid w:val="007A5527"/>
    <w:pPr>
      <w:spacing w:after="60"/>
      <w:ind w:right="0"/>
    </w:pPr>
    <w:rPr>
      <w:b/>
    </w:rPr>
  </w:style>
  <w:style w:type="paragraph" w:styleId="BodyText">
    <w:name w:val="Body Text"/>
    <w:basedOn w:val="Normal"/>
    <w:link w:val="BodyTextChar"/>
    <w:uiPriority w:val="99"/>
    <w:rsid w:val="007A5527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15D45"/>
    <w:rPr>
      <w:rFonts w:eastAsia="Batang" w:cs="Times New Roman"/>
      <w:sz w:val="20"/>
      <w:szCs w:val="20"/>
      <w:lang w:val="es-ES" w:eastAsia="en-US"/>
    </w:rPr>
  </w:style>
  <w:style w:type="paragraph" w:customStyle="1" w:styleId="Direccin1">
    <w:name w:val="Dirección 1"/>
    <w:basedOn w:val="Normal"/>
    <w:uiPriority w:val="99"/>
    <w:rsid w:val="007A5527"/>
    <w:pPr>
      <w:spacing w:line="200" w:lineRule="atLeast"/>
    </w:pPr>
    <w:rPr>
      <w:sz w:val="16"/>
    </w:rPr>
  </w:style>
  <w:style w:type="paragraph" w:customStyle="1" w:styleId="Compaa">
    <w:name w:val="Compañía"/>
    <w:basedOn w:val="Normal"/>
    <w:next w:val="Normal"/>
    <w:autoRedefine/>
    <w:uiPriority w:val="99"/>
    <w:rsid w:val="00614C4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4"/>
      <w:szCs w:val="24"/>
    </w:rPr>
  </w:style>
  <w:style w:type="paragraph" w:customStyle="1" w:styleId="Cargo">
    <w:name w:val="Cargo"/>
    <w:next w:val="Logro"/>
    <w:uiPriority w:val="99"/>
    <w:rsid w:val="007A5527"/>
    <w:pPr>
      <w:spacing w:after="40" w:line="220" w:lineRule="atLeast"/>
    </w:pPr>
    <w:rPr>
      <w:rFonts w:ascii="Arial" w:eastAsia="Batang" w:hAnsi="Arial"/>
      <w:b/>
      <w:spacing w:val="-10"/>
      <w:sz w:val="20"/>
      <w:szCs w:val="20"/>
      <w:lang w:eastAsia="en-US"/>
    </w:rPr>
  </w:style>
  <w:style w:type="paragraph" w:customStyle="1" w:styleId="Nombre">
    <w:name w:val="Nombre"/>
    <w:basedOn w:val="Normal"/>
    <w:next w:val="Normal"/>
    <w:autoRedefine/>
    <w:uiPriority w:val="99"/>
    <w:rsid w:val="00D05528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Objetivo">
    <w:name w:val="Objetivo"/>
    <w:basedOn w:val="Normal"/>
    <w:next w:val="BodyText"/>
    <w:uiPriority w:val="99"/>
    <w:rsid w:val="007A5527"/>
    <w:pPr>
      <w:spacing w:before="22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uiPriority w:val="99"/>
    <w:rsid w:val="007A5527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</TotalTime>
  <Pages>2</Pages>
  <Words>178</Words>
  <Characters>981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Bravard 1442</dc:title>
  <dc:subject/>
  <dc:creator>EMMANUEL</dc:creator>
  <cp:keywords/>
  <dc:description/>
  <cp:lastModifiedBy>EMMA</cp:lastModifiedBy>
  <cp:revision>11</cp:revision>
  <cp:lastPrinted>2013-09-08T18:47:00Z</cp:lastPrinted>
  <dcterms:created xsi:type="dcterms:W3CDTF">2012-03-02T16:50:00Z</dcterms:created>
  <dcterms:modified xsi:type="dcterms:W3CDTF">2013-09-08T18:49:00Z</dcterms:modified>
</cp:coreProperties>
</file>