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5D6" w:rsidRDefault="006655D6"/>
    <w:sdt>
      <w:sdtPr>
        <w:rPr>
          <w:sz w:val="48"/>
          <w:szCs w:val="48"/>
        </w:rPr>
        <w:alias w:val="Nombre del currículo"/>
        <w:tag w:val="Nombre del currículo"/>
        <w:id w:val="-1667471191"/>
        <w:placeholder>
          <w:docPart w:val="0EA440688FDB48ADAC5AA1C61AEBD5B5"/>
        </w:placeholder>
        <w:docPartList>
          <w:docPartGallery w:val="Quick Parts"/>
          <w:docPartCategory w:val=" Nombre del currículo"/>
        </w:docPartList>
      </w:sdtPr>
      <w:sdtEndPr>
        <w:rPr>
          <w:sz w:val="22"/>
          <w:szCs w:val="20"/>
        </w:rPr>
      </w:sdtEndPr>
      <w:sdtContent>
        <w:p w:rsidR="006655D6" w:rsidRPr="0061080F" w:rsidRDefault="0061080F" w:rsidP="0061080F">
          <w:pPr>
            <w:jc w:val="center"/>
            <w:rPr>
              <w:rFonts w:asciiTheme="majorHAnsi" w:hAnsiTheme="majorHAnsi"/>
              <w:b/>
              <w:color w:val="D34817" w:themeColor="accent1"/>
              <w:sz w:val="48"/>
              <w:szCs w:val="48"/>
            </w:rPr>
          </w:pPr>
          <w:r w:rsidRPr="0061080F">
            <w:rPr>
              <w:rFonts w:asciiTheme="majorHAnsi" w:hAnsiTheme="majorHAnsi"/>
              <w:b/>
              <w:color w:val="D34817" w:themeColor="accent1"/>
              <w:sz w:val="48"/>
              <w:szCs w:val="48"/>
            </w:rPr>
            <w:t>CURRICULUM VITAE</w:t>
          </w:r>
        </w:p>
        <w:tbl>
          <w:tblPr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535"/>
            <w:gridCol w:w="4536"/>
          </w:tblGrid>
          <w:tr w:rsidR="006655D6">
            <w:tc>
              <w:tcPr>
                <w:tcW w:w="2500" w:type="pct"/>
              </w:tcPr>
              <w:sdt>
                <w:sdtPr>
                  <w:rPr>
                    <w:sz w:val="36"/>
                    <w:szCs w:val="36"/>
                  </w:rPr>
                  <w:id w:val="26081749"/>
                  <w:placeholder>
                    <w:docPart w:val="0C99DDEFB9844E41B2BE64ABAEB07EB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655D6" w:rsidRPr="0061080F" w:rsidRDefault="0061080F">
                    <w:pPr>
                      <w:pStyle w:val="Nombre"/>
                      <w:spacing w:line="240" w:lineRule="auto"/>
                      <w:rPr>
                        <w:sz w:val="36"/>
                        <w:szCs w:val="36"/>
                      </w:rPr>
                    </w:pPr>
                    <w:r w:rsidRPr="0061080F">
                      <w:rPr>
                        <w:sz w:val="36"/>
                        <w:szCs w:val="36"/>
                      </w:rPr>
                      <w:t>Marcia Antonella López</w:t>
                    </w:r>
                  </w:p>
                </w:sdtContent>
              </w:sdt>
              <w:p w:rsidR="0061080F" w:rsidRPr="0061080F" w:rsidRDefault="0061080F">
                <w:pPr>
                  <w:pStyle w:val="Sinespaciado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61080F">
                  <w:rPr>
                    <w:rFonts w:asciiTheme="majorHAnsi" w:hAnsiTheme="majorHAnsi"/>
                    <w:sz w:val="24"/>
                    <w:szCs w:val="24"/>
                  </w:rPr>
                  <w:t>DNI: 33.941.873</w:t>
                </w:r>
              </w:p>
              <w:p w:rsidR="008A71A9" w:rsidRPr="0061080F" w:rsidRDefault="008A71A9" w:rsidP="008A71A9">
                <w:pPr>
                  <w:spacing w:after="0" w:line="240" w:lineRule="auto"/>
                  <w:jc w:val="both"/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</w:pPr>
                <w:r w:rsidRPr="0061080F"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  <w:t>CUIL: 27 – 27.028.597- 5</w:t>
                </w:r>
              </w:p>
              <w:p w:rsidR="0061080F" w:rsidRPr="0061080F" w:rsidRDefault="0061080F" w:rsidP="0061080F">
                <w:pPr>
                  <w:spacing w:after="0" w:line="240" w:lineRule="auto"/>
                  <w:jc w:val="both"/>
                  <w:rPr>
                    <w:rFonts w:asciiTheme="majorHAnsi" w:eastAsia="Times New Roman" w:hAnsiTheme="majorHAnsi"/>
                    <w:color w:val="auto"/>
                    <w:sz w:val="24"/>
                    <w:szCs w:val="24"/>
                  </w:rPr>
                </w:pPr>
                <w:r w:rsidRPr="0061080F">
                  <w:rPr>
                    <w:rFonts w:asciiTheme="majorHAnsi" w:eastAsia="Times New Roman" w:hAnsiTheme="majorHAnsi"/>
                    <w:color w:val="auto"/>
                    <w:sz w:val="24"/>
                    <w:szCs w:val="24"/>
                  </w:rPr>
                  <w:t>Fecha de nacimiento.: 01/06/1988.</w:t>
                </w:r>
              </w:p>
              <w:p w:rsidR="0061080F" w:rsidRPr="0061080F" w:rsidRDefault="0061080F" w:rsidP="0061080F">
                <w:pPr>
                  <w:spacing w:after="0" w:line="240" w:lineRule="auto"/>
                  <w:jc w:val="both"/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</w:pPr>
                <w:r w:rsidRPr="0061080F">
                  <w:rPr>
                    <w:rFonts w:asciiTheme="majorHAnsi" w:eastAsia="Times New Roman" w:hAnsiTheme="majorHAnsi"/>
                    <w:color w:val="auto"/>
                    <w:sz w:val="24"/>
                    <w:szCs w:val="24"/>
                  </w:rPr>
                  <w:t>Estado Civil: Soltera</w:t>
                </w:r>
                <w:r w:rsidRPr="0061080F"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  <w:t>.</w:t>
                </w:r>
              </w:p>
              <w:p w:rsidR="0061080F" w:rsidRPr="0061080F" w:rsidRDefault="0061080F" w:rsidP="0061080F">
                <w:pPr>
                  <w:spacing w:after="0" w:line="240" w:lineRule="auto"/>
                  <w:jc w:val="both"/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</w:pPr>
                <w:r w:rsidRPr="0061080F"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  <w:t xml:space="preserve">Dirección: </w:t>
                </w:r>
                <w:proofErr w:type="spellStart"/>
                <w:r w:rsidRPr="0061080F"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  <w:t>Elordi</w:t>
                </w:r>
                <w:proofErr w:type="spellEnd"/>
                <w:r w:rsidRPr="0061080F"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  <w:t xml:space="preserve"> 441</w:t>
                </w:r>
              </w:p>
              <w:p w:rsidR="0061080F" w:rsidRPr="0061080F" w:rsidRDefault="0061080F" w:rsidP="0061080F">
                <w:pPr>
                  <w:spacing w:after="0" w:line="240" w:lineRule="auto"/>
                  <w:jc w:val="both"/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</w:pPr>
                <w:r w:rsidRPr="0061080F"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  <w:t>Localidad: Cutral-Có</w:t>
                </w:r>
              </w:p>
              <w:p w:rsidR="0061080F" w:rsidRPr="0061080F" w:rsidRDefault="0061080F" w:rsidP="0061080F">
                <w:pPr>
                  <w:spacing w:after="0" w:line="240" w:lineRule="auto"/>
                  <w:jc w:val="both"/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</w:pPr>
                <w:r w:rsidRPr="0061080F"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  <w:t>Provincia: Neuquén.</w:t>
                </w:r>
              </w:p>
              <w:p w:rsidR="006655D6" w:rsidRDefault="0061080F" w:rsidP="008A71A9">
                <w:pPr>
                  <w:pStyle w:val="Sinespaciado"/>
                </w:pPr>
                <w:r w:rsidRPr="0061080F">
                  <w:rPr>
                    <w:rFonts w:asciiTheme="majorHAnsi" w:hAnsiTheme="majorHAnsi"/>
                    <w:sz w:val="24"/>
                    <w:szCs w:val="24"/>
                  </w:rPr>
                  <w:t xml:space="preserve">Tel: </w:t>
                </w:r>
                <w:r w:rsidR="008A71A9" w:rsidRPr="008A71A9"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  <w:t xml:space="preserve">(0299) 4960-411  </w:t>
                </w:r>
                <w:r w:rsidR="008A71A9"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  <w:t xml:space="preserve">  </w:t>
                </w:r>
                <w:r w:rsidR="008A71A9" w:rsidRPr="008A71A9">
                  <w:rPr>
                    <w:rFonts w:ascii="Calibri" w:eastAsia="Times New Roman" w:hAnsi="Calibri"/>
                    <w:color w:val="auto"/>
                    <w:sz w:val="24"/>
                    <w:szCs w:val="24"/>
                  </w:rPr>
                  <w:t>Cel.: (0299) 154561968</w:t>
                </w:r>
                <w:r w:rsidR="008A71A9" w:rsidRPr="0061080F">
                  <w:rPr>
                    <w:rFonts w:asciiTheme="majorHAnsi" w:hAnsiTheme="majorHAnsi"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2500" w:type="pct"/>
              </w:tcPr>
              <w:p w:rsidR="006655D6" w:rsidRDefault="006655D6">
                <w:pPr>
                  <w:pStyle w:val="Sinespaciado"/>
                  <w:jc w:val="right"/>
                </w:pPr>
              </w:p>
            </w:tc>
          </w:tr>
        </w:tbl>
        <w:p w:rsidR="006655D6" w:rsidRDefault="008A71A9">
          <w:r w:rsidRPr="0061080F">
            <w:rPr>
              <w:rFonts w:asciiTheme="majorHAnsi" w:hAnsiTheme="majorHAnsi"/>
              <w:sz w:val="24"/>
              <w:szCs w:val="24"/>
            </w:rPr>
            <w:t>Correo Electrónico: anto_8836hotmail.com</w:t>
          </w:r>
        </w:p>
      </w:sdtContent>
    </w:sdt>
    <w:p w:rsidR="006655D6" w:rsidRPr="0061080F" w:rsidRDefault="00614D90" w:rsidP="0061080F">
      <w:pPr>
        <w:rPr>
          <w:rFonts w:asciiTheme="majorHAnsi" w:hAnsiTheme="majorHAnsi"/>
          <w:b/>
          <w:color w:val="D34817" w:themeColor="accent1"/>
          <w:sz w:val="36"/>
          <w:szCs w:val="36"/>
        </w:rPr>
      </w:pPr>
      <w:r w:rsidRPr="0061080F">
        <w:rPr>
          <w:rFonts w:asciiTheme="majorHAnsi" w:hAnsiTheme="majorHAnsi"/>
          <w:b/>
          <w:noProof/>
          <w:color w:val="D34817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DDE1F4F" wp14:editId="0D63E9C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6655D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655D6" w:rsidRDefault="006655D6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655D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655D6" w:rsidRDefault="0061080F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6655D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655D6" w:rsidRDefault="006655D6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655D6" w:rsidRDefault="006655D6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6655D6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655D6" w:rsidRDefault="006655D6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655D6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655D6" w:rsidRDefault="0061080F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c>
                      </w:tr>
                      <w:tr w:rsidR="006655D6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655D6" w:rsidRDefault="006655D6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655D6" w:rsidRDefault="006655D6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61080F">
        <w:rPr>
          <w:rFonts w:asciiTheme="majorHAnsi" w:hAnsiTheme="majorHAnsi"/>
          <w:b/>
          <w:color w:val="D34817" w:themeColor="accent1"/>
          <w:sz w:val="36"/>
          <w:szCs w:val="36"/>
          <w:lang w:val="es-ES"/>
        </w:rPr>
        <w:t>Formación académica</w:t>
      </w:r>
      <w:r w:rsidR="009A2E9D">
        <w:rPr>
          <w:rFonts w:asciiTheme="majorHAnsi" w:hAnsiTheme="majorHAnsi"/>
          <w:b/>
          <w:color w:val="D34817" w:themeColor="accent1"/>
          <w:sz w:val="36"/>
          <w:szCs w:val="36"/>
          <w:lang w:val="es-ES"/>
        </w:rPr>
        <w:t>.</w:t>
      </w:r>
    </w:p>
    <w:p w:rsidR="0061080F" w:rsidRPr="0061080F" w:rsidRDefault="0061080F" w:rsidP="0061080F">
      <w:pPr>
        <w:pStyle w:val="Prrafodelista"/>
        <w:numPr>
          <w:ilvl w:val="0"/>
          <w:numId w:val="27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61080F">
        <w:rPr>
          <w:rFonts w:asciiTheme="majorHAnsi" w:hAnsiTheme="majorHAnsi"/>
          <w:sz w:val="24"/>
          <w:szCs w:val="24"/>
        </w:rPr>
        <w:t xml:space="preserve">Primario: Completo. </w:t>
      </w:r>
    </w:p>
    <w:p w:rsidR="0061080F" w:rsidRPr="0061080F" w:rsidRDefault="0061080F" w:rsidP="0061080F">
      <w:pPr>
        <w:spacing w:after="0"/>
        <w:ind w:left="720"/>
        <w:contextualSpacing/>
        <w:jc w:val="both"/>
        <w:rPr>
          <w:rFonts w:asciiTheme="majorHAnsi" w:eastAsia="Times New Roman" w:hAnsiTheme="majorHAnsi"/>
          <w:color w:val="auto"/>
          <w:sz w:val="24"/>
          <w:szCs w:val="24"/>
        </w:rPr>
      </w:pPr>
      <w:bookmarkStart w:id="0" w:name="_GoBack"/>
      <w:bookmarkEnd w:id="0"/>
      <w:r w:rsidRPr="0061080F">
        <w:rPr>
          <w:rFonts w:asciiTheme="majorHAnsi" w:eastAsia="Times New Roman" w:hAnsiTheme="majorHAnsi"/>
          <w:color w:val="auto"/>
          <w:sz w:val="24"/>
          <w:szCs w:val="24"/>
        </w:rPr>
        <w:t xml:space="preserve">Cursados en Escuela N°21 Padre Pedro Martinengo. Catriel, Río Negro.  (1994-2000) </w:t>
      </w:r>
    </w:p>
    <w:p w:rsidR="0061080F" w:rsidRPr="0061080F" w:rsidRDefault="0061080F" w:rsidP="0061080F">
      <w:pPr>
        <w:numPr>
          <w:ilvl w:val="0"/>
          <w:numId w:val="27"/>
        </w:numPr>
        <w:spacing w:after="0"/>
        <w:contextualSpacing/>
        <w:jc w:val="both"/>
        <w:rPr>
          <w:rFonts w:asciiTheme="majorHAnsi" w:eastAsia="Times New Roman" w:hAnsiTheme="majorHAnsi"/>
          <w:color w:val="auto"/>
          <w:sz w:val="24"/>
          <w:szCs w:val="24"/>
        </w:rPr>
      </w:pPr>
      <w:r w:rsidRPr="0061080F">
        <w:rPr>
          <w:rFonts w:asciiTheme="majorHAnsi" w:eastAsia="Times New Roman" w:hAnsiTheme="majorHAnsi"/>
          <w:color w:val="auto"/>
          <w:sz w:val="24"/>
          <w:szCs w:val="24"/>
        </w:rPr>
        <w:t xml:space="preserve">Secundario: Completo.  </w:t>
      </w:r>
    </w:p>
    <w:p w:rsidR="0061080F" w:rsidRPr="0061080F" w:rsidRDefault="0061080F" w:rsidP="0061080F">
      <w:pPr>
        <w:spacing w:after="0"/>
        <w:ind w:left="720"/>
        <w:contextualSpacing/>
        <w:jc w:val="both"/>
        <w:rPr>
          <w:rFonts w:asciiTheme="majorHAnsi" w:eastAsia="Times New Roman" w:hAnsiTheme="majorHAnsi"/>
          <w:color w:val="auto"/>
          <w:sz w:val="24"/>
          <w:szCs w:val="24"/>
        </w:rPr>
      </w:pPr>
      <w:r w:rsidRPr="0061080F">
        <w:rPr>
          <w:rFonts w:asciiTheme="majorHAnsi" w:eastAsia="Times New Roman" w:hAnsiTheme="majorHAnsi"/>
          <w:color w:val="auto"/>
          <w:sz w:val="24"/>
          <w:szCs w:val="24"/>
        </w:rPr>
        <w:t>Cursados en C.E.M N° 64 Escuela Industrial orientación Técnico Electromecánico. Catriel, Río Negro. (2001-2006)</w:t>
      </w:r>
    </w:p>
    <w:p w:rsidR="0061080F" w:rsidRPr="0061080F" w:rsidRDefault="0061080F" w:rsidP="0061080F">
      <w:pPr>
        <w:numPr>
          <w:ilvl w:val="0"/>
          <w:numId w:val="26"/>
        </w:numPr>
        <w:spacing w:after="0"/>
        <w:contextualSpacing/>
        <w:jc w:val="both"/>
        <w:rPr>
          <w:rFonts w:asciiTheme="majorHAnsi" w:eastAsia="Times New Roman" w:hAnsiTheme="majorHAnsi"/>
          <w:color w:val="auto"/>
          <w:sz w:val="24"/>
          <w:szCs w:val="24"/>
        </w:rPr>
      </w:pPr>
      <w:r w:rsidRPr="0061080F">
        <w:rPr>
          <w:rFonts w:asciiTheme="majorHAnsi" w:eastAsia="Times New Roman" w:hAnsiTheme="majorHAnsi"/>
          <w:color w:val="auto"/>
          <w:sz w:val="24"/>
          <w:szCs w:val="24"/>
        </w:rPr>
        <w:t>Universitario: En curso.</w:t>
      </w:r>
    </w:p>
    <w:p w:rsidR="0061080F" w:rsidRPr="0061080F" w:rsidRDefault="0061080F" w:rsidP="0061080F">
      <w:pPr>
        <w:spacing w:after="0"/>
        <w:ind w:left="720"/>
        <w:contextualSpacing/>
        <w:jc w:val="both"/>
        <w:rPr>
          <w:rFonts w:asciiTheme="majorHAnsi" w:eastAsia="Times New Roman" w:hAnsiTheme="majorHAnsi"/>
          <w:color w:val="auto"/>
          <w:sz w:val="24"/>
          <w:szCs w:val="24"/>
        </w:rPr>
      </w:pPr>
      <w:r w:rsidRPr="0061080F">
        <w:rPr>
          <w:rFonts w:asciiTheme="majorHAnsi" w:eastAsia="Times New Roman" w:hAnsiTheme="majorHAnsi"/>
          <w:color w:val="auto"/>
          <w:sz w:val="24"/>
          <w:szCs w:val="24"/>
        </w:rPr>
        <w:t>Cursados en Universidad Blas Pascal. Licenciatura en Gestión Ambiental. (2011-Actualidad)</w:t>
      </w:r>
    </w:p>
    <w:p w:rsidR="009A2E9D" w:rsidRDefault="009A2E9D" w:rsidP="009A2E9D">
      <w:pPr>
        <w:spacing w:after="0"/>
        <w:jc w:val="both"/>
        <w:rPr>
          <w:rFonts w:ascii="Calibri" w:eastAsia="Times New Roman" w:hAnsi="Calibri"/>
          <w:color w:val="auto"/>
          <w:sz w:val="24"/>
          <w:szCs w:val="24"/>
          <w:u w:val="thick"/>
        </w:rPr>
      </w:pPr>
    </w:p>
    <w:p w:rsidR="009A2E9D" w:rsidRDefault="009A2E9D" w:rsidP="009A2E9D">
      <w:pPr>
        <w:pStyle w:val="Prrafodelista"/>
        <w:spacing w:after="0"/>
        <w:jc w:val="both"/>
        <w:rPr>
          <w:rFonts w:ascii="Calibri" w:hAnsi="Calibri"/>
          <w:b/>
          <w:color w:val="D34817" w:themeColor="accent1"/>
          <w:sz w:val="28"/>
          <w:szCs w:val="28"/>
        </w:rPr>
      </w:pPr>
      <w:r w:rsidRPr="009A2E9D">
        <w:rPr>
          <w:rFonts w:ascii="Calibri" w:hAnsi="Calibri"/>
          <w:b/>
          <w:color w:val="D34817" w:themeColor="accent1"/>
          <w:sz w:val="28"/>
          <w:szCs w:val="28"/>
        </w:rPr>
        <w:t>IDIOMAS.</w:t>
      </w:r>
    </w:p>
    <w:p w:rsidR="009A2E9D" w:rsidRPr="009A2E9D" w:rsidRDefault="009A2E9D" w:rsidP="009A2E9D">
      <w:pPr>
        <w:pStyle w:val="Prrafodelista"/>
        <w:spacing w:after="0"/>
        <w:jc w:val="both"/>
        <w:rPr>
          <w:rFonts w:ascii="Calibri" w:hAnsi="Calibri"/>
          <w:b/>
          <w:color w:val="D34817" w:themeColor="accent1"/>
          <w:sz w:val="16"/>
          <w:szCs w:val="16"/>
        </w:rPr>
      </w:pPr>
    </w:p>
    <w:p w:rsidR="009A2E9D" w:rsidRPr="009A2E9D" w:rsidRDefault="009A2E9D" w:rsidP="009A2E9D">
      <w:pPr>
        <w:pStyle w:val="Prrafodelista"/>
        <w:numPr>
          <w:ilvl w:val="0"/>
          <w:numId w:val="26"/>
        </w:numPr>
        <w:spacing w:after="0"/>
        <w:jc w:val="both"/>
        <w:rPr>
          <w:rFonts w:ascii="Calibri" w:hAnsi="Calibri"/>
          <w:sz w:val="24"/>
          <w:szCs w:val="24"/>
        </w:rPr>
      </w:pPr>
      <w:r w:rsidRPr="009A2E9D">
        <w:rPr>
          <w:rFonts w:ascii="Calibri" w:hAnsi="Calibri"/>
          <w:sz w:val="24"/>
          <w:szCs w:val="24"/>
        </w:rPr>
        <w:t>Conocimientos de Inglés. Nivel Avanzado.</w:t>
      </w:r>
    </w:p>
    <w:p w:rsidR="009A2E9D" w:rsidRPr="009A2E9D" w:rsidRDefault="009A2E9D" w:rsidP="009A2E9D">
      <w:pPr>
        <w:pStyle w:val="Prrafodelista"/>
        <w:numPr>
          <w:ilvl w:val="0"/>
          <w:numId w:val="26"/>
        </w:numPr>
        <w:spacing w:after="0"/>
        <w:jc w:val="both"/>
        <w:rPr>
          <w:rFonts w:ascii="Calibri" w:hAnsi="Calibri"/>
          <w:sz w:val="24"/>
          <w:szCs w:val="24"/>
        </w:rPr>
      </w:pPr>
      <w:r w:rsidRPr="009A2E9D">
        <w:rPr>
          <w:rFonts w:ascii="Calibri" w:hAnsi="Calibri"/>
          <w:sz w:val="24"/>
          <w:szCs w:val="24"/>
        </w:rPr>
        <w:t>Estudios cursados en Instituto de Inglés TWINS. Catriel, Río Negro.</w:t>
      </w:r>
    </w:p>
    <w:p w:rsidR="009A2E9D" w:rsidRPr="009A2E9D" w:rsidRDefault="009A2E9D" w:rsidP="009A2E9D">
      <w:pPr>
        <w:spacing w:after="0"/>
        <w:jc w:val="both"/>
        <w:rPr>
          <w:rFonts w:ascii="Calibri" w:eastAsia="Times New Roman" w:hAnsi="Calibri"/>
          <w:color w:val="auto"/>
          <w:sz w:val="24"/>
          <w:szCs w:val="24"/>
          <w:u w:val="thick"/>
        </w:rPr>
      </w:pPr>
    </w:p>
    <w:p w:rsidR="009A2E9D" w:rsidRDefault="009A2E9D" w:rsidP="009A2E9D">
      <w:pPr>
        <w:pStyle w:val="Prrafodelista"/>
        <w:spacing w:after="0"/>
        <w:jc w:val="both"/>
        <w:rPr>
          <w:rFonts w:ascii="Calibri" w:hAnsi="Calibri"/>
          <w:b/>
          <w:color w:val="D34817" w:themeColor="accent1"/>
          <w:sz w:val="28"/>
          <w:szCs w:val="28"/>
        </w:rPr>
      </w:pPr>
      <w:r w:rsidRPr="009A2E9D">
        <w:rPr>
          <w:rFonts w:ascii="Calibri" w:hAnsi="Calibri"/>
          <w:b/>
          <w:color w:val="D34817" w:themeColor="accent1"/>
          <w:sz w:val="28"/>
          <w:szCs w:val="28"/>
        </w:rPr>
        <w:t>INFORMÁTICA.</w:t>
      </w:r>
    </w:p>
    <w:p w:rsidR="009A2E9D" w:rsidRPr="009A2E9D" w:rsidRDefault="009A2E9D" w:rsidP="009A2E9D">
      <w:pPr>
        <w:pStyle w:val="Prrafodelista"/>
        <w:spacing w:after="0"/>
        <w:jc w:val="both"/>
        <w:rPr>
          <w:rFonts w:ascii="Calibri" w:hAnsi="Calibri"/>
          <w:b/>
          <w:color w:val="D34817" w:themeColor="accent1"/>
          <w:sz w:val="16"/>
          <w:szCs w:val="16"/>
        </w:rPr>
      </w:pPr>
    </w:p>
    <w:p w:rsidR="009A2E9D" w:rsidRDefault="009A2E9D" w:rsidP="009A2E9D">
      <w:pPr>
        <w:pStyle w:val="Prrafodelista"/>
        <w:numPr>
          <w:ilvl w:val="0"/>
          <w:numId w:val="26"/>
        </w:numPr>
        <w:spacing w:after="0"/>
        <w:jc w:val="both"/>
        <w:rPr>
          <w:rFonts w:ascii="Calibri" w:hAnsi="Calibri"/>
          <w:sz w:val="24"/>
          <w:szCs w:val="24"/>
        </w:rPr>
      </w:pPr>
      <w:r w:rsidRPr="009A2E9D">
        <w:rPr>
          <w:rFonts w:ascii="Calibri" w:hAnsi="Calibri"/>
          <w:sz w:val="24"/>
          <w:szCs w:val="24"/>
        </w:rPr>
        <w:t>Office. Conocimientos Básicos.</w:t>
      </w:r>
    </w:p>
    <w:p w:rsidR="009A2E9D" w:rsidRPr="009A2E9D" w:rsidRDefault="009A2E9D" w:rsidP="009A2E9D">
      <w:pPr>
        <w:pStyle w:val="Prrafodelista"/>
        <w:numPr>
          <w:ilvl w:val="0"/>
          <w:numId w:val="26"/>
        </w:numPr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Access (Curso en avance).</w:t>
      </w:r>
    </w:p>
    <w:p w:rsidR="006655D6" w:rsidRDefault="009A2E9D">
      <w:pPr>
        <w:pStyle w:val="Seccin"/>
        <w:rPr>
          <w:color w:val="D34817" w:themeColor="accent1"/>
          <w:sz w:val="36"/>
          <w:szCs w:val="36"/>
        </w:rPr>
      </w:pPr>
      <w:r w:rsidRPr="009A2E9D">
        <w:rPr>
          <w:color w:val="D34817" w:themeColor="accent1"/>
          <w:sz w:val="36"/>
          <w:szCs w:val="36"/>
        </w:rPr>
        <w:t xml:space="preserve">Experiencia Laboral. </w:t>
      </w:r>
    </w:p>
    <w:p w:rsidR="009A2E9D" w:rsidRPr="009A2E9D" w:rsidRDefault="009A2E9D" w:rsidP="009A2E9D">
      <w:pPr>
        <w:rPr>
          <w:sz w:val="16"/>
          <w:szCs w:val="16"/>
        </w:rPr>
      </w:pPr>
    </w:p>
    <w:p w:rsidR="009A2E9D" w:rsidRPr="009A2E9D" w:rsidRDefault="009A2E9D" w:rsidP="009A2E9D">
      <w:pPr>
        <w:pStyle w:val="Listaconvietas"/>
        <w:numPr>
          <w:ilvl w:val="0"/>
          <w:numId w:val="30"/>
        </w:numPr>
        <w:rPr>
          <w:rFonts w:asciiTheme="majorHAnsi" w:hAnsiTheme="majorHAnsi"/>
          <w:sz w:val="24"/>
          <w:szCs w:val="24"/>
        </w:rPr>
      </w:pPr>
      <w:r w:rsidRPr="009A2E9D">
        <w:rPr>
          <w:rFonts w:asciiTheme="majorHAnsi" w:hAnsiTheme="majorHAnsi"/>
          <w:sz w:val="24"/>
          <w:szCs w:val="24"/>
        </w:rPr>
        <w:t>AESA (Pasante)</w:t>
      </w:r>
    </w:p>
    <w:p w:rsidR="009A2E9D" w:rsidRPr="009A2E9D" w:rsidRDefault="009A2E9D" w:rsidP="009A2E9D">
      <w:pPr>
        <w:pStyle w:val="Listaconvietas"/>
        <w:numPr>
          <w:ilvl w:val="0"/>
          <w:numId w:val="0"/>
        </w:numPr>
        <w:ind w:left="720"/>
        <w:rPr>
          <w:rFonts w:asciiTheme="majorHAnsi" w:hAnsiTheme="majorHAnsi"/>
          <w:sz w:val="24"/>
          <w:szCs w:val="24"/>
        </w:rPr>
      </w:pPr>
      <w:r w:rsidRPr="009A2E9D">
        <w:rPr>
          <w:rFonts w:asciiTheme="majorHAnsi" w:hAnsiTheme="majorHAnsi"/>
          <w:sz w:val="24"/>
          <w:szCs w:val="24"/>
        </w:rPr>
        <w:t>Pasantía otorgada por el C.E.M N° 64 en el último año de secundaria.</w:t>
      </w:r>
    </w:p>
    <w:p w:rsidR="006655D6" w:rsidRDefault="006655D6" w:rsidP="009A2E9D">
      <w:pPr>
        <w:pStyle w:val="Listaconvietas"/>
        <w:numPr>
          <w:ilvl w:val="0"/>
          <w:numId w:val="0"/>
        </w:numPr>
      </w:pPr>
    </w:p>
    <w:p w:rsidR="006655D6" w:rsidRDefault="006655D6">
      <w:pPr>
        <w:pStyle w:val="Listaconvietas"/>
        <w:numPr>
          <w:ilvl w:val="0"/>
          <w:numId w:val="0"/>
        </w:numPr>
      </w:pPr>
    </w:p>
    <w:sectPr w:rsidR="006655D6">
      <w:headerReference w:type="first" r:id="rId12"/>
      <w:footerReference w:type="first" r:id="rId13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D90" w:rsidRDefault="00614D90">
      <w:pPr>
        <w:spacing w:after="0" w:line="240" w:lineRule="auto"/>
      </w:pPr>
      <w:r>
        <w:separator/>
      </w:r>
    </w:p>
  </w:endnote>
  <w:endnote w:type="continuationSeparator" w:id="0">
    <w:p w:rsidR="00614D90" w:rsidRDefault="0061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5D6" w:rsidRDefault="00614D9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lGuQ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zh2JRrkC&#10;AAC8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655D6" w:rsidRDefault="006655D6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" o:allowincell="f" fillcolor="#d34817 [3204]" stroked="f">
              <v:textbox inset="0,0,0,0">
                <w:txbxContent>
                  <w:p w:rsidR="006655D6" w:rsidRDefault="006655D6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D90" w:rsidRDefault="00614D90">
      <w:pPr>
        <w:spacing w:after="0" w:line="240" w:lineRule="auto"/>
      </w:pPr>
      <w:r>
        <w:separator/>
      </w:r>
    </w:p>
  </w:footnote>
  <w:footnote w:type="continuationSeparator" w:id="0">
    <w:p w:rsidR="00614D90" w:rsidRDefault="00614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5D6" w:rsidRDefault="00614D90">
    <w:pPr>
      <w:pStyle w:val="Encabezado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form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O7U8GS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2DB40BE7"/>
    <w:multiLevelType w:val="hybridMultilevel"/>
    <w:tmpl w:val="44B67E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B4062"/>
    <w:multiLevelType w:val="hybridMultilevel"/>
    <w:tmpl w:val="838881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F97647"/>
    <w:multiLevelType w:val="hybridMultilevel"/>
    <w:tmpl w:val="D9181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C90ECF"/>
    <w:multiLevelType w:val="hybridMultilevel"/>
    <w:tmpl w:val="AE3CE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76AB2"/>
    <w:multiLevelType w:val="hybridMultilevel"/>
    <w:tmpl w:val="CFC08B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5"/>
  </w:num>
  <w:num w:numId="28">
    <w:abstractNumId w:val="6"/>
  </w:num>
  <w:num w:numId="29">
    <w:abstractNumId w:val="9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F"/>
    <w:rsid w:val="0061080F"/>
    <w:rsid w:val="00614D90"/>
    <w:rsid w:val="006655D6"/>
    <w:rsid w:val="008A71A9"/>
    <w:rsid w:val="009A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9D351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855D5D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7B6A4D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semiHidden/>
    <w:unhideWhenUsed/>
    <w:rPr>
      <w:color w:val="CC9900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  <w:style w:type="paragraph" w:styleId="Prrafodelista">
    <w:name w:val="List Paragraph"/>
    <w:basedOn w:val="Normal"/>
    <w:uiPriority w:val="34"/>
    <w:qFormat/>
    <w:rsid w:val="0061080F"/>
    <w:pPr>
      <w:spacing w:after="200"/>
      <w:ind w:left="720"/>
      <w:contextualSpacing/>
    </w:pPr>
    <w:rPr>
      <w:rFonts w:eastAsia="Times New Roman"/>
      <w:color w:val="auto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9D351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855D5D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7B6A4D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semiHidden/>
    <w:unhideWhenUsed/>
    <w:rPr>
      <w:color w:val="CC9900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  <w:style w:type="paragraph" w:styleId="Prrafodelista">
    <w:name w:val="List Paragraph"/>
    <w:basedOn w:val="Normal"/>
    <w:uiPriority w:val="34"/>
    <w:qFormat/>
    <w:rsid w:val="0061080F"/>
    <w:pPr>
      <w:spacing w:after="200"/>
      <w:ind w:left="720"/>
      <w:contextualSpacing/>
    </w:pPr>
    <w:rPr>
      <w:rFonts w:eastAsia="Times New Roman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ella\AppData\Roaming\Microsoft\Plantilla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A440688FDB48ADAC5AA1C61AEBD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08465-A19D-4249-90A3-1E3BE73E9010}"/>
      </w:docPartPr>
      <w:docPartBody>
        <w:p w:rsidR="00000000" w:rsidRDefault="00956486">
          <w:pPr>
            <w:pStyle w:val="0EA440688FDB48ADAC5AA1C61AEBD5B5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0C99DDEFB9844E41B2BE64ABAEB07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3810A-0880-476F-8675-0CCB91D3A48D}"/>
      </w:docPartPr>
      <w:docPartBody>
        <w:p w:rsidR="00000000" w:rsidRDefault="00956486">
          <w:pPr>
            <w:pStyle w:val="0C99DDEFB9844E41B2BE64ABAEB07EB3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86"/>
    <w:rsid w:val="0095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0EA440688FDB48ADAC5AA1C61AEBD5B5">
    <w:name w:val="0EA440688FDB48ADAC5AA1C61AEBD5B5"/>
  </w:style>
  <w:style w:type="paragraph" w:customStyle="1" w:styleId="0C99DDEFB9844E41B2BE64ABAEB07EB3">
    <w:name w:val="0C99DDEFB9844E41B2BE64ABAEB07EB3"/>
  </w:style>
  <w:style w:type="paragraph" w:customStyle="1" w:styleId="4B0813E77C8D4FDC98C224E57575C18C">
    <w:name w:val="4B0813E77C8D4FDC98C224E57575C18C"/>
  </w:style>
  <w:style w:type="paragraph" w:customStyle="1" w:styleId="53FA5819BFD54192A04545764ACE66FA">
    <w:name w:val="53FA5819BFD54192A04545764ACE66FA"/>
  </w:style>
  <w:style w:type="paragraph" w:customStyle="1" w:styleId="E2ECB4B13671439395E5D0C4FCFA72B1">
    <w:name w:val="E2ECB4B13671439395E5D0C4FCFA72B1"/>
  </w:style>
  <w:style w:type="paragraph" w:customStyle="1" w:styleId="6A6EE709858D4800ADE966CD6F541DE8">
    <w:name w:val="6A6EE709858D4800ADE966CD6F541DE8"/>
  </w:style>
  <w:style w:type="paragraph" w:customStyle="1" w:styleId="0775900EA4C84B76A53E1CAE5E1E7A1E">
    <w:name w:val="0775900EA4C84B76A53E1CAE5E1E7A1E"/>
  </w:style>
  <w:style w:type="paragraph" w:customStyle="1" w:styleId="15D148EC9EFC4B91BF678F08E08F44B9">
    <w:name w:val="15D148EC9EFC4B91BF678F08E08F44B9"/>
  </w:style>
  <w:style w:type="paragraph" w:customStyle="1" w:styleId="F5D11AA0CA7F40D2BDF3E2F9572B406C">
    <w:name w:val="F5D11AA0CA7F40D2BDF3E2F9572B406C"/>
  </w:style>
  <w:style w:type="paragraph" w:customStyle="1" w:styleId="3C6C68AD05B9475FABE61DAFBAD45590">
    <w:name w:val="3C6C68AD05B9475FABE61DAFBAD45590"/>
  </w:style>
  <w:style w:type="paragraph" w:customStyle="1" w:styleId="642BF3CF02AD4AD6BE9512E98F72ED42">
    <w:name w:val="642BF3CF02AD4AD6BE9512E98F72ED42"/>
  </w:style>
  <w:style w:type="paragraph" w:customStyle="1" w:styleId="B5C8DEB2C25A4A149B88BC8B64E02667">
    <w:name w:val="B5C8DEB2C25A4A149B88BC8B64E02667"/>
  </w:style>
  <w:style w:type="paragraph" w:customStyle="1" w:styleId="1CF3200394A2400482CF33FCD0B6A7C8">
    <w:name w:val="1CF3200394A2400482CF33FCD0B6A7C8"/>
  </w:style>
  <w:style w:type="paragraph" w:customStyle="1" w:styleId="160ED7FEEACF4C88BC0473E6A0569708">
    <w:name w:val="160ED7FEEACF4C88BC0473E6A0569708"/>
  </w:style>
  <w:style w:type="paragraph" w:customStyle="1" w:styleId="9E08B0CA62604A6191C639002356F4B8">
    <w:name w:val="9E08B0CA62604A6191C639002356F4B8"/>
  </w:style>
  <w:style w:type="paragraph" w:customStyle="1" w:styleId="8CC627DF0D4E4DDE8B47EA09125C198F">
    <w:name w:val="8CC627DF0D4E4DDE8B47EA09125C198F"/>
  </w:style>
  <w:style w:type="paragraph" w:customStyle="1" w:styleId="461CF4FC7BAE481CA984A1889A83B7E3">
    <w:name w:val="461CF4FC7BAE481CA984A1889A83B7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0EA440688FDB48ADAC5AA1C61AEBD5B5">
    <w:name w:val="0EA440688FDB48ADAC5AA1C61AEBD5B5"/>
  </w:style>
  <w:style w:type="paragraph" w:customStyle="1" w:styleId="0C99DDEFB9844E41B2BE64ABAEB07EB3">
    <w:name w:val="0C99DDEFB9844E41B2BE64ABAEB07EB3"/>
  </w:style>
  <w:style w:type="paragraph" w:customStyle="1" w:styleId="4B0813E77C8D4FDC98C224E57575C18C">
    <w:name w:val="4B0813E77C8D4FDC98C224E57575C18C"/>
  </w:style>
  <w:style w:type="paragraph" w:customStyle="1" w:styleId="53FA5819BFD54192A04545764ACE66FA">
    <w:name w:val="53FA5819BFD54192A04545764ACE66FA"/>
  </w:style>
  <w:style w:type="paragraph" w:customStyle="1" w:styleId="E2ECB4B13671439395E5D0C4FCFA72B1">
    <w:name w:val="E2ECB4B13671439395E5D0C4FCFA72B1"/>
  </w:style>
  <w:style w:type="paragraph" w:customStyle="1" w:styleId="6A6EE709858D4800ADE966CD6F541DE8">
    <w:name w:val="6A6EE709858D4800ADE966CD6F541DE8"/>
  </w:style>
  <w:style w:type="paragraph" w:customStyle="1" w:styleId="0775900EA4C84B76A53E1CAE5E1E7A1E">
    <w:name w:val="0775900EA4C84B76A53E1CAE5E1E7A1E"/>
  </w:style>
  <w:style w:type="paragraph" w:customStyle="1" w:styleId="15D148EC9EFC4B91BF678F08E08F44B9">
    <w:name w:val="15D148EC9EFC4B91BF678F08E08F44B9"/>
  </w:style>
  <w:style w:type="paragraph" w:customStyle="1" w:styleId="F5D11AA0CA7F40D2BDF3E2F9572B406C">
    <w:name w:val="F5D11AA0CA7F40D2BDF3E2F9572B406C"/>
  </w:style>
  <w:style w:type="paragraph" w:customStyle="1" w:styleId="3C6C68AD05B9475FABE61DAFBAD45590">
    <w:name w:val="3C6C68AD05B9475FABE61DAFBAD45590"/>
  </w:style>
  <w:style w:type="paragraph" w:customStyle="1" w:styleId="642BF3CF02AD4AD6BE9512E98F72ED42">
    <w:name w:val="642BF3CF02AD4AD6BE9512E98F72ED42"/>
  </w:style>
  <w:style w:type="paragraph" w:customStyle="1" w:styleId="B5C8DEB2C25A4A149B88BC8B64E02667">
    <w:name w:val="B5C8DEB2C25A4A149B88BC8B64E02667"/>
  </w:style>
  <w:style w:type="paragraph" w:customStyle="1" w:styleId="1CF3200394A2400482CF33FCD0B6A7C8">
    <w:name w:val="1CF3200394A2400482CF33FCD0B6A7C8"/>
  </w:style>
  <w:style w:type="paragraph" w:customStyle="1" w:styleId="160ED7FEEACF4C88BC0473E6A0569708">
    <w:name w:val="160ED7FEEACF4C88BC0473E6A0569708"/>
  </w:style>
  <w:style w:type="paragraph" w:customStyle="1" w:styleId="9E08B0CA62604A6191C639002356F4B8">
    <w:name w:val="9E08B0CA62604A6191C639002356F4B8"/>
  </w:style>
  <w:style w:type="paragraph" w:customStyle="1" w:styleId="8CC627DF0D4E4DDE8B47EA09125C198F">
    <w:name w:val="8CC627DF0D4E4DDE8B47EA09125C198F"/>
  </w:style>
  <w:style w:type="paragraph" w:customStyle="1" w:styleId="461CF4FC7BAE481CA984A1889A83B7E3">
    <w:name w:val="461CF4FC7BAE481CA984A1889A83B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F5A262-B072-485F-80EC-EF7537D25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E49FAC6E-365E-452D-8A82-10021342C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19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Antonella López</dc:creator>
  <cp:lastModifiedBy>Antonella</cp:lastModifiedBy>
  <cp:revision>2</cp:revision>
  <dcterms:created xsi:type="dcterms:W3CDTF">2013-08-12T00:59:00Z</dcterms:created>
  <dcterms:modified xsi:type="dcterms:W3CDTF">2013-08-12T01:20:00Z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