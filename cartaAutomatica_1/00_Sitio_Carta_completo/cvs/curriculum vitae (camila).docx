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268" w:rsidRDefault="00306268" w:rsidP="001B7B57">
      <w:pPr>
        <w:rPr>
          <w:b/>
          <w:bCs/>
          <w:sz w:val="28"/>
          <w:szCs w:val="28"/>
          <w:u w:val="single"/>
        </w:rPr>
      </w:pPr>
    </w:p>
    <w:p w:rsidR="00306268" w:rsidRDefault="00306268" w:rsidP="00AA6AD5">
      <w:pPr>
        <w:jc w:val="center"/>
        <w:rPr>
          <w:b/>
          <w:bCs/>
          <w:sz w:val="28"/>
          <w:szCs w:val="28"/>
          <w:u w:val="single"/>
        </w:rPr>
      </w:pPr>
      <w:r w:rsidRPr="008F2F04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4" o:spid="_x0000_i1025" type="#_x0000_t75" alt="http://photos-c.ak.fbcdn.net/hphotos-ak-prn1/562076_3756108138322_724397842_a.jpg" style="width:135pt;height:214.5pt;visibility:visible">
            <v:imagedata r:id="rId5" o:title=""/>
          </v:shape>
        </w:pict>
      </w:r>
    </w:p>
    <w:p w:rsidR="00306268" w:rsidRDefault="00306268" w:rsidP="00AA6AD5">
      <w:pPr>
        <w:jc w:val="center"/>
        <w:rPr>
          <w:b/>
          <w:bCs/>
          <w:sz w:val="28"/>
          <w:szCs w:val="28"/>
          <w:u w:val="single"/>
        </w:rPr>
      </w:pPr>
    </w:p>
    <w:p w:rsidR="00306268" w:rsidRPr="00AA6AD5" w:rsidRDefault="00306268" w:rsidP="001B7B57">
      <w:pPr>
        <w:ind w:left="2832" w:firstLine="708"/>
        <w:rPr>
          <w:b/>
          <w:bCs/>
          <w:sz w:val="28"/>
          <w:szCs w:val="28"/>
          <w:u w:val="single"/>
        </w:rPr>
      </w:pPr>
      <w:r w:rsidRPr="00AA6AD5">
        <w:rPr>
          <w:b/>
          <w:bCs/>
          <w:sz w:val="28"/>
          <w:szCs w:val="28"/>
          <w:u w:val="single"/>
        </w:rPr>
        <w:t>CURRICULUM VITAE</w:t>
      </w:r>
    </w:p>
    <w:p w:rsidR="00306268" w:rsidRPr="00AA6AD5" w:rsidRDefault="00306268">
      <w:pPr>
        <w:rPr>
          <w:b/>
          <w:bCs/>
          <w:u w:val="single"/>
        </w:rPr>
      </w:pPr>
    </w:p>
    <w:p w:rsidR="00306268" w:rsidRPr="00A543EA" w:rsidRDefault="00306268">
      <w:pPr>
        <w:rPr>
          <w:b/>
          <w:bCs/>
          <w:sz w:val="24"/>
          <w:szCs w:val="24"/>
          <w:u w:val="single"/>
        </w:rPr>
      </w:pPr>
      <w:r w:rsidRPr="00A543EA">
        <w:rPr>
          <w:b/>
          <w:bCs/>
          <w:sz w:val="24"/>
          <w:szCs w:val="24"/>
          <w:u w:val="single"/>
        </w:rPr>
        <w:t>DATOS PERSONALES:</w:t>
      </w:r>
    </w:p>
    <w:p w:rsidR="00306268" w:rsidRPr="00AA6AD5" w:rsidRDefault="00306268">
      <w:r w:rsidRPr="00AA6AD5">
        <w:rPr>
          <w:u w:val="single"/>
        </w:rPr>
        <w:t>NOMBRE:</w:t>
      </w:r>
      <w:r>
        <w:t xml:space="preserve"> Camila Fernanda</w:t>
      </w:r>
    </w:p>
    <w:p w:rsidR="00306268" w:rsidRPr="00AA6AD5" w:rsidRDefault="00306268">
      <w:r w:rsidRPr="00AA6AD5">
        <w:rPr>
          <w:u w:val="single"/>
        </w:rPr>
        <w:t>APELLIDO</w:t>
      </w:r>
      <w:r>
        <w:rPr>
          <w:u w:val="single"/>
        </w:rPr>
        <w:t xml:space="preserve">: </w:t>
      </w:r>
      <w:r>
        <w:t>Caribaux</w:t>
      </w:r>
    </w:p>
    <w:p w:rsidR="00306268" w:rsidRPr="00AA6AD5" w:rsidRDefault="00306268">
      <w:r w:rsidRPr="00AA6AD5">
        <w:rPr>
          <w:u w:val="single"/>
        </w:rPr>
        <w:t>DIRECCIÓN:</w:t>
      </w:r>
      <w:r>
        <w:t xml:space="preserve"> Calle 74 y 35 Dpto. n° 12</w:t>
      </w:r>
    </w:p>
    <w:p w:rsidR="00306268" w:rsidRPr="00AA6AD5" w:rsidRDefault="00306268">
      <w:r w:rsidRPr="00AA6AD5">
        <w:rPr>
          <w:u w:val="single"/>
        </w:rPr>
        <w:t>ESTADO CIVIL:</w:t>
      </w:r>
      <w:r>
        <w:rPr>
          <w:u w:val="single"/>
        </w:rPr>
        <w:t xml:space="preserve"> </w:t>
      </w:r>
      <w:r>
        <w:t>Soltera</w:t>
      </w:r>
    </w:p>
    <w:p w:rsidR="00306268" w:rsidRPr="00AA6AD5" w:rsidRDefault="00306268">
      <w:r w:rsidRPr="00AA6AD5">
        <w:rPr>
          <w:u w:val="single"/>
        </w:rPr>
        <w:t>HIJO/A:</w:t>
      </w:r>
      <w:r>
        <w:t xml:space="preserve"> 1 hijo (5 años)</w:t>
      </w:r>
    </w:p>
    <w:p w:rsidR="00306268" w:rsidRPr="00AA6AD5" w:rsidRDefault="00306268">
      <w:r w:rsidRPr="00AA6AD5">
        <w:rPr>
          <w:u w:val="single"/>
        </w:rPr>
        <w:t>TELEFONO:</w:t>
      </w:r>
      <w:r>
        <w:rPr>
          <w:u w:val="single"/>
        </w:rPr>
        <w:t xml:space="preserve">  </w:t>
      </w:r>
      <w:r>
        <w:t>02966-15581217</w:t>
      </w:r>
    </w:p>
    <w:p w:rsidR="00306268" w:rsidRPr="00AA6AD5" w:rsidRDefault="00306268">
      <w:r w:rsidRPr="00AA6AD5">
        <w:rPr>
          <w:u w:val="single"/>
        </w:rPr>
        <w:t>DNI:</w:t>
      </w:r>
      <w:r>
        <w:rPr>
          <w:u w:val="single"/>
        </w:rPr>
        <w:t xml:space="preserve"> </w:t>
      </w:r>
      <w:r>
        <w:t>31115501</w:t>
      </w:r>
    </w:p>
    <w:p w:rsidR="00306268" w:rsidRPr="00AA6AD5" w:rsidRDefault="00306268">
      <w:r w:rsidRPr="00AA6AD5">
        <w:rPr>
          <w:u w:val="single"/>
        </w:rPr>
        <w:t>CUIL:</w:t>
      </w:r>
      <w:r>
        <w:rPr>
          <w:u w:val="single"/>
        </w:rPr>
        <w:t xml:space="preserve"> </w:t>
      </w:r>
      <w:r>
        <w:t>27-31115501-1</w:t>
      </w:r>
    </w:p>
    <w:p w:rsidR="00306268" w:rsidRPr="00AA6AD5" w:rsidRDefault="00306268">
      <w:r w:rsidRPr="00AA6AD5">
        <w:rPr>
          <w:u w:val="single"/>
        </w:rPr>
        <w:t>FECHA DE NACIMIENTO:</w:t>
      </w:r>
      <w:r>
        <w:rPr>
          <w:u w:val="single"/>
        </w:rPr>
        <w:t xml:space="preserve"> </w:t>
      </w:r>
      <w:r>
        <w:t>19 de octubre de 1984</w:t>
      </w:r>
    </w:p>
    <w:p w:rsidR="00306268" w:rsidRDefault="00306268">
      <w:r w:rsidRPr="00AA6AD5">
        <w:rPr>
          <w:u w:val="single"/>
        </w:rPr>
        <w:t>LUGAR NACIMIENTO:</w:t>
      </w:r>
      <w:r>
        <w:t xml:space="preserve"> Rosario (Prov. De Santa fe)</w:t>
      </w:r>
    </w:p>
    <w:p w:rsidR="00306268" w:rsidRPr="006930FC" w:rsidRDefault="00306268">
      <w:pPr>
        <w:rPr>
          <w:rFonts w:ascii="Arial" w:hAnsi="Arial" w:cs="Arial"/>
          <w:lang w:val="fr-FR"/>
        </w:rPr>
      </w:pPr>
      <w:r w:rsidRPr="006930FC">
        <w:rPr>
          <w:u w:val="single"/>
          <w:lang w:val="fr-FR"/>
        </w:rPr>
        <w:t xml:space="preserve">MAIL:  </w:t>
      </w:r>
      <w:r w:rsidRPr="006930FC">
        <w:rPr>
          <w:lang w:val="fr-FR"/>
        </w:rPr>
        <w:t>camilacaribaux</w:t>
      </w:r>
      <w:r w:rsidRPr="006930FC">
        <w:rPr>
          <w:rFonts w:ascii="Arial" w:hAnsi="Arial" w:cs="Arial"/>
          <w:lang w:val="fr-FR"/>
        </w:rPr>
        <w:t>@hotmail.com</w:t>
      </w:r>
    </w:p>
    <w:p w:rsidR="00306268" w:rsidRPr="006930FC" w:rsidRDefault="00306268">
      <w:pPr>
        <w:rPr>
          <w:b/>
          <w:bCs/>
          <w:sz w:val="24"/>
          <w:szCs w:val="24"/>
          <w:u w:val="single"/>
          <w:lang w:val="fr-FR"/>
        </w:rPr>
      </w:pPr>
    </w:p>
    <w:p w:rsidR="00306268" w:rsidRPr="006930FC" w:rsidRDefault="00306268">
      <w:pPr>
        <w:rPr>
          <w:b/>
          <w:bCs/>
          <w:sz w:val="24"/>
          <w:szCs w:val="24"/>
          <w:u w:val="single"/>
          <w:lang w:val="fr-FR"/>
        </w:rPr>
      </w:pPr>
      <w:r w:rsidRPr="006930FC">
        <w:rPr>
          <w:b/>
          <w:bCs/>
          <w:sz w:val="24"/>
          <w:szCs w:val="24"/>
          <w:u w:val="single"/>
          <w:lang w:val="fr-FR"/>
        </w:rPr>
        <w:t>EXPERIENCIAS:</w:t>
      </w:r>
    </w:p>
    <w:p w:rsidR="00306268" w:rsidRDefault="00306268">
      <w:r>
        <w:t>2003-2005</w:t>
      </w:r>
    </w:p>
    <w:p w:rsidR="00306268" w:rsidRDefault="00306268">
      <w:r>
        <w:t xml:space="preserve">“DOÑA JUANA” (empresa dedicada a </w:t>
      </w:r>
      <w:smartTag w:uri="urn:schemas-microsoft-com:office:smarttags" w:element="PersonName">
        <w:smartTagPr>
          <w:attr w:name="ProductID" w:val="la Elaboración"/>
        </w:smartTagPr>
        <w:r>
          <w:t>la Elaboración</w:t>
        </w:r>
      </w:smartTag>
      <w:r>
        <w:t>, Venta y distribución de Milanesas de Soja)</w:t>
      </w:r>
    </w:p>
    <w:p w:rsidR="00306268" w:rsidRDefault="00306268">
      <w:r>
        <w:t>Santa Fe</w:t>
      </w:r>
    </w:p>
    <w:p w:rsidR="00306268" w:rsidRDefault="00306268">
      <w:pPr>
        <w:rPr>
          <w:b/>
          <w:bCs/>
        </w:rPr>
      </w:pPr>
      <w:r>
        <w:rPr>
          <w:b/>
          <w:bCs/>
        </w:rPr>
        <w:t>Puesto: ENCARGADA DEL PERSONAL Y ADMINISTRATIVA</w:t>
      </w:r>
    </w:p>
    <w:p w:rsidR="00306268" w:rsidRDefault="00306268" w:rsidP="0069674F">
      <w:pPr>
        <w:pStyle w:val="ListParagraph"/>
        <w:numPr>
          <w:ilvl w:val="0"/>
          <w:numId w:val="1"/>
        </w:numPr>
      </w:pPr>
      <w:r>
        <w:t>Para Referencias: Norberto Moltó: 03465-15593175</w:t>
      </w:r>
    </w:p>
    <w:p w:rsidR="00306268" w:rsidRDefault="00306268" w:rsidP="0069674F">
      <w:r>
        <w:t>2005</w:t>
      </w:r>
    </w:p>
    <w:p w:rsidR="00306268" w:rsidRDefault="00306268" w:rsidP="0069674F">
      <w:r>
        <w:t>“POSTA SUR”</w:t>
      </w:r>
    </w:p>
    <w:p w:rsidR="00306268" w:rsidRDefault="00306268" w:rsidP="0069674F">
      <w:r>
        <w:t>El Calafate</w:t>
      </w:r>
    </w:p>
    <w:p w:rsidR="00306268" w:rsidRDefault="00306268" w:rsidP="0069674F">
      <w:pPr>
        <w:rPr>
          <w:b/>
          <w:bCs/>
        </w:rPr>
      </w:pPr>
      <w:r>
        <w:rPr>
          <w:b/>
          <w:bCs/>
        </w:rPr>
        <w:t>Puesto:  Encargada de la parte de gastronomía, y Recepcionista</w:t>
      </w:r>
    </w:p>
    <w:p w:rsidR="00306268" w:rsidRDefault="00306268" w:rsidP="0069674F">
      <w:pPr>
        <w:pStyle w:val="ListParagraph"/>
        <w:numPr>
          <w:ilvl w:val="0"/>
          <w:numId w:val="1"/>
        </w:numPr>
      </w:pPr>
      <w:r w:rsidRPr="0069674F">
        <w:t>Referencias: Esteban Luchessi : 011-15562294757</w:t>
      </w:r>
    </w:p>
    <w:p w:rsidR="00306268" w:rsidRDefault="00306268" w:rsidP="0069674F">
      <w:r>
        <w:t>“TIEMPO LIBRE” (Agencia de Turismo )</w:t>
      </w:r>
    </w:p>
    <w:p w:rsidR="00306268" w:rsidRDefault="00306268" w:rsidP="0069674F">
      <w:r>
        <w:t>El Calafate</w:t>
      </w:r>
    </w:p>
    <w:p w:rsidR="00306268" w:rsidRDefault="00306268" w:rsidP="0069674F">
      <w:pPr>
        <w:rPr>
          <w:b/>
          <w:bCs/>
        </w:rPr>
      </w:pPr>
      <w:r>
        <w:rPr>
          <w:b/>
          <w:bCs/>
        </w:rPr>
        <w:t>Puesto: receptivos y Operaria</w:t>
      </w:r>
    </w:p>
    <w:p w:rsidR="00306268" w:rsidRPr="0069674F" w:rsidRDefault="00306268" w:rsidP="0069674F">
      <w:pPr>
        <w:pStyle w:val="ListParagraph"/>
        <w:numPr>
          <w:ilvl w:val="0"/>
          <w:numId w:val="1"/>
        </w:numPr>
        <w:rPr>
          <w:b/>
          <w:bCs/>
        </w:rPr>
      </w:pPr>
      <w:r>
        <w:t>Referencias: Juliana Dobarro: 02966-15488060</w:t>
      </w:r>
    </w:p>
    <w:p w:rsidR="00306268" w:rsidRDefault="00306268" w:rsidP="0069674F">
      <w:pPr>
        <w:rPr>
          <w:b/>
          <w:bCs/>
        </w:rPr>
      </w:pPr>
      <w:r>
        <w:rPr>
          <w:b/>
          <w:bCs/>
        </w:rPr>
        <w:t>2005-2007</w:t>
      </w:r>
    </w:p>
    <w:p w:rsidR="00306268" w:rsidRDefault="00306268" w:rsidP="0069674F">
      <w:r w:rsidRPr="0069674F">
        <w:t>“EURO TUR” (Agencia de viajes)</w:t>
      </w:r>
    </w:p>
    <w:p w:rsidR="00306268" w:rsidRDefault="00306268" w:rsidP="0069674F">
      <w:r>
        <w:t>El Calafate</w:t>
      </w:r>
    </w:p>
    <w:p w:rsidR="00306268" w:rsidRDefault="00306268" w:rsidP="0069674F">
      <w:pPr>
        <w:rPr>
          <w:b/>
          <w:bCs/>
        </w:rPr>
      </w:pPr>
      <w:r>
        <w:rPr>
          <w:b/>
          <w:bCs/>
        </w:rPr>
        <w:t>Puesto: Administración, cubriendo también funciones en mesa de operaciones y receptivos.</w:t>
      </w:r>
    </w:p>
    <w:p w:rsidR="00306268" w:rsidRDefault="00306268" w:rsidP="0069674F">
      <w:pPr>
        <w:pStyle w:val="ListParagraph"/>
        <w:numPr>
          <w:ilvl w:val="0"/>
          <w:numId w:val="1"/>
        </w:numPr>
      </w:pPr>
      <w:r>
        <w:t>Referencias: Vanesa De Rez: 02966-15340272 /02902-496156</w:t>
      </w:r>
    </w:p>
    <w:p w:rsidR="00306268" w:rsidRDefault="00306268" w:rsidP="0069674F">
      <w:r>
        <w:t>“GL VIAJES” (Agencia de Turismo)</w:t>
      </w:r>
    </w:p>
    <w:p w:rsidR="00306268" w:rsidRDefault="00306268" w:rsidP="0069674F">
      <w:r>
        <w:t>El Calafate</w:t>
      </w:r>
    </w:p>
    <w:p w:rsidR="00306268" w:rsidRDefault="00306268" w:rsidP="0069674F">
      <w:pPr>
        <w:rPr>
          <w:b/>
          <w:bCs/>
        </w:rPr>
      </w:pPr>
      <w:r>
        <w:rPr>
          <w:b/>
          <w:bCs/>
        </w:rPr>
        <w:t>Puesto: Ventas en mesa de entradas</w:t>
      </w:r>
    </w:p>
    <w:p w:rsidR="00306268" w:rsidRDefault="00306268" w:rsidP="0069674F">
      <w:pPr>
        <w:pStyle w:val="ListParagraph"/>
        <w:numPr>
          <w:ilvl w:val="0"/>
          <w:numId w:val="1"/>
        </w:numPr>
      </w:pPr>
      <w:r>
        <w:t>Referencias. Rubén Martínez: 02902-497300/490300 (Gerente)</w:t>
      </w:r>
    </w:p>
    <w:p w:rsidR="00306268" w:rsidRPr="00706E0C" w:rsidRDefault="00306268" w:rsidP="00706E0C">
      <w:pPr>
        <w:pStyle w:val="ListParagraph"/>
        <w:rPr>
          <w:b/>
        </w:rPr>
      </w:pPr>
      <w:r w:rsidRPr="00706E0C">
        <w:rPr>
          <w:b/>
        </w:rPr>
        <w:t>2008/2010</w:t>
      </w:r>
    </w:p>
    <w:p w:rsidR="00306268" w:rsidRDefault="00306268" w:rsidP="00706E0C">
      <w:pPr>
        <w:pStyle w:val="ListParagraph"/>
      </w:pPr>
      <w:r>
        <w:t>“SU CHEF” (Rotisería y pastelería)</w:t>
      </w:r>
    </w:p>
    <w:p w:rsidR="00306268" w:rsidRDefault="00306268" w:rsidP="00706E0C">
      <w:pPr>
        <w:pStyle w:val="ListParagraph"/>
      </w:pPr>
      <w:r>
        <w:t>Firmat (Provincia de Santa Fe)</w:t>
      </w:r>
    </w:p>
    <w:p w:rsidR="00306268" w:rsidRDefault="00306268" w:rsidP="00706E0C">
      <w:pPr>
        <w:pStyle w:val="ListParagraph"/>
        <w:rPr>
          <w:b/>
        </w:rPr>
      </w:pPr>
      <w:r w:rsidRPr="00706E0C">
        <w:rPr>
          <w:b/>
        </w:rPr>
        <w:t>Puesto: Atención al Público, encargada del personal.</w:t>
      </w:r>
    </w:p>
    <w:p w:rsidR="00306268" w:rsidRDefault="00306268" w:rsidP="00706E0C">
      <w:pPr>
        <w:pStyle w:val="ListParagraph"/>
        <w:numPr>
          <w:ilvl w:val="0"/>
          <w:numId w:val="1"/>
        </w:numPr>
      </w:pPr>
      <w:r w:rsidRPr="00706E0C">
        <w:t>Referencias: Luciano Arce: 03462-15620968 (Dueño) /Aneley Chiviló: 03462-15620425 (Dueña)</w:t>
      </w:r>
    </w:p>
    <w:p w:rsidR="00306268" w:rsidRDefault="00306268" w:rsidP="00706E0C">
      <w:pPr>
        <w:pStyle w:val="ListParagraph"/>
      </w:pPr>
    </w:p>
    <w:p w:rsidR="00306268" w:rsidRPr="00093149" w:rsidRDefault="00306268" w:rsidP="00706E0C">
      <w:pPr>
        <w:pStyle w:val="ListParagraph"/>
        <w:rPr>
          <w:b/>
        </w:rPr>
      </w:pPr>
      <w:r w:rsidRPr="00093149">
        <w:rPr>
          <w:b/>
        </w:rPr>
        <w:t>2012/2013</w:t>
      </w:r>
    </w:p>
    <w:p w:rsidR="00306268" w:rsidRDefault="00306268" w:rsidP="00706E0C">
      <w:pPr>
        <w:pStyle w:val="ListParagraph"/>
      </w:pPr>
      <w:r>
        <w:t>“LOCALIZA” (Rentadora de Autos)</w:t>
      </w:r>
    </w:p>
    <w:p w:rsidR="00306268" w:rsidRDefault="00306268" w:rsidP="00706E0C">
      <w:pPr>
        <w:pStyle w:val="ListParagraph"/>
      </w:pPr>
      <w:r>
        <w:t>El Calafate</w:t>
      </w:r>
    </w:p>
    <w:p w:rsidR="00306268" w:rsidRPr="00093149" w:rsidRDefault="00306268" w:rsidP="00706E0C">
      <w:pPr>
        <w:pStyle w:val="ListParagraph"/>
        <w:rPr>
          <w:b/>
        </w:rPr>
      </w:pPr>
      <w:r w:rsidRPr="00093149">
        <w:rPr>
          <w:b/>
        </w:rPr>
        <w:t>Puesto: Administración, Atención al Público y Encargada de Los vehículos y Sucursal de El calafate.</w:t>
      </w:r>
    </w:p>
    <w:p w:rsidR="00306268" w:rsidRDefault="00306268" w:rsidP="00093149">
      <w:pPr>
        <w:pStyle w:val="ListParagraph"/>
        <w:numPr>
          <w:ilvl w:val="0"/>
          <w:numId w:val="1"/>
        </w:numPr>
      </w:pPr>
      <w:r>
        <w:t>Referencias: Jimena Catrihuala- 02966/15520362 (encargada Río Gallegos)</w:t>
      </w:r>
    </w:p>
    <w:p w:rsidR="00306268" w:rsidRPr="00706E0C" w:rsidRDefault="00306268" w:rsidP="00706E0C">
      <w:pPr>
        <w:pStyle w:val="ListParagraph"/>
      </w:pPr>
    </w:p>
    <w:p w:rsidR="00306268" w:rsidRDefault="00306268" w:rsidP="0069674F"/>
    <w:p w:rsidR="00306268" w:rsidRPr="00A543EA" w:rsidRDefault="00306268" w:rsidP="0069674F">
      <w:pPr>
        <w:rPr>
          <w:b/>
          <w:bCs/>
          <w:sz w:val="24"/>
          <w:szCs w:val="24"/>
          <w:u w:val="single"/>
        </w:rPr>
      </w:pPr>
      <w:r w:rsidRPr="00A543EA">
        <w:rPr>
          <w:b/>
          <w:bCs/>
          <w:sz w:val="24"/>
          <w:szCs w:val="24"/>
          <w:u w:val="single"/>
        </w:rPr>
        <w:t>EDUCACIÓN:</w:t>
      </w:r>
    </w:p>
    <w:p w:rsidR="00306268" w:rsidRDefault="00306268" w:rsidP="00A543EA">
      <w:pPr>
        <w:ind w:left="708"/>
      </w:pPr>
      <w:r>
        <w:t xml:space="preserve">2002-2005 </w:t>
      </w:r>
      <w:r>
        <w:rPr>
          <w:b/>
          <w:bCs/>
        </w:rPr>
        <w:t xml:space="preserve">ISHYR </w:t>
      </w:r>
      <w:r>
        <w:t>(Instituto superior de Hotelería y Gastronomía) RESTAURATEUR</w:t>
      </w:r>
    </w:p>
    <w:p w:rsidR="00306268" w:rsidRDefault="00306268" w:rsidP="00A543EA">
      <w:pPr>
        <w:ind w:left="708"/>
      </w:pPr>
      <w:r>
        <w:t>Rosario- Santa Fe</w:t>
      </w:r>
    </w:p>
    <w:p w:rsidR="00306268" w:rsidRDefault="00306268" w:rsidP="00A543EA">
      <w:pPr>
        <w:ind w:left="708"/>
      </w:pPr>
      <w:r>
        <w:t>Formación terciaria en Administración de Hotelería y turismo.</w:t>
      </w:r>
    </w:p>
    <w:p w:rsidR="00306268" w:rsidRDefault="00306268" w:rsidP="00A543EA">
      <w:pPr>
        <w:ind w:left="708"/>
      </w:pPr>
      <w:r>
        <w:t>Formación en curso de Administración (curso básico 2 años)</w:t>
      </w:r>
      <w:bookmarkStart w:id="0" w:name="_GoBack"/>
      <w:bookmarkEnd w:id="0"/>
    </w:p>
    <w:p w:rsidR="00306268" w:rsidRDefault="00306268" w:rsidP="00A543EA">
      <w:pPr>
        <w:ind w:left="708"/>
        <w:rPr>
          <w:b/>
          <w:bCs/>
        </w:rPr>
      </w:pPr>
      <w:r>
        <w:t xml:space="preserve">8 Años de inglés en el </w:t>
      </w:r>
      <w:r w:rsidRPr="00A543EA">
        <w:rPr>
          <w:b/>
          <w:bCs/>
        </w:rPr>
        <w:t>INSTITUTO WILLIAM SHAKESPEARE</w:t>
      </w:r>
    </w:p>
    <w:p w:rsidR="00306268" w:rsidRDefault="00306268" w:rsidP="00A543EA">
      <w:pPr>
        <w:ind w:left="708"/>
        <w:rPr>
          <w:b/>
          <w:bCs/>
        </w:rPr>
      </w:pPr>
    </w:p>
    <w:p w:rsidR="00306268" w:rsidRDefault="00306268" w:rsidP="00A543EA">
      <w:pPr>
        <w:pStyle w:val="ListParagraph"/>
        <w:numPr>
          <w:ilvl w:val="0"/>
          <w:numId w:val="1"/>
        </w:numPr>
      </w:pPr>
      <w:r w:rsidRPr="00A543EA">
        <w:rPr>
          <w:b/>
          <w:bCs/>
        </w:rPr>
        <w:t xml:space="preserve">DISPONIBILIDAD HORARIA: </w:t>
      </w:r>
      <w:r w:rsidRPr="00A543EA">
        <w:t>Preferente por la mañana y/o mediodía</w:t>
      </w:r>
    </w:p>
    <w:p w:rsidR="00306268" w:rsidRDefault="00306268" w:rsidP="00A543EA">
      <w:pPr>
        <w:pStyle w:val="ListParagraph"/>
        <w:numPr>
          <w:ilvl w:val="0"/>
          <w:numId w:val="1"/>
        </w:numPr>
      </w:pPr>
      <w:r>
        <w:rPr>
          <w:b/>
          <w:bCs/>
        </w:rPr>
        <w:t>SIN MOVILIDAD PROPIA (AUTO O MOTO)</w:t>
      </w:r>
    </w:p>
    <w:p w:rsidR="00306268" w:rsidRDefault="00306268" w:rsidP="00A543EA">
      <w:pPr>
        <w:pStyle w:val="ListParagraph"/>
        <w:numPr>
          <w:ilvl w:val="0"/>
          <w:numId w:val="1"/>
        </w:numPr>
      </w:pPr>
      <w:r>
        <w:t xml:space="preserve">Conocimiento de </w:t>
      </w:r>
      <w:r w:rsidRPr="00327157">
        <w:rPr>
          <w:b/>
          <w:bCs/>
        </w:rPr>
        <w:t>TANGO Y WINDOWA OFFICE.</w:t>
      </w:r>
    </w:p>
    <w:p w:rsidR="00306268" w:rsidRDefault="00306268" w:rsidP="00A543EA">
      <w:pPr>
        <w:pStyle w:val="ListParagraph"/>
        <w:numPr>
          <w:ilvl w:val="0"/>
          <w:numId w:val="1"/>
        </w:numPr>
      </w:pPr>
      <w:r>
        <w:t>Remuneración a convenir en la entrevista</w:t>
      </w:r>
    </w:p>
    <w:p w:rsidR="00306268" w:rsidRPr="00A543EA" w:rsidRDefault="00306268" w:rsidP="00A543EA">
      <w:pPr>
        <w:ind w:left="708"/>
      </w:pPr>
    </w:p>
    <w:sectPr w:rsidR="00306268" w:rsidRPr="00A543EA" w:rsidSect="00D56C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A45FC"/>
    <w:multiLevelType w:val="hybridMultilevel"/>
    <w:tmpl w:val="9836D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A6AD5"/>
    <w:rsid w:val="00093149"/>
    <w:rsid w:val="001B7B57"/>
    <w:rsid w:val="00306268"/>
    <w:rsid w:val="00327157"/>
    <w:rsid w:val="006239EE"/>
    <w:rsid w:val="006930FC"/>
    <w:rsid w:val="0069674F"/>
    <w:rsid w:val="00706E0C"/>
    <w:rsid w:val="008F2F04"/>
    <w:rsid w:val="00906BDA"/>
    <w:rsid w:val="00A543EA"/>
    <w:rsid w:val="00AA6AD5"/>
    <w:rsid w:val="00B761D4"/>
    <w:rsid w:val="00C244D7"/>
    <w:rsid w:val="00D56CF9"/>
    <w:rsid w:val="00EA4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CF9"/>
    <w:pPr>
      <w:spacing w:after="200" w:line="276" w:lineRule="auto"/>
    </w:pPr>
    <w:rPr>
      <w:rFonts w:cs="Calibri"/>
      <w:lang w:val="es-A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9674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A54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43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4</Pages>
  <Words>320</Words>
  <Characters>1762</Characters>
  <Application>Microsoft Office Outlook</Application>
  <DocSecurity>0</DocSecurity>
  <Lines>0</Lines>
  <Paragraphs>0</Paragraphs>
  <ScaleCrop>false</ScaleCrop>
  <Company>GT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Nicolas. Ezequiel. Perez. Lecuna</dc:creator>
  <cp:keywords/>
  <dc:description/>
  <cp:lastModifiedBy>Usuario</cp:lastModifiedBy>
  <cp:revision>2</cp:revision>
  <dcterms:created xsi:type="dcterms:W3CDTF">2013-08-07T21:33:00Z</dcterms:created>
  <dcterms:modified xsi:type="dcterms:W3CDTF">2013-08-07T21:33:00Z</dcterms:modified>
</cp:coreProperties>
</file>