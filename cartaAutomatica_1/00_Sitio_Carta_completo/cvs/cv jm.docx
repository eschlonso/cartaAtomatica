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8E" w:rsidRPr="00E8008B" w:rsidRDefault="0092218E" w:rsidP="00C916E8">
      <w:pPr>
        <w:tabs>
          <w:tab w:val="left" w:pos="5940"/>
        </w:tabs>
        <w:rPr>
          <w:sz w:val="28"/>
          <w:szCs w:val="28"/>
        </w:rPr>
      </w:pPr>
      <w:r w:rsidRPr="00E8008B">
        <w:rPr>
          <w:b/>
          <w:sz w:val="28"/>
          <w:szCs w:val="28"/>
        </w:rPr>
        <w:t>Johanna</w:t>
      </w:r>
      <w:r w:rsidRPr="00E8008B">
        <w:rPr>
          <w:b/>
          <w:sz w:val="28"/>
          <w:szCs w:val="28"/>
          <w:lang w:val="es-AR"/>
        </w:rPr>
        <w:t xml:space="preserve"> Milla</w:t>
      </w:r>
      <w:r w:rsidRPr="00E8008B">
        <w:rPr>
          <w:b/>
          <w:sz w:val="28"/>
          <w:szCs w:val="28"/>
        </w:rPr>
        <w:t xml:space="preserve">; </w:t>
      </w:r>
      <w:r w:rsidRPr="00E8008B">
        <w:rPr>
          <w:sz w:val="28"/>
          <w:szCs w:val="28"/>
        </w:rPr>
        <w:t>27</w:t>
      </w:r>
      <w:r w:rsidRPr="00E8008B">
        <w:rPr>
          <w:sz w:val="28"/>
          <w:szCs w:val="28"/>
          <w:lang w:val="es-AR"/>
        </w:rPr>
        <w:t xml:space="preserve"> años</w:t>
      </w:r>
    </w:p>
    <w:p w:rsidR="0092218E" w:rsidRPr="00E8008B" w:rsidRDefault="0092218E" w:rsidP="00C916E8">
      <w:pPr>
        <w:tabs>
          <w:tab w:val="left" w:pos="5940"/>
        </w:tabs>
        <w:rPr>
          <w:b/>
          <w:sz w:val="28"/>
          <w:szCs w:val="28"/>
          <w:lang w:val="es-AR"/>
        </w:rPr>
      </w:pPr>
      <w:r w:rsidRPr="00E8008B">
        <w:rPr>
          <w:sz w:val="28"/>
          <w:szCs w:val="28"/>
        </w:rPr>
        <w:t>C.U.I.L.: 27-31965424-6</w:t>
      </w:r>
    </w:p>
    <w:p w:rsidR="0092218E" w:rsidRPr="00E8008B" w:rsidRDefault="0092218E" w:rsidP="00C916E8">
      <w:pPr>
        <w:tabs>
          <w:tab w:val="left" w:pos="5940"/>
        </w:tabs>
        <w:rPr>
          <w:sz w:val="28"/>
          <w:szCs w:val="28"/>
          <w:lang w:val="es-AR"/>
        </w:rPr>
      </w:pPr>
      <w:r w:rsidRPr="00E8008B">
        <w:rPr>
          <w:sz w:val="28"/>
          <w:szCs w:val="28"/>
          <w:lang w:val="es-AR"/>
        </w:rPr>
        <w:t>Soltera</w:t>
      </w:r>
      <w:r w:rsidRPr="00E8008B">
        <w:rPr>
          <w:sz w:val="28"/>
          <w:szCs w:val="28"/>
        </w:rPr>
        <w:t xml:space="preserve"> sin</w:t>
      </w:r>
      <w:r w:rsidRPr="00E8008B">
        <w:rPr>
          <w:sz w:val="28"/>
          <w:szCs w:val="28"/>
          <w:lang w:val="es-AR"/>
        </w:rPr>
        <w:t xml:space="preserve"> carga familiar</w:t>
      </w:r>
    </w:p>
    <w:p w:rsidR="0092218E" w:rsidRPr="00E8008B" w:rsidRDefault="0092218E" w:rsidP="00C916E8">
      <w:pPr>
        <w:tabs>
          <w:tab w:val="left" w:pos="5940"/>
        </w:tabs>
        <w:rPr>
          <w:sz w:val="28"/>
          <w:szCs w:val="28"/>
        </w:rPr>
      </w:pPr>
      <w:r w:rsidRPr="00E8008B">
        <w:rPr>
          <w:sz w:val="28"/>
          <w:szCs w:val="28"/>
          <w:lang w:val="es-AR"/>
        </w:rPr>
        <w:t>Michay</w:t>
      </w:r>
      <w:r w:rsidRPr="00E8008B">
        <w:rPr>
          <w:sz w:val="28"/>
          <w:szCs w:val="28"/>
        </w:rPr>
        <w:t xml:space="preserve"> n°2831, Neuquén Capital, Argentina</w:t>
      </w:r>
    </w:p>
    <w:p w:rsidR="0092218E" w:rsidRPr="00E8008B" w:rsidRDefault="0092218E" w:rsidP="00C916E8">
      <w:pPr>
        <w:tabs>
          <w:tab w:val="left" w:pos="5940"/>
        </w:tabs>
        <w:rPr>
          <w:sz w:val="28"/>
          <w:szCs w:val="28"/>
        </w:rPr>
      </w:pPr>
      <w:r w:rsidRPr="00E8008B">
        <w:rPr>
          <w:sz w:val="28"/>
          <w:szCs w:val="28"/>
        </w:rPr>
        <w:t>Tel: (299) 155-710-498</w:t>
      </w:r>
    </w:p>
    <w:p w:rsidR="0092218E" w:rsidRPr="00E8008B" w:rsidRDefault="0092218E" w:rsidP="00C916E8">
      <w:pPr>
        <w:tabs>
          <w:tab w:val="left" w:pos="5940"/>
        </w:tabs>
        <w:rPr>
          <w:sz w:val="28"/>
          <w:szCs w:val="28"/>
        </w:rPr>
      </w:pPr>
      <w:r w:rsidRPr="00E8008B">
        <w:rPr>
          <w:sz w:val="28"/>
          <w:szCs w:val="28"/>
        </w:rPr>
        <w:t xml:space="preserve">e-mail: </w:t>
      </w:r>
      <w:hyperlink r:id="rId5" w:history="1">
        <w:r w:rsidRPr="00E8008B">
          <w:rPr>
            <w:rStyle w:val="Hyperlink"/>
            <w:color w:val="auto"/>
            <w:sz w:val="28"/>
            <w:szCs w:val="28"/>
            <w:u w:val="none"/>
          </w:rPr>
          <w:t>shosho_22_390@hotmail.com</w:t>
        </w:r>
      </w:hyperlink>
    </w:p>
    <w:p w:rsidR="0092218E" w:rsidRPr="00401EE2" w:rsidRDefault="0092218E" w:rsidP="00E8008B">
      <w:pPr>
        <w:tabs>
          <w:tab w:val="left" w:pos="5940"/>
        </w:tabs>
        <w:spacing w:before="840"/>
        <w:rPr>
          <w:b/>
          <w:bCs/>
          <w:color w:val="262626"/>
        </w:rPr>
      </w:pPr>
      <w:r w:rsidRPr="00401EE2">
        <w:rPr>
          <w:b/>
          <w:bCs/>
          <w:color w:val="262626"/>
        </w:rPr>
        <w:t>ESTUDIOS:</w:t>
      </w:r>
    </w:p>
    <w:p w:rsidR="0092218E" w:rsidRPr="00C916E8" w:rsidRDefault="0092218E" w:rsidP="00E8008B">
      <w:pPr>
        <w:tabs>
          <w:tab w:val="left" w:pos="360"/>
          <w:tab w:val="left" w:pos="2160"/>
          <w:tab w:val="left" w:pos="5940"/>
        </w:tabs>
        <w:spacing w:before="100" w:beforeAutospacing="1"/>
        <w:ind w:left="851"/>
      </w:pPr>
      <w:r>
        <w:rPr>
          <w:noProof/>
          <w:lang w:val="es-AR" w:eastAsia="es-AR"/>
        </w:rPr>
        <w:pict>
          <v:line id="Conector recto 26" o:spid="_x0000_s1026" style="position:absolute;left:0;text-align:left;z-index:251656192;visibility:visible" from="16.2pt,18.6pt" to="16.2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" strokecolor="silver" strokeweight="2pt">
            <v:shadow on="t" opacity="24903f" origin=",.5" offset="0,.55556mm"/>
          </v:line>
        </w:pict>
      </w:r>
      <w:r w:rsidRPr="003A414D">
        <w:rPr>
          <w:b/>
          <w:lang w:val="es-AR"/>
        </w:rPr>
        <w:t xml:space="preserve">2013                      Técnico Superior en Administración de Empresa </w:t>
      </w:r>
      <w:r w:rsidRPr="003A414D">
        <w:rPr>
          <w:lang w:val="es-AR"/>
        </w:rPr>
        <w:t>(cursando 2° año)</w:t>
      </w:r>
    </w:p>
    <w:p w:rsidR="0092218E" w:rsidRPr="00C916E8" w:rsidRDefault="0092218E" w:rsidP="00C916E8">
      <w:pPr>
        <w:tabs>
          <w:tab w:val="left" w:pos="5940"/>
        </w:tabs>
        <w:ind w:left="851"/>
      </w:pPr>
      <w:r w:rsidRPr="00C916E8">
        <w:t xml:space="preserve">Neuquén Capital, Argentina     </w:t>
      </w:r>
      <w:r w:rsidRPr="003A414D">
        <w:rPr>
          <w:lang w:val="es-AR"/>
        </w:rPr>
        <w:t>Instituto</w:t>
      </w:r>
      <w:r w:rsidRPr="00C916E8">
        <w:t xml:space="preserve"> Provincial de</w:t>
      </w:r>
      <w:r w:rsidRPr="003A414D">
        <w:rPr>
          <w:lang w:val="es-AR"/>
        </w:rPr>
        <w:t xml:space="preserve"> Educación Terciaria</w:t>
      </w:r>
      <w:r w:rsidRPr="00C916E8">
        <w:t xml:space="preserve"> n°1</w:t>
      </w:r>
    </w:p>
    <w:p w:rsidR="0092218E" w:rsidRPr="00C916E8" w:rsidRDefault="0092218E" w:rsidP="00C916E8">
      <w:pPr>
        <w:tabs>
          <w:tab w:val="left" w:pos="2160"/>
          <w:tab w:val="left" w:pos="5940"/>
        </w:tabs>
        <w:spacing w:before="100" w:beforeAutospacing="1"/>
        <w:ind w:left="851"/>
        <w:rPr>
          <w:b/>
        </w:rPr>
      </w:pPr>
      <w:r w:rsidRPr="00C916E8">
        <w:rPr>
          <w:b/>
        </w:rPr>
        <w:t xml:space="preserve">2012                      </w:t>
      </w:r>
      <w:r w:rsidRPr="003A414D">
        <w:rPr>
          <w:b/>
          <w:lang w:val="es-AR"/>
        </w:rPr>
        <w:t>Técnico</w:t>
      </w:r>
      <w:r w:rsidRPr="00C916E8">
        <w:rPr>
          <w:b/>
        </w:rPr>
        <w:t xml:space="preserve"> Superior en</w:t>
      </w:r>
      <w:r w:rsidRPr="003A414D">
        <w:rPr>
          <w:b/>
          <w:lang w:val="es-AR"/>
        </w:rPr>
        <w:t xml:space="preserve"> Gestión</w:t>
      </w:r>
      <w:r w:rsidRPr="00C916E8">
        <w:rPr>
          <w:b/>
        </w:rPr>
        <w:t xml:space="preserve"> de</w:t>
      </w:r>
      <w:r w:rsidRPr="003A414D">
        <w:rPr>
          <w:b/>
          <w:lang w:val="es-AR"/>
        </w:rPr>
        <w:t xml:space="preserve"> Recursos Humanos</w:t>
      </w:r>
      <w:r w:rsidRPr="00C916E8">
        <w:rPr>
          <w:b/>
        </w:rPr>
        <w:t xml:space="preserve"> </w:t>
      </w:r>
      <w:r w:rsidRPr="003A414D">
        <w:rPr>
          <w:lang w:val="es-AR"/>
        </w:rPr>
        <w:t>(faltan</w:t>
      </w:r>
      <w:r w:rsidRPr="00C916E8">
        <w:t xml:space="preserve"> 2</w:t>
      </w:r>
      <w:r w:rsidRPr="003A414D">
        <w:rPr>
          <w:lang w:val="es-AR"/>
        </w:rPr>
        <w:t xml:space="preserve"> materias</w:t>
      </w:r>
      <w:r w:rsidRPr="00C916E8">
        <w:t>)</w:t>
      </w:r>
    </w:p>
    <w:p w:rsidR="0092218E" w:rsidRPr="00C916E8" w:rsidRDefault="0092218E" w:rsidP="00E56DD8">
      <w:pPr>
        <w:tabs>
          <w:tab w:val="left" w:pos="2880"/>
          <w:tab w:val="left" w:pos="5940"/>
        </w:tabs>
        <w:ind w:left="851"/>
      </w:pPr>
      <w:r w:rsidRPr="00C916E8">
        <w:t xml:space="preserve">Neuquén Capital, Argentina     </w:t>
      </w:r>
      <w:r w:rsidRPr="003A414D">
        <w:rPr>
          <w:lang w:val="es-AR"/>
        </w:rPr>
        <w:t>Instituto</w:t>
      </w:r>
      <w:r w:rsidRPr="00C916E8">
        <w:t xml:space="preserve"> Provincial de</w:t>
      </w:r>
      <w:r w:rsidRPr="003A414D">
        <w:rPr>
          <w:lang w:val="es-AR"/>
        </w:rPr>
        <w:t xml:space="preserve"> Educación Terciaria</w:t>
      </w:r>
      <w:r w:rsidRPr="00C916E8">
        <w:t xml:space="preserve"> n°1</w:t>
      </w:r>
    </w:p>
    <w:p w:rsidR="0092218E" w:rsidRPr="00C916E8" w:rsidRDefault="0092218E" w:rsidP="00C916E8">
      <w:pPr>
        <w:tabs>
          <w:tab w:val="left" w:pos="5940"/>
        </w:tabs>
        <w:spacing w:before="100" w:beforeAutospacing="1"/>
        <w:ind w:left="851"/>
      </w:pPr>
      <w:r w:rsidRPr="00C916E8">
        <w:rPr>
          <w:b/>
        </w:rPr>
        <w:t xml:space="preserve">2003                      </w:t>
      </w:r>
      <w:r w:rsidRPr="003A414D">
        <w:rPr>
          <w:b/>
          <w:lang w:val="es-AR"/>
        </w:rPr>
        <w:t>Título Sec</w:t>
      </w:r>
      <w:bookmarkStart w:id="0" w:name="_GoBack"/>
      <w:bookmarkEnd w:id="0"/>
      <w:r w:rsidRPr="003A414D">
        <w:rPr>
          <w:b/>
          <w:lang w:val="es-AR"/>
        </w:rPr>
        <w:t>undario</w:t>
      </w:r>
      <w:r w:rsidRPr="00C916E8">
        <w:rPr>
          <w:b/>
        </w:rPr>
        <w:t xml:space="preserve"> –</w:t>
      </w:r>
      <w:r w:rsidRPr="003A414D">
        <w:rPr>
          <w:b/>
          <w:lang w:val="es-AR"/>
        </w:rPr>
        <w:t xml:space="preserve"> Perito Mercantil</w:t>
      </w:r>
    </w:p>
    <w:p w:rsidR="0092218E" w:rsidRPr="003A414D" w:rsidRDefault="0092218E" w:rsidP="00C916E8">
      <w:pPr>
        <w:tabs>
          <w:tab w:val="left" w:pos="2880"/>
          <w:tab w:val="left" w:pos="3000"/>
          <w:tab w:val="left" w:pos="5940"/>
        </w:tabs>
        <w:ind w:left="851"/>
        <w:rPr>
          <w:lang w:val="es-AR"/>
        </w:rPr>
      </w:pPr>
      <w:r w:rsidRPr="00C916E8">
        <w:t xml:space="preserve">Neuquén Capital, Argentina     </w:t>
      </w:r>
      <w:r w:rsidRPr="003A414D">
        <w:rPr>
          <w:lang w:val="es-AR"/>
        </w:rPr>
        <w:t>Instituto</w:t>
      </w:r>
      <w:r w:rsidRPr="00C916E8">
        <w:t xml:space="preserve"> General San Martín – I.F.D. n°12</w:t>
      </w:r>
    </w:p>
    <w:p w:rsidR="0092218E" w:rsidRPr="00C916E8" w:rsidRDefault="0092218E" w:rsidP="00C916E8">
      <w:pPr>
        <w:spacing w:before="100" w:beforeAutospacing="1"/>
        <w:ind w:left="851"/>
      </w:pPr>
      <w:r w:rsidRPr="003A414D">
        <w:rPr>
          <w:b/>
          <w:lang w:val="es-AR"/>
        </w:rPr>
        <w:t>Idioma</w:t>
      </w:r>
      <w:r w:rsidRPr="00C916E8">
        <w:rPr>
          <w:b/>
        </w:rPr>
        <w:t>: -</w:t>
      </w:r>
      <w:r w:rsidRPr="003A414D">
        <w:rPr>
          <w:b/>
          <w:lang w:val="es-AR"/>
        </w:rPr>
        <w:t xml:space="preserve"> Ingles</w:t>
      </w:r>
      <w:r w:rsidRPr="00C916E8">
        <w:rPr>
          <w:b/>
        </w:rPr>
        <w:t>: primer</w:t>
      </w:r>
      <w:r w:rsidRPr="003A414D">
        <w:rPr>
          <w:b/>
          <w:lang w:val="es-AR"/>
        </w:rPr>
        <w:t xml:space="preserve"> nivel</w:t>
      </w:r>
      <w:r w:rsidRPr="00C916E8">
        <w:rPr>
          <w:b/>
        </w:rPr>
        <w:t xml:space="preserve"> - 2013</w:t>
      </w:r>
    </w:p>
    <w:p w:rsidR="0092218E" w:rsidRPr="003A414D" w:rsidRDefault="0092218E" w:rsidP="00664C68">
      <w:pPr>
        <w:tabs>
          <w:tab w:val="left" w:pos="3780"/>
          <w:tab w:val="left" w:pos="3960"/>
        </w:tabs>
        <w:ind w:left="851"/>
        <w:rPr>
          <w:lang w:val="es-AR"/>
        </w:rPr>
      </w:pPr>
      <w:r>
        <w:t xml:space="preserve">Neuquén Capital, Argentina     </w:t>
      </w:r>
      <w:r w:rsidRPr="00C916E8">
        <w:t>E.P.A. n°1 – Misiones n°397</w:t>
      </w:r>
    </w:p>
    <w:p w:rsidR="0092218E" w:rsidRPr="003A414D" w:rsidRDefault="0092218E" w:rsidP="00E7024F">
      <w:pPr>
        <w:tabs>
          <w:tab w:val="left" w:pos="2700"/>
        </w:tabs>
        <w:spacing w:before="100" w:beforeAutospacing="1"/>
        <w:ind w:left="851"/>
        <w:rPr>
          <w:b/>
          <w:lang w:val="es-AR"/>
        </w:rPr>
      </w:pPr>
      <w:r w:rsidRPr="003A414D">
        <w:rPr>
          <w:b/>
          <w:lang w:val="es-AR"/>
        </w:rPr>
        <w:t>Programas manejados</w:t>
      </w:r>
      <w:r w:rsidRPr="00C916E8">
        <w:rPr>
          <w:b/>
          <w:color w:val="404040"/>
        </w:rPr>
        <w:t>:</w:t>
      </w:r>
      <w:r>
        <w:rPr>
          <w:b/>
          <w:color w:val="404040"/>
        </w:rPr>
        <w:t xml:space="preserve"> </w:t>
      </w:r>
      <w:r w:rsidRPr="00C916E8">
        <w:t>Tango</w:t>
      </w:r>
      <w:r w:rsidRPr="003A414D">
        <w:rPr>
          <w:lang w:val="es-AR"/>
        </w:rPr>
        <w:t xml:space="preserve"> Gestión</w:t>
      </w:r>
    </w:p>
    <w:p w:rsidR="0092218E" w:rsidRPr="003A414D" w:rsidRDefault="0092218E" w:rsidP="003A414D">
      <w:pPr>
        <w:ind w:left="3261"/>
        <w:rPr>
          <w:lang w:val="es-AR"/>
        </w:rPr>
      </w:pPr>
      <w:r w:rsidRPr="003A414D">
        <w:rPr>
          <w:lang w:val="es-AR"/>
        </w:rPr>
        <w:t>Operador</w:t>
      </w:r>
      <w:r w:rsidRPr="00C916E8">
        <w:t xml:space="preserve"> de PC (Word, Excel, Power point...)</w:t>
      </w:r>
    </w:p>
    <w:p w:rsidR="0092218E" w:rsidRPr="003A414D" w:rsidRDefault="0092218E" w:rsidP="003A414D">
      <w:pPr>
        <w:ind w:left="3261"/>
        <w:rPr>
          <w:lang w:val="es-BO"/>
        </w:rPr>
      </w:pPr>
      <w:r w:rsidRPr="003A414D">
        <w:rPr>
          <w:lang w:val="es-AR"/>
        </w:rPr>
        <w:t>Bejerman</w:t>
      </w:r>
    </w:p>
    <w:p w:rsidR="0092218E" w:rsidRDefault="0092218E" w:rsidP="00E00C0A">
      <w:pPr>
        <w:ind w:left="3261"/>
        <w:rPr>
          <w:lang w:val="es-AR"/>
        </w:rPr>
      </w:pPr>
      <w:r w:rsidRPr="003A414D">
        <w:rPr>
          <w:lang w:val="es-BO"/>
        </w:rPr>
        <w:t>Diseño</w:t>
      </w:r>
      <w:r w:rsidRPr="003A414D">
        <w:rPr>
          <w:lang w:val="es-AR"/>
        </w:rPr>
        <w:t xml:space="preserve"> Gráfico</w:t>
      </w:r>
    </w:p>
    <w:p w:rsidR="0092218E" w:rsidRPr="00401EE2" w:rsidRDefault="0092218E" w:rsidP="00CA24E4">
      <w:pPr>
        <w:spacing w:before="320"/>
        <w:rPr>
          <w:b/>
          <w:bCs/>
          <w:color w:val="262626"/>
        </w:rPr>
      </w:pPr>
      <w:r w:rsidRPr="00401EE2">
        <w:rPr>
          <w:b/>
          <w:bCs/>
          <w:color w:val="262626"/>
        </w:rPr>
        <w:t>EXPERIENCIA LABORAL:</w:t>
      </w:r>
    </w:p>
    <w:p w:rsidR="0092218E" w:rsidRDefault="0092218E" w:rsidP="00E56814">
      <w:pPr>
        <w:tabs>
          <w:tab w:val="left" w:pos="180"/>
          <w:tab w:val="left" w:pos="360"/>
          <w:tab w:val="left" w:pos="851"/>
          <w:tab w:val="left" w:pos="2700"/>
          <w:tab w:val="left" w:pos="3060"/>
        </w:tabs>
        <w:spacing w:before="100" w:beforeAutospacing="1"/>
        <w:ind w:left="567"/>
        <w:jc w:val="both"/>
      </w:pPr>
      <w:r>
        <w:rPr>
          <w:noProof/>
          <w:lang w:val="es-AR" w:eastAsia="es-AR"/>
        </w:rPr>
        <w:pict>
          <v:line id="Conector recto 27" o:spid="_x0000_s1027" style="position:absolute;left:0;text-align:left;z-index:251658240;visibility:visible" from="14.4pt,9.6pt" to="14.4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" strokecolor="silver" strokeweight="2pt">
            <v:shadow on="t" opacity="24903f" origin=",.5" offset="0,.55556mm"/>
          </v:line>
        </w:pict>
      </w:r>
      <w:r w:rsidRPr="00226774">
        <w:t>Jun. – Nov. 2012</w:t>
      </w:r>
      <w:r>
        <w:rPr>
          <w:b/>
        </w:rPr>
        <w:t xml:space="preserve">         Goles</w:t>
      </w:r>
      <w:r w:rsidRPr="00226774">
        <w:rPr>
          <w:b/>
        </w:rPr>
        <w:t xml:space="preserve"> S.A</w:t>
      </w:r>
      <w:r w:rsidRPr="00664C68">
        <w:t>., Cordoba n°</w:t>
      </w:r>
      <w:r w:rsidRPr="000E4996">
        <w:t>466</w:t>
      </w:r>
      <w:r>
        <w:t xml:space="preserve"> - </w:t>
      </w:r>
      <w:r w:rsidRPr="000E4996">
        <w:t>Neu</w:t>
      </w:r>
      <w:r w:rsidRPr="00226774">
        <w:t>quén Capital</w:t>
      </w:r>
    </w:p>
    <w:p w:rsidR="0092218E" w:rsidRPr="000E4996" w:rsidRDefault="0092218E" w:rsidP="000E4996">
      <w:pPr>
        <w:tabs>
          <w:tab w:val="left" w:pos="284"/>
          <w:tab w:val="left" w:pos="851"/>
        </w:tabs>
        <w:ind w:left="567"/>
        <w:jc w:val="both"/>
        <w:rPr>
          <w:i/>
        </w:rPr>
      </w:pPr>
      <w:r w:rsidRPr="00664C68">
        <w:rPr>
          <w:u w:val="single"/>
        </w:rPr>
        <w:t>Cargo</w:t>
      </w:r>
      <w:r w:rsidRPr="00664C68">
        <w:rPr>
          <w:u w:val="single"/>
          <w:lang w:val="es-BO"/>
        </w:rPr>
        <w:t xml:space="preserve"> ocupado</w:t>
      </w:r>
      <w:r w:rsidRPr="00664C68">
        <w:rPr>
          <w:u w:val="single"/>
        </w:rPr>
        <w:t>:</w:t>
      </w:r>
      <w:r w:rsidRPr="000E4996">
        <w:rPr>
          <w:lang w:val="es-AR"/>
        </w:rPr>
        <w:t xml:space="preserve"> Administrativa</w:t>
      </w:r>
    </w:p>
    <w:p w:rsidR="0092218E" w:rsidRPr="00226774" w:rsidRDefault="0092218E" w:rsidP="000E4996">
      <w:pPr>
        <w:pStyle w:val="Sansinterligne1"/>
        <w:tabs>
          <w:tab w:val="left" w:pos="851"/>
          <w:tab w:val="left" w:pos="2040"/>
        </w:tabs>
        <w:ind w:left="567"/>
        <w:jc w:val="both"/>
        <w:rPr>
          <w:lang w:val="es-AR"/>
        </w:rPr>
      </w:pPr>
      <w:r w:rsidRPr="00226774">
        <w:rPr>
          <w:lang w:val="es-AR"/>
        </w:rPr>
        <w:t>Tareas realizadas</w:t>
      </w:r>
      <w:r w:rsidRPr="00226774">
        <w:t>:</w:t>
      </w:r>
      <w:r w:rsidRPr="00226774">
        <w:rPr>
          <w:lang w:val="es-AR"/>
        </w:rPr>
        <w:t xml:space="preserve"> Prepa</w:t>
      </w:r>
      <w:r>
        <w:rPr>
          <w:lang w:val="es-AR"/>
        </w:rPr>
        <w:t>ra</w:t>
      </w:r>
      <w:r w:rsidRPr="00226774">
        <w:rPr>
          <w:lang w:val="es-AR"/>
        </w:rPr>
        <w:t>ción</w:t>
      </w:r>
      <w:r w:rsidRPr="00226774">
        <w:t xml:space="preserve"> de</w:t>
      </w:r>
      <w:r w:rsidRPr="00226774">
        <w:rPr>
          <w:lang w:val="es-AR"/>
        </w:rPr>
        <w:t xml:space="preserve"> documentación</w:t>
      </w:r>
      <w:r w:rsidRPr="00226774">
        <w:t xml:space="preserve"> varia</w:t>
      </w:r>
      <w:r>
        <w:t>, presencia en las licitaciones</w:t>
      </w:r>
      <w:r w:rsidRPr="00226774">
        <w:t xml:space="preserve"> y</w:t>
      </w:r>
      <w:r w:rsidRPr="00226774">
        <w:rPr>
          <w:lang w:val="es-AR"/>
        </w:rPr>
        <w:t xml:space="preserve"> carga</w:t>
      </w:r>
      <w:r w:rsidRPr="00226774">
        <w:t xml:space="preserve"> de</w:t>
      </w:r>
      <w:r w:rsidRPr="00226774">
        <w:rPr>
          <w:lang w:val="es-BO"/>
        </w:rPr>
        <w:t xml:space="preserve"> datos</w:t>
      </w:r>
      <w:r w:rsidRPr="00226774">
        <w:rPr>
          <w:lang w:val="es-AR"/>
        </w:rPr>
        <w:t xml:space="preserve"> mediante</w:t>
      </w:r>
      <w:r w:rsidRPr="00226774">
        <w:t xml:space="preserve"> el</w:t>
      </w:r>
      <w:r w:rsidRPr="00226774">
        <w:rPr>
          <w:lang w:val="es-AR"/>
        </w:rPr>
        <w:t xml:space="preserve"> sistema Bejerman</w:t>
      </w:r>
      <w:r w:rsidRPr="00226774">
        <w:t>.</w:t>
      </w:r>
    </w:p>
    <w:p w:rsidR="0092218E" w:rsidRDefault="0092218E" w:rsidP="00E7024F">
      <w:pPr>
        <w:tabs>
          <w:tab w:val="left" w:pos="851"/>
          <w:tab w:val="left" w:pos="2520"/>
          <w:tab w:val="left" w:pos="2700"/>
        </w:tabs>
        <w:spacing w:before="100" w:beforeAutospacing="1"/>
        <w:ind w:left="567"/>
        <w:jc w:val="both"/>
      </w:pPr>
      <w:r w:rsidRPr="00226774">
        <w:rPr>
          <w:lang w:val="es-AR"/>
        </w:rPr>
        <w:t>Feb</w:t>
      </w:r>
      <w:r w:rsidRPr="00226774">
        <w:t>. 07- Ener. 10</w:t>
      </w:r>
      <w:r>
        <w:rPr>
          <w:b/>
        </w:rPr>
        <w:t xml:space="preserve">       </w:t>
      </w:r>
      <w:r w:rsidRPr="00226774">
        <w:rPr>
          <w:b/>
        </w:rPr>
        <w:t xml:space="preserve"> El</w:t>
      </w:r>
      <w:r w:rsidRPr="00226774">
        <w:rPr>
          <w:b/>
          <w:lang w:val="es-AR"/>
        </w:rPr>
        <w:t xml:space="preserve"> Buen</w:t>
      </w:r>
      <w:r w:rsidRPr="00226774">
        <w:rPr>
          <w:b/>
        </w:rPr>
        <w:t xml:space="preserve"> Pan</w:t>
      </w:r>
      <w:r w:rsidRPr="00664C68">
        <w:t>, Mitre y Corrientes</w:t>
      </w:r>
      <w:r>
        <w:t xml:space="preserve"> - </w:t>
      </w:r>
      <w:r w:rsidRPr="00664C68">
        <w:t>Neuquén Capital</w:t>
      </w:r>
    </w:p>
    <w:p w:rsidR="0092218E" w:rsidRPr="000E4996" w:rsidRDefault="0092218E" w:rsidP="000E4996">
      <w:pPr>
        <w:tabs>
          <w:tab w:val="left" w:pos="851"/>
          <w:tab w:val="left" w:pos="2520"/>
        </w:tabs>
        <w:ind w:left="567"/>
        <w:jc w:val="both"/>
      </w:pPr>
      <w:r w:rsidRPr="00664C68">
        <w:rPr>
          <w:u w:val="single"/>
        </w:rPr>
        <w:t>Cargo</w:t>
      </w:r>
      <w:r w:rsidRPr="00664C68">
        <w:rPr>
          <w:u w:val="single"/>
          <w:lang w:val="es-AR"/>
        </w:rPr>
        <w:t xml:space="preserve"> ocupado</w:t>
      </w:r>
      <w:r w:rsidRPr="00664C68">
        <w:rPr>
          <w:u w:val="single"/>
        </w:rPr>
        <w:t>:</w:t>
      </w:r>
      <w:r w:rsidRPr="000E4996">
        <w:t xml:space="preserve"> Moza –</w:t>
      </w:r>
      <w:r w:rsidRPr="000E4996">
        <w:rPr>
          <w:lang w:val="es-AR"/>
        </w:rPr>
        <w:t xml:space="preserve"> Panadera</w:t>
      </w:r>
      <w:r w:rsidRPr="000E4996">
        <w:t xml:space="preserve"> -</w:t>
      </w:r>
      <w:r w:rsidRPr="000E4996">
        <w:rPr>
          <w:lang w:val="es-AR"/>
        </w:rPr>
        <w:t xml:space="preserve"> Cafetera</w:t>
      </w:r>
    </w:p>
    <w:p w:rsidR="0092218E" w:rsidRPr="00226774" w:rsidRDefault="0092218E" w:rsidP="000E4996">
      <w:pPr>
        <w:pStyle w:val="Sansinterligne1"/>
        <w:tabs>
          <w:tab w:val="left" w:pos="851"/>
        </w:tabs>
        <w:ind w:left="567"/>
        <w:jc w:val="both"/>
        <w:rPr>
          <w:lang w:val="es-AR"/>
        </w:rPr>
      </w:pPr>
      <w:r w:rsidRPr="00226774">
        <w:rPr>
          <w:lang w:val="es-AR"/>
        </w:rPr>
        <w:t>Tareas realizadas</w:t>
      </w:r>
      <w:r w:rsidRPr="00226774">
        <w:t>:</w:t>
      </w:r>
      <w:r w:rsidRPr="00226774">
        <w:rPr>
          <w:lang w:val="es-AR"/>
        </w:rPr>
        <w:t xml:space="preserve"> Reposición</w:t>
      </w:r>
      <w:r w:rsidRPr="00226774">
        <w:t xml:space="preserve"> de</w:t>
      </w:r>
      <w:r w:rsidRPr="00226774">
        <w:rPr>
          <w:lang w:val="es-AR"/>
        </w:rPr>
        <w:t xml:space="preserve"> materia</w:t>
      </w:r>
      <w:r w:rsidRPr="00226774">
        <w:t xml:space="preserve"> prima varia,</w:t>
      </w:r>
      <w:r w:rsidRPr="00226774">
        <w:rPr>
          <w:lang w:val="es-BO"/>
        </w:rPr>
        <w:t xml:space="preserve"> encargada</w:t>
      </w:r>
      <w:r w:rsidRPr="00226774">
        <w:rPr>
          <w:lang w:val="es-AR"/>
        </w:rPr>
        <w:t xml:space="preserve"> del</w:t>
      </w:r>
      <w:r w:rsidRPr="00226774">
        <w:t xml:space="preserve"> control de</w:t>
      </w:r>
      <w:r w:rsidRPr="00226774">
        <w:rPr>
          <w:lang w:val="es-AR"/>
        </w:rPr>
        <w:t xml:space="preserve"> todos</w:t>
      </w:r>
      <w:r w:rsidRPr="00226774">
        <w:t xml:space="preserve"> los</w:t>
      </w:r>
      <w:r w:rsidRPr="00226774">
        <w:rPr>
          <w:lang w:val="es-AR"/>
        </w:rPr>
        <w:t xml:space="preserve"> mozos</w:t>
      </w:r>
      <w:r w:rsidRPr="00226774">
        <w:t>.</w:t>
      </w:r>
    </w:p>
    <w:p w:rsidR="0092218E" w:rsidRPr="000E4996" w:rsidRDefault="0092218E" w:rsidP="000E4996">
      <w:pPr>
        <w:pStyle w:val="Sansinterligne1"/>
        <w:tabs>
          <w:tab w:val="left" w:pos="851"/>
          <w:tab w:val="left" w:pos="2520"/>
          <w:tab w:val="left" w:pos="2760"/>
        </w:tabs>
        <w:ind w:left="567"/>
        <w:jc w:val="both"/>
        <w:rPr>
          <w:b/>
          <w:i/>
        </w:rPr>
      </w:pPr>
      <w:r w:rsidRPr="00226774">
        <w:rPr>
          <w:lang w:val="es-AR"/>
        </w:rPr>
        <w:t>Agos</w:t>
      </w:r>
      <w:r>
        <w:t xml:space="preserve">.- Nov. 2005      </w:t>
      </w:r>
      <w:r w:rsidRPr="00226774">
        <w:t xml:space="preserve"> </w:t>
      </w:r>
      <w:r w:rsidRPr="00226774">
        <w:rPr>
          <w:b/>
        </w:rPr>
        <w:t>Bazar</w:t>
      </w:r>
      <w:r w:rsidRPr="00226774">
        <w:rPr>
          <w:b/>
          <w:lang w:val="es-AR"/>
        </w:rPr>
        <w:t xml:space="preserve"> Nogoya</w:t>
      </w:r>
      <w:r w:rsidRPr="00664C68">
        <w:t>, Sarmiento n°666</w:t>
      </w:r>
      <w:r>
        <w:t xml:space="preserve"> - </w:t>
      </w:r>
      <w:r w:rsidRPr="00226774">
        <w:t>Neuquén Capital</w:t>
      </w:r>
    </w:p>
    <w:p w:rsidR="0092218E" w:rsidRPr="00226774" w:rsidRDefault="0092218E" w:rsidP="000E4996">
      <w:pPr>
        <w:pStyle w:val="Sansinterligne1"/>
        <w:tabs>
          <w:tab w:val="left" w:pos="851"/>
        </w:tabs>
        <w:ind w:left="567"/>
        <w:jc w:val="both"/>
      </w:pPr>
      <w:r w:rsidRPr="00226774">
        <w:rPr>
          <w:lang w:val="es-AR"/>
        </w:rPr>
        <w:t>Tareas realizadas</w:t>
      </w:r>
      <w:r w:rsidRPr="00226774">
        <w:t>: Venta de</w:t>
      </w:r>
      <w:r w:rsidRPr="00226774">
        <w:rPr>
          <w:lang w:val="es-AR"/>
        </w:rPr>
        <w:t xml:space="preserve"> productos</w:t>
      </w:r>
      <w:r w:rsidRPr="00226774">
        <w:t>,</w:t>
      </w:r>
      <w:r w:rsidRPr="00226774">
        <w:rPr>
          <w:lang w:val="es-AR"/>
        </w:rPr>
        <w:t xml:space="preserve"> atención</w:t>
      </w:r>
      <w:r w:rsidRPr="00226774">
        <w:t xml:space="preserve"> al</w:t>
      </w:r>
      <w:r w:rsidRPr="00226774">
        <w:rPr>
          <w:lang w:val="es-AR"/>
        </w:rPr>
        <w:t xml:space="preserve"> público</w:t>
      </w:r>
      <w:r w:rsidRPr="00226774">
        <w:t xml:space="preserve"> y</w:t>
      </w:r>
      <w:r w:rsidRPr="00226774">
        <w:rPr>
          <w:lang w:val="es-AR"/>
        </w:rPr>
        <w:t xml:space="preserve"> reposición</w:t>
      </w:r>
      <w:r w:rsidRPr="00226774">
        <w:t xml:space="preserve"> de</w:t>
      </w:r>
      <w:r w:rsidRPr="00226774">
        <w:rPr>
          <w:lang w:val="es-AR"/>
        </w:rPr>
        <w:t xml:space="preserve"> productos</w:t>
      </w:r>
      <w:r w:rsidRPr="00226774">
        <w:t>.</w:t>
      </w:r>
    </w:p>
    <w:p w:rsidR="0092218E" w:rsidRPr="000E4996" w:rsidRDefault="0092218E" w:rsidP="00E56DD8">
      <w:pPr>
        <w:pStyle w:val="Sansinterligne1"/>
        <w:tabs>
          <w:tab w:val="left" w:pos="284"/>
          <w:tab w:val="left" w:pos="851"/>
          <w:tab w:val="left" w:pos="2700"/>
          <w:tab w:val="left" w:pos="2880"/>
        </w:tabs>
        <w:spacing w:before="100" w:beforeAutospacing="1"/>
        <w:ind w:left="567"/>
        <w:jc w:val="both"/>
      </w:pPr>
      <w:r w:rsidRPr="00226774">
        <w:t>Abr. –</w:t>
      </w:r>
      <w:r>
        <w:t xml:space="preserve"> Jul. 2005     </w:t>
      </w:r>
      <w:r w:rsidRPr="00226774">
        <w:t xml:space="preserve">   </w:t>
      </w:r>
      <w:r w:rsidRPr="00226774">
        <w:rPr>
          <w:b/>
          <w:lang w:val="es-AR"/>
        </w:rPr>
        <w:t>Ministerio</w:t>
      </w:r>
      <w:r w:rsidRPr="00226774">
        <w:rPr>
          <w:b/>
        </w:rPr>
        <w:t xml:space="preserve"> de</w:t>
      </w:r>
      <w:r w:rsidRPr="00226774">
        <w:rPr>
          <w:b/>
          <w:lang w:val="es-AR"/>
        </w:rPr>
        <w:t xml:space="preserve"> Desarrollo</w:t>
      </w:r>
      <w:r w:rsidRPr="00226774">
        <w:rPr>
          <w:b/>
        </w:rPr>
        <w:t xml:space="preserve"> Social de Neuquén</w:t>
      </w:r>
      <w:r>
        <w:rPr>
          <w:b/>
        </w:rPr>
        <w:t>,</w:t>
      </w:r>
      <w:r w:rsidRPr="00664C68">
        <w:t xml:space="preserve"> Planas y</w:t>
      </w:r>
      <w:r w:rsidRPr="00664C68">
        <w:rPr>
          <w:lang w:val="es-AR"/>
        </w:rPr>
        <w:t xml:space="preserve"> Anaya</w:t>
      </w:r>
      <w:r>
        <w:t xml:space="preserve"> - Neuquén Capital </w:t>
      </w:r>
      <w:r w:rsidRPr="00664C68">
        <w:rPr>
          <w:u w:val="single"/>
        </w:rPr>
        <w:t>Cargo</w:t>
      </w:r>
      <w:r w:rsidRPr="00664C68">
        <w:rPr>
          <w:u w:val="single"/>
          <w:lang w:val="es-AR"/>
        </w:rPr>
        <w:t xml:space="preserve"> ocupado</w:t>
      </w:r>
      <w:r w:rsidRPr="00664C68">
        <w:rPr>
          <w:u w:val="single"/>
        </w:rPr>
        <w:t>:</w:t>
      </w:r>
      <w:r w:rsidRPr="000E4996">
        <w:rPr>
          <w:lang w:val="es-AR"/>
        </w:rPr>
        <w:t xml:space="preserve"> Entrevistadora</w:t>
      </w:r>
    </w:p>
    <w:p w:rsidR="0092218E" w:rsidRDefault="0092218E" w:rsidP="00E8008B">
      <w:pPr>
        <w:pStyle w:val="Sansinterligne1"/>
        <w:tabs>
          <w:tab w:val="left" w:pos="851"/>
          <w:tab w:val="left" w:pos="2520"/>
        </w:tabs>
        <w:ind w:left="567"/>
        <w:jc w:val="both"/>
      </w:pPr>
      <w:r w:rsidRPr="00226774">
        <w:rPr>
          <w:lang w:val="es-AR"/>
        </w:rPr>
        <w:t>Tareas realizadas</w:t>
      </w:r>
      <w:r w:rsidRPr="00226774">
        <w:t>:</w:t>
      </w:r>
      <w:r>
        <w:rPr>
          <w:lang w:val="es-AR"/>
        </w:rPr>
        <w:t xml:space="preserve"> </w:t>
      </w:r>
      <w:r w:rsidRPr="00226774">
        <w:rPr>
          <w:lang w:val="es-AR"/>
        </w:rPr>
        <w:t>Realización</w:t>
      </w:r>
      <w:r w:rsidRPr="00226774">
        <w:t xml:space="preserve"> de</w:t>
      </w:r>
      <w:r w:rsidRPr="00226774">
        <w:rPr>
          <w:lang w:val="es-AR"/>
        </w:rPr>
        <w:t xml:space="preserve"> entrevistas</w:t>
      </w:r>
      <w:r w:rsidRPr="00226774">
        <w:t xml:space="preserve"> casa</w:t>
      </w:r>
      <w:r w:rsidRPr="00226774">
        <w:rPr>
          <w:lang w:val="es-AR"/>
        </w:rPr>
        <w:t xml:space="preserve"> por</w:t>
      </w:r>
      <w:r w:rsidRPr="00226774">
        <w:t xml:space="preserve"> casa, a las</w:t>
      </w:r>
      <w:r w:rsidRPr="00226774">
        <w:rPr>
          <w:lang w:val="es-AR"/>
        </w:rPr>
        <w:t xml:space="preserve"> personas beneficiadas</w:t>
      </w:r>
      <w:r w:rsidRPr="00226774">
        <w:t xml:space="preserve"> de la canasta</w:t>
      </w:r>
      <w:r w:rsidRPr="00226774">
        <w:rPr>
          <w:lang w:val="es-AR"/>
        </w:rPr>
        <w:t xml:space="preserve"> familiar</w:t>
      </w:r>
      <w:r w:rsidRPr="00226774">
        <w:t xml:space="preserve"> y el</w:t>
      </w:r>
      <w:r w:rsidRPr="00226774">
        <w:rPr>
          <w:lang w:val="es-AR"/>
        </w:rPr>
        <w:t xml:space="preserve"> comedor barrial</w:t>
      </w:r>
      <w:r w:rsidRPr="00226774">
        <w:t>.</w:t>
      </w:r>
    </w:p>
    <w:p w:rsidR="0092218E" w:rsidRPr="00401EE2" w:rsidRDefault="0092218E" w:rsidP="00E56DD8">
      <w:pPr>
        <w:spacing w:before="360" w:after="200" w:line="276" w:lineRule="auto"/>
      </w:pPr>
      <w:r>
        <w:br w:type="page"/>
      </w:r>
      <w:r w:rsidRPr="00401EE2">
        <w:rPr>
          <w:b/>
          <w:bCs/>
          <w:color w:val="262626"/>
        </w:rPr>
        <w:t>REFERENCIAS LABORALES:</w:t>
      </w:r>
    </w:p>
    <w:p w:rsidR="0092218E" w:rsidRPr="000C3355" w:rsidRDefault="0092218E" w:rsidP="00997484">
      <w:pPr>
        <w:pStyle w:val="Sansinterligne1"/>
        <w:tabs>
          <w:tab w:val="left" w:pos="2040"/>
        </w:tabs>
        <w:spacing w:before="100" w:beforeAutospacing="1"/>
        <w:ind w:left="851"/>
        <w:rPr>
          <w:b/>
        </w:rPr>
      </w:pPr>
      <w:r>
        <w:rPr>
          <w:noProof/>
          <w:lang w:val="es-AR" w:eastAsia="es-AR"/>
        </w:rPr>
        <w:pict>
          <v:line id="Conector recto 33" o:spid="_x0000_s1028" style="position:absolute;left:0;text-align:left;z-index:251657216;visibility:visible" from="16.2pt,-2.4pt" to="16.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" strokecolor="silver" strokeweight="2pt">
            <v:shadow on="t" opacity="24903f" origin=",.5" offset="0,.55556mm"/>
          </v:line>
        </w:pict>
      </w:r>
      <w:r w:rsidRPr="000C3355">
        <w:rPr>
          <w:b/>
        </w:rPr>
        <w:t>César RIQUELME</w:t>
      </w:r>
    </w:p>
    <w:p w:rsidR="0092218E" w:rsidRPr="000C3355" w:rsidRDefault="0092218E" w:rsidP="00997484">
      <w:pPr>
        <w:pStyle w:val="Sansinterligne1"/>
        <w:tabs>
          <w:tab w:val="left" w:pos="2040"/>
        </w:tabs>
        <w:ind w:left="851"/>
      </w:pPr>
      <w:r w:rsidRPr="000C3355">
        <w:t>GOLES S.A. – Neuquén Capital</w:t>
      </w:r>
    </w:p>
    <w:p w:rsidR="0092218E" w:rsidRPr="000C3355" w:rsidRDefault="0092218E" w:rsidP="00997484">
      <w:pPr>
        <w:pStyle w:val="Sansinterligne1"/>
        <w:tabs>
          <w:tab w:val="left" w:pos="2040"/>
        </w:tabs>
        <w:ind w:left="851"/>
        <w:rPr>
          <w:lang w:val="es-AR"/>
        </w:rPr>
      </w:pPr>
      <w:r>
        <w:t>Cargo</w:t>
      </w:r>
      <w:r w:rsidRPr="000C3355">
        <w:t>:</w:t>
      </w:r>
      <w:r w:rsidRPr="000C3355">
        <w:rPr>
          <w:lang w:val="es-AR"/>
        </w:rPr>
        <w:t xml:space="preserve"> Dueño</w:t>
      </w:r>
      <w:r w:rsidRPr="000C3355">
        <w:t xml:space="preserve"> - Socio</w:t>
      </w:r>
    </w:p>
    <w:p w:rsidR="0092218E" w:rsidRPr="000C3355" w:rsidRDefault="0092218E" w:rsidP="00997484">
      <w:pPr>
        <w:pStyle w:val="Sansinterligne1"/>
        <w:tabs>
          <w:tab w:val="left" w:pos="2040"/>
        </w:tabs>
        <w:ind w:left="851"/>
      </w:pPr>
      <w:r w:rsidRPr="000C3355">
        <w:rPr>
          <w:lang w:val="es-AR"/>
        </w:rPr>
        <w:t>Teléfono</w:t>
      </w:r>
      <w:r w:rsidRPr="000C3355">
        <w:t>: (299) 155-716-446</w:t>
      </w:r>
    </w:p>
    <w:p w:rsidR="0092218E" w:rsidRPr="00401EE2" w:rsidRDefault="0092218E" w:rsidP="00E56DD8">
      <w:pPr>
        <w:spacing w:before="360" w:after="100" w:afterAutospacing="1"/>
        <w:rPr>
          <w:b/>
          <w:bCs/>
          <w:color w:val="262626"/>
        </w:rPr>
      </w:pPr>
      <w:r w:rsidRPr="00401EE2">
        <w:rPr>
          <w:b/>
          <w:bCs/>
          <w:color w:val="262626"/>
        </w:rPr>
        <w:t>FORMACIONES ADICIONALES E INTERESES:</w:t>
      </w:r>
    </w:p>
    <w:p w:rsidR="0092218E" w:rsidRPr="00664C68" w:rsidRDefault="0092218E" w:rsidP="000E4996">
      <w:pPr>
        <w:ind w:left="851"/>
        <w:jc w:val="both"/>
        <w:rPr>
          <w:b/>
          <w:bCs/>
          <w:color w:val="262626"/>
        </w:rPr>
      </w:pPr>
      <w:r>
        <w:rPr>
          <w:noProof/>
          <w:lang w:val="es-AR" w:eastAsia="es-AR"/>
        </w:rPr>
        <w:pict>
          <v:line id="Conector recto 34" o:spid="_x0000_s1029" style="position:absolute;left:0;text-align:left;z-index:251659264;visibility:visible" from="14.5pt,1.65pt" to="14.5pt,4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" strokecolor="silver" strokeweight="2pt">
            <v:shadow on="t" opacity="24903f" origin=",.5" offset="0,.55556mm"/>
          </v:line>
        </w:pict>
      </w:r>
      <w:r w:rsidRPr="00664C68">
        <w:rPr>
          <w:b/>
          <w:bCs/>
          <w:color w:val="262626"/>
          <w:lang w:val="es-AR"/>
        </w:rPr>
        <w:t>Cursos</w:t>
      </w:r>
      <w:r w:rsidRPr="00664C68">
        <w:rPr>
          <w:b/>
          <w:bCs/>
          <w:color w:val="262626"/>
        </w:rPr>
        <w:t>:</w:t>
      </w:r>
    </w:p>
    <w:p w:rsidR="0092218E" w:rsidRPr="000C3355" w:rsidRDefault="0092218E" w:rsidP="000E4996">
      <w:pPr>
        <w:spacing w:before="120"/>
        <w:ind w:left="851"/>
        <w:jc w:val="both"/>
        <w:rPr>
          <w:lang w:val="es-AR"/>
        </w:rPr>
      </w:pPr>
      <w:r w:rsidRPr="000C3355">
        <w:t>-</w:t>
      </w:r>
      <w:r w:rsidRPr="000C3355">
        <w:rPr>
          <w:lang w:val="es-AR"/>
        </w:rPr>
        <w:t xml:space="preserve"> </w:t>
      </w:r>
      <w:r w:rsidRPr="000C3355">
        <w:rPr>
          <w:b/>
          <w:lang w:val="es-AR"/>
        </w:rPr>
        <w:t>Lengua</w:t>
      </w:r>
      <w:r w:rsidRPr="000C3355">
        <w:rPr>
          <w:b/>
        </w:rPr>
        <w:t xml:space="preserve"> de</w:t>
      </w:r>
      <w:r w:rsidRPr="000C3355">
        <w:rPr>
          <w:b/>
          <w:lang w:val="es-AR"/>
        </w:rPr>
        <w:t xml:space="preserve"> Señas</w:t>
      </w:r>
      <w:r w:rsidRPr="000C3355">
        <w:t xml:space="preserve"> –</w:t>
      </w:r>
      <w:r w:rsidRPr="000C3355">
        <w:rPr>
          <w:lang w:val="es-AR"/>
        </w:rPr>
        <w:t xml:space="preserve"> nivel</w:t>
      </w:r>
      <w:r w:rsidRPr="000C3355">
        <w:t xml:space="preserve"> I</w:t>
      </w:r>
      <w:r>
        <w:t>I</w:t>
      </w:r>
      <w:r w:rsidRPr="000C3355">
        <w:t xml:space="preserve"> - 2013</w:t>
      </w:r>
    </w:p>
    <w:p w:rsidR="0092218E" w:rsidRDefault="0092218E" w:rsidP="000E4996">
      <w:pPr>
        <w:ind w:left="851"/>
        <w:jc w:val="both"/>
      </w:pPr>
      <w:r w:rsidRPr="000C3355">
        <w:rPr>
          <w:lang w:val="es-AR"/>
        </w:rPr>
        <w:t>Asociación</w:t>
      </w:r>
      <w:r w:rsidRPr="000C3355">
        <w:t xml:space="preserve"> de</w:t>
      </w:r>
      <w:r w:rsidRPr="000C3355">
        <w:rPr>
          <w:lang w:val="es-AR"/>
        </w:rPr>
        <w:t xml:space="preserve"> Lengua</w:t>
      </w:r>
      <w:r w:rsidRPr="000C3355">
        <w:t xml:space="preserve"> de</w:t>
      </w:r>
      <w:r w:rsidRPr="000C3355">
        <w:rPr>
          <w:lang w:val="es-AR"/>
        </w:rPr>
        <w:t xml:space="preserve"> Señas</w:t>
      </w:r>
      <w:r w:rsidRPr="000C3355">
        <w:t xml:space="preserve"> -</w:t>
      </w:r>
      <w:r w:rsidRPr="000C3355">
        <w:rPr>
          <w:lang w:val="es-AR"/>
        </w:rPr>
        <w:t xml:space="preserve"> Figueroa</w:t>
      </w:r>
      <w:r w:rsidRPr="000C3355">
        <w:t xml:space="preserve"> n°2020 – Neuquén Capital</w:t>
      </w:r>
    </w:p>
    <w:p w:rsidR="0092218E" w:rsidRDefault="0092218E" w:rsidP="00C6554D">
      <w:pPr>
        <w:spacing w:before="120"/>
        <w:ind w:left="851"/>
        <w:jc w:val="both"/>
      </w:pPr>
      <w:r>
        <w:t xml:space="preserve">- </w:t>
      </w:r>
      <w:r w:rsidRPr="00C6554D">
        <w:rPr>
          <w:b/>
        </w:rPr>
        <w:t>Asistente en Gestión Hotelera</w:t>
      </w:r>
      <w:r>
        <w:t xml:space="preserve"> – 2013</w:t>
      </w:r>
    </w:p>
    <w:p w:rsidR="0092218E" w:rsidRPr="000C3355" w:rsidRDefault="0092218E" w:rsidP="000E4996">
      <w:pPr>
        <w:ind w:left="851"/>
        <w:jc w:val="both"/>
      </w:pPr>
      <w:r>
        <w:t>Instituto Panamericano de Estudios Superiores – Rivadavia n° 744 - Neuquén Capital</w:t>
      </w:r>
    </w:p>
    <w:p w:rsidR="0092218E" w:rsidRPr="000C3355" w:rsidRDefault="0092218E" w:rsidP="000E4996">
      <w:pPr>
        <w:pStyle w:val="Sansinterligne1"/>
        <w:tabs>
          <w:tab w:val="left" w:pos="2040"/>
        </w:tabs>
        <w:spacing w:before="120"/>
        <w:ind w:left="851"/>
        <w:jc w:val="both"/>
        <w:rPr>
          <w:color w:val="000000"/>
        </w:rPr>
      </w:pPr>
      <w:r w:rsidRPr="000C3355">
        <w:rPr>
          <w:color w:val="000000"/>
        </w:rPr>
        <w:t xml:space="preserve">- </w:t>
      </w:r>
      <w:r w:rsidRPr="000C3355">
        <w:rPr>
          <w:b/>
          <w:color w:val="000000"/>
        </w:rPr>
        <w:t>Ventas</w:t>
      </w:r>
      <w:r w:rsidRPr="000C3355">
        <w:rPr>
          <w:b/>
          <w:color w:val="000000"/>
          <w:lang w:val="es-AR"/>
        </w:rPr>
        <w:t xml:space="preserve"> Creativas</w:t>
      </w:r>
      <w:r w:rsidRPr="000C3355">
        <w:rPr>
          <w:color w:val="000000"/>
        </w:rPr>
        <w:t xml:space="preserve"> (8</w:t>
      </w:r>
      <w:r w:rsidRPr="000C3355">
        <w:rPr>
          <w:color w:val="000000"/>
          <w:lang w:val="es-AR"/>
        </w:rPr>
        <w:t xml:space="preserve"> horas</w:t>
      </w:r>
      <w:r w:rsidRPr="000C3355">
        <w:rPr>
          <w:color w:val="000000"/>
        </w:rPr>
        <w:t>) - 2013</w:t>
      </w:r>
    </w:p>
    <w:p w:rsidR="0092218E" w:rsidRPr="000C3355" w:rsidRDefault="0092218E" w:rsidP="000E4996">
      <w:pPr>
        <w:pStyle w:val="Sansinterligne1"/>
        <w:tabs>
          <w:tab w:val="left" w:pos="2040"/>
        </w:tabs>
        <w:ind w:left="851"/>
        <w:jc w:val="both"/>
        <w:rPr>
          <w:color w:val="000000"/>
        </w:rPr>
      </w:pPr>
      <w:r w:rsidRPr="000C3355">
        <w:t>ACIPAN – Diagonal 9 de Julio n°67 – Neuquén Capital</w:t>
      </w:r>
    </w:p>
    <w:p w:rsidR="0092218E" w:rsidRPr="000C3355" w:rsidRDefault="0092218E" w:rsidP="000E4996">
      <w:pPr>
        <w:spacing w:before="120"/>
        <w:ind w:left="851"/>
        <w:jc w:val="both"/>
        <w:rPr>
          <w:lang w:val="es-AR"/>
        </w:rPr>
      </w:pPr>
      <w:r w:rsidRPr="000C3355">
        <w:t>-</w:t>
      </w:r>
      <w:r w:rsidRPr="000C3355">
        <w:rPr>
          <w:lang w:val="es-AR"/>
        </w:rPr>
        <w:t xml:space="preserve"> </w:t>
      </w:r>
      <w:r w:rsidRPr="000C3355">
        <w:rPr>
          <w:b/>
          <w:lang w:val="es-AR"/>
        </w:rPr>
        <w:t>Facturación</w:t>
      </w:r>
      <w:r w:rsidRPr="000C3355">
        <w:rPr>
          <w:b/>
        </w:rPr>
        <w:t xml:space="preserve"> y</w:t>
      </w:r>
      <w:r w:rsidRPr="000C3355">
        <w:rPr>
          <w:b/>
          <w:lang w:val="es-AR"/>
        </w:rPr>
        <w:t xml:space="preserve"> Arancelamiento</w:t>
      </w:r>
      <w:r w:rsidRPr="000C3355">
        <w:rPr>
          <w:b/>
        </w:rPr>
        <w:t xml:space="preserve"> de</w:t>
      </w:r>
      <w:r w:rsidRPr="000C3355">
        <w:rPr>
          <w:b/>
          <w:lang w:val="es-AR"/>
        </w:rPr>
        <w:t xml:space="preserve"> Prestaciones Medico Asistenciales</w:t>
      </w:r>
      <w:r w:rsidRPr="000C3355">
        <w:t xml:space="preserve"> –</w:t>
      </w:r>
      <w:r w:rsidRPr="000C3355">
        <w:rPr>
          <w:lang w:val="es-AR"/>
        </w:rPr>
        <w:t xml:space="preserve"> año</w:t>
      </w:r>
      <w:r w:rsidRPr="000C3355">
        <w:t xml:space="preserve"> 2005</w:t>
      </w:r>
    </w:p>
    <w:p w:rsidR="0092218E" w:rsidRPr="000C3355" w:rsidRDefault="0092218E" w:rsidP="000E4996">
      <w:pPr>
        <w:ind w:left="851"/>
        <w:jc w:val="both"/>
      </w:pPr>
      <w:r w:rsidRPr="000C3355">
        <w:rPr>
          <w:lang w:val="es-AR"/>
        </w:rPr>
        <w:t>Clínica</w:t>
      </w:r>
      <w:r w:rsidRPr="000C3355">
        <w:t xml:space="preserve"> Pasteur S.A. - Rioja n°36 – Neuquén Capital</w:t>
      </w:r>
    </w:p>
    <w:p w:rsidR="0092218E" w:rsidRPr="000C3355" w:rsidRDefault="0092218E" w:rsidP="000E4996">
      <w:pPr>
        <w:spacing w:before="120"/>
        <w:ind w:left="851"/>
        <w:jc w:val="both"/>
        <w:rPr>
          <w:lang w:val="es-AR"/>
        </w:rPr>
      </w:pPr>
      <w:r w:rsidRPr="000C3355">
        <w:t>-</w:t>
      </w:r>
      <w:r w:rsidRPr="000C3355">
        <w:rPr>
          <w:lang w:val="es-AR"/>
        </w:rPr>
        <w:t xml:space="preserve"> </w:t>
      </w:r>
      <w:r w:rsidRPr="000C3355">
        <w:rPr>
          <w:b/>
          <w:lang w:val="es-AR"/>
        </w:rPr>
        <w:t>Secretariado Administrativo</w:t>
      </w:r>
      <w:r w:rsidRPr="000C3355">
        <w:t xml:space="preserve"> –</w:t>
      </w:r>
      <w:r w:rsidRPr="000C3355">
        <w:rPr>
          <w:lang w:val="es-AR"/>
        </w:rPr>
        <w:t xml:space="preserve"> año</w:t>
      </w:r>
      <w:r w:rsidRPr="000C3355">
        <w:t xml:space="preserve"> 2004</w:t>
      </w:r>
    </w:p>
    <w:p w:rsidR="0092218E" w:rsidRPr="000C3355" w:rsidRDefault="0092218E" w:rsidP="000E4996">
      <w:pPr>
        <w:ind w:left="851" w:firstLine="120"/>
        <w:jc w:val="both"/>
        <w:rPr>
          <w:lang w:val="es-AR"/>
        </w:rPr>
      </w:pPr>
      <w:r w:rsidRPr="000C3355">
        <w:rPr>
          <w:b/>
          <w:lang w:val="es-AR"/>
        </w:rPr>
        <w:t>Oratoria</w:t>
      </w:r>
      <w:r w:rsidRPr="000C3355">
        <w:rPr>
          <w:b/>
        </w:rPr>
        <w:t>,</w:t>
      </w:r>
      <w:r w:rsidRPr="000C3355">
        <w:rPr>
          <w:b/>
          <w:lang w:val="es-AR"/>
        </w:rPr>
        <w:t xml:space="preserve"> Protocolo</w:t>
      </w:r>
      <w:r w:rsidRPr="000C3355">
        <w:rPr>
          <w:b/>
        </w:rPr>
        <w:t xml:space="preserve"> y</w:t>
      </w:r>
      <w:r w:rsidRPr="000C3355">
        <w:rPr>
          <w:b/>
          <w:lang w:val="es-AR"/>
        </w:rPr>
        <w:t xml:space="preserve"> Ceremonial</w:t>
      </w:r>
      <w:r w:rsidRPr="000C3355">
        <w:t xml:space="preserve"> –</w:t>
      </w:r>
      <w:r w:rsidRPr="000C3355">
        <w:rPr>
          <w:lang w:val="es-AR"/>
        </w:rPr>
        <w:t xml:space="preserve"> año</w:t>
      </w:r>
      <w:r w:rsidRPr="000C3355">
        <w:t xml:space="preserve"> 2004</w:t>
      </w:r>
    </w:p>
    <w:p w:rsidR="0092218E" w:rsidRDefault="0092218E" w:rsidP="0019460F">
      <w:pPr>
        <w:ind w:left="851"/>
        <w:jc w:val="both"/>
      </w:pPr>
      <w:r w:rsidRPr="000C3355">
        <w:rPr>
          <w:lang w:val="es-AR"/>
        </w:rPr>
        <w:t>Cámara</w:t>
      </w:r>
      <w:r w:rsidRPr="000C3355">
        <w:t xml:space="preserve"> de</w:t>
      </w:r>
      <w:r w:rsidRPr="000C3355">
        <w:rPr>
          <w:lang w:val="es-AR"/>
        </w:rPr>
        <w:t xml:space="preserve"> Mujeres PyMes del</w:t>
      </w:r>
      <w:r w:rsidRPr="000C3355">
        <w:t xml:space="preserve"> Sur  </w:t>
      </w:r>
      <w:r w:rsidRPr="000C3355">
        <w:rPr>
          <w:lang w:val="es-AR"/>
        </w:rPr>
        <w:t>Argentino</w:t>
      </w:r>
      <w:r>
        <w:t xml:space="preserve"> - </w:t>
      </w:r>
      <w:r w:rsidRPr="000C3355">
        <w:t>Rivadavia n°113 – Neuquén Capital</w:t>
      </w:r>
    </w:p>
    <w:p w:rsidR="0092218E" w:rsidRDefault="0092218E" w:rsidP="007A00B3">
      <w:pPr>
        <w:spacing w:before="120"/>
        <w:ind w:left="851"/>
        <w:jc w:val="both"/>
      </w:pPr>
      <w:r>
        <w:rPr>
          <w:b/>
        </w:rPr>
        <w:t xml:space="preserve">- </w:t>
      </w:r>
      <w:r w:rsidRPr="00E7024F">
        <w:rPr>
          <w:b/>
        </w:rPr>
        <w:t>Operador de PC</w:t>
      </w:r>
      <w:r>
        <w:t xml:space="preserve"> – 2004</w:t>
      </w:r>
    </w:p>
    <w:p w:rsidR="0092218E" w:rsidRPr="007A00B3" w:rsidRDefault="0092218E" w:rsidP="007A00B3">
      <w:pPr>
        <w:ind w:left="851"/>
        <w:jc w:val="both"/>
      </w:pPr>
      <w:r>
        <w:t>C.E.P.A.HO. n°5 – Rivadavia y C. Villegas – Neuquén Capital</w:t>
      </w:r>
    </w:p>
    <w:p w:rsidR="0092218E" w:rsidRPr="00E7024F" w:rsidRDefault="0092218E" w:rsidP="007A00B3">
      <w:pPr>
        <w:spacing w:before="240"/>
        <w:ind w:left="851"/>
        <w:jc w:val="both"/>
        <w:rPr>
          <w:b/>
          <w:bCs/>
        </w:rPr>
      </w:pPr>
      <w:r w:rsidRPr="00E7024F">
        <w:rPr>
          <w:b/>
          <w:bCs/>
          <w:lang w:val="es-AR"/>
        </w:rPr>
        <w:t>Cursos modalidad</w:t>
      </w:r>
      <w:r w:rsidRPr="00E7024F">
        <w:rPr>
          <w:b/>
          <w:bCs/>
        </w:rPr>
        <w:t xml:space="preserve"> e-learning: </w:t>
      </w:r>
    </w:p>
    <w:p w:rsidR="0092218E" w:rsidRPr="000C3355" w:rsidRDefault="0092218E" w:rsidP="00C6554D">
      <w:pPr>
        <w:pStyle w:val="Sansinterligne1"/>
        <w:tabs>
          <w:tab w:val="left" w:pos="2040"/>
        </w:tabs>
        <w:spacing w:before="120"/>
        <w:ind w:left="851"/>
        <w:jc w:val="both"/>
        <w:rPr>
          <w:b/>
          <w:color w:val="000000"/>
          <w:lang w:val="es-AR"/>
        </w:rPr>
      </w:pPr>
      <w:r w:rsidRPr="000C3355">
        <w:rPr>
          <w:b/>
          <w:color w:val="000000"/>
        </w:rPr>
        <w:t>-</w:t>
      </w:r>
      <w:r w:rsidRPr="000C3355">
        <w:rPr>
          <w:b/>
          <w:color w:val="000000"/>
          <w:lang w:val="es-AR"/>
        </w:rPr>
        <w:t xml:space="preserve"> Negociaciones Exitosas</w:t>
      </w:r>
      <w:r w:rsidRPr="000C3355">
        <w:rPr>
          <w:color w:val="000000"/>
        </w:rPr>
        <w:t xml:space="preserve"> </w:t>
      </w:r>
      <w:r>
        <w:rPr>
          <w:color w:val="000000"/>
        </w:rPr>
        <w:t xml:space="preserve">(30 horas) </w:t>
      </w:r>
      <w:r w:rsidRPr="000C3355">
        <w:rPr>
          <w:color w:val="000000"/>
        </w:rPr>
        <w:t>- 2013</w:t>
      </w:r>
    </w:p>
    <w:p w:rsidR="0092218E" w:rsidRPr="000C3355" w:rsidRDefault="0092218E" w:rsidP="00C6554D">
      <w:pPr>
        <w:pStyle w:val="Sansinterligne1"/>
        <w:tabs>
          <w:tab w:val="left" w:pos="2040"/>
        </w:tabs>
        <w:ind w:left="851"/>
        <w:jc w:val="both"/>
        <w:rPr>
          <w:color w:val="000000"/>
          <w:lang w:val="es-AR"/>
        </w:rPr>
      </w:pPr>
      <w:r w:rsidRPr="000C3355">
        <w:rPr>
          <w:color w:val="000000"/>
        </w:rPr>
        <w:t>-</w:t>
      </w:r>
      <w:r w:rsidRPr="000C3355">
        <w:rPr>
          <w:color w:val="000000"/>
          <w:lang w:val="es-AR"/>
        </w:rPr>
        <w:t xml:space="preserve"> </w:t>
      </w:r>
      <w:r w:rsidRPr="000C3355">
        <w:rPr>
          <w:b/>
          <w:color w:val="000000"/>
          <w:lang w:val="es-AR"/>
        </w:rPr>
        <w:t>Formación</w:t>
      </w:r>
      <w:r w:rsidRPr="000C3355">
        <w:rPr>
          <w:b/>
          <w:color w:val="000000"/>
        </w:rPr>
        <w:t xml:space="preserve"> de</w:t>
      </w:r>
      <w:r w:rsidRPr="000C3355">
        <w:rPr>
          <w:b/>
          <w:color w:val="000000"/>
          <w:lang w:val="es-AR"/>
        </w:rPr>
        <w:t xml:space="preserve"> Formadores</w:t>
      </w:r>
      <w:r>
        <w:rPr>
          <w:b/>
          <w:color w:val="000000"/>
          <w:lang w:val="es-AR"/>
        </w:rPr>
        <w:t xml:space="preserve"> </w:t>
      </w:r>
      <w:r>
        <w:rPr>
          <w:color w:val="000000"/>
        </w:rPr>
        <w:t xml:space="preserve">(30 horas) </w:t>
      </w:r>
      <w:r w:rsidRPr="000C3355">
        <w:rPr>
          <w:color w:val="000000"/>
        </w:rPr>
        <w:t>- 2013</w:t>
      </w:r>
    </w:p>
    <w:p w:rsidR="0092218E" w:rsidRPr="000C3355" w:rsidRDefault="0092218E" w:rsidP="00C6554D">
      <w:pPr>
        <w:pStyle w:val="Sansinterligne1"/>
        <w:tabs>
          <w:tab w:val="left" w:pos="2040"/>
        </w:tabs>
        <w:ind w:left="851"/>
        <w:jc w:val="both"/>
        <w:rPr>
          <w:color w:val="000000"/>
          <w:lang w:val="es-AR"/>
        </w:rPr>
      </w:pPr>
      <w:r w:rsidRPr="000C3355">
        <w:rPr>
          <w:color w:val="000000"/>
        </w:rPr>
        <w:t>-</w:t>
      </w:r>
      <w:r w:rsidRPr="000C3355">
        <w:rPr>
          <w:color w:val="000000"/>
          <w:lang w:val="es-AR"/>
        </w:rPr>
        <w:t xml:space="preserve"> </w:t>
      </w:r>
      <w:r w:rsidRPr="000C3355">
        <w:rPr>
          <w:b/>
          <w:color w:val="000000"/>
          <w:lang w:val="es-AR"/>
        </w:rPr>
        <w:t>Fidelización del</w:t>
      </w:r>
      <w:r w:rsidRPr="000C3355">
        <w:rPr>
          <w:b/>
          <w:color w:val="000000"/>
        </w:rPr>
        <w:t xml:space="preserve"> Cliente</w:t>
      </w:r>
      <w:r w:rsidRPr="000C3355">
        <w:rPr>
          <w:color w:val="000000"/>
        </w:rPr>
        <w:t xml:space="preserve"> </w:t>
      </w:r>
      <w:r>
        <w:rPr>
          <w:color w:val="000000"/>
        </w:rPr>
        <w:t xml:space="preserve">(30 horas) </w:t>
      </w:r>
      <w:r w:rsidRPr="000C3355">
        <w:rPr>
          <w:color w:val="000000"/>
        </w:rPr>
        <w:t>- 2013</w:t>
      </w:r>
    </w:p>
    <w:p w:rsidR="0092218E" w:rsidRPr="000C3355" w:rsidRDefault="0092218E" w:rsidP="00C6554D">
      <w:pPr>
        <w:pStyle w:val="Sansinterligne1"/>
        <w:tabs>
          <w:tab w:val="left" w:pos="2040"/>
        </w:tabs>
        <w:ind w:left="851"/>
        <w:jc w:val="both"/>
        <w:rPr>
          <w:color w:val="000000"/>
          <w:lang w:val="es-AR"/>
        </w:rPr>
      </w:pPr>
      <w:r w:rsidRPr="000C3355">
        <w:rPr>
          <w:color w:val="000000"/>
        </w:rPr>
        <w:t>-</w:t>
      </w:r>
      <w:r w:rsidRPr="000C3355">
        <w:rPr>
          <w:color w:val="000000"/>
          <w:lang w:val="es-AR"/>
        </w:rPr>
        <w:t xml:space="preserve"> </w:t>
      </w:r>
      <w:r w:rsidRPr="000C3355">
        <w:rPr>
          <w:b/>
          <w:color w:val="000000"/>
          <w:lang w:val="es-AR"/>
        </w:rPr>
        <w:t>Cómo manejar</w:t>
      </w:r>
      <w:r w:rsidRPr="000C3355">
        <w:rPr>
          <w:b/>
          <w:color w:val="000000"/>
        </w:rPr>
        <w:t xml:space="preserve"> el</w:t>
      </w:r>
      <w:r w:rsidRPr="000C3355">
        <w:rPr>
          <w:b/>
          <w:color w:val="000000"/>
          <w:lang w:val="es-AR"/>
        </w:rPr>
        <w:t xml:space="preserve"> cambio</w:t>
      </w:r>
      <w:r w:rsidRPr="000C3355">
        <w:rPr>
          <w:color w:val="000000"/>
        </w:rPr>
        <w:t xml:space="preserve"> </w:t>
      </w:r>
      <w:r>
        <w:rPr>
          <w:color w:val="000000"/>
        </w:rPr>
        <w:t xml:space="preserve">(30 horas) </w:t>
      </w:r>
      <w:r w:rsidRPr="000C3355">
        <w:rPr>
          <w:color w:val="000000"/>
        </w:rPr>
        <w:t>- 2013</w:t>
      </w:r>
    </w:p>
    <w:p w:rsidR="0092218E" w:rsidRPr="000C3355" w:rsidRDefault="0092218E" w:rsidP="000E4996">
      <w:pPr>
        <w:ind w:left="851"/>
        <w:jc w:val="both"/>
        <w:rPr>
          <w:color w:val="000000"/>
        </w:rPr>
      </w:pPr>
      <w:r w:rsidRPr="000C3355">
        <w:rPr>
          <w:color w:val="000000"/>
          <w:lang w:val="es-AR"/>
        </w:rPr>
        <w:t>Cámara</w:t>
      </w:r>
      <w:r w:rsidRPr="000C3355">
        <w:rPr>
          <w:color w:val="000000"/>
        </w:rPr>
        <w:t xml:space="preserve"> de</w:t>
      </w:r>
      <w:r w:rsidRPr="000C3355">
        <w:rPr>
          <w:color w:val="000000"/>
          <w:lang w:val="es-AR"/>
        </w:rPr>
        <w:t xml:space="preserve"> Comercio</w:t>
      </w:r>
      <w:r w:rsidRPr="000C3355">
        <w:rPr>
          <w:color w:val="000000"/>
        </w:rPr>
        <w:t xml:space="preserve"> Argentina en</w:t>
      </w:r>
      <w:r w:rsidRPr="000C3355">
        <w:rPr>
          <w:color w:val="000000"/>
          <w:lang w:val="es-AR"/>
        </w:rPr>
        <w:t xml:space="preserve"> convenio</w:t>
      </w:r>
      <w:r w:rsidRPr="000C3355">
        <w:rPr>
          <w:color w:val="000000"/>
        </w:rPr>
        <w:t xml:space="preserve"> con </w:t>
      </w:r>
      <w:smartTag w:uri="urn:schemas-microsoft-com:office:smarttags" w:element="PersonName">
        <w:smartTagPr>
          <w:attr w:name="ProductID" w:val="la Universidad Tecnol￳gica"/>
        </w:smartTagPr>
        <w:r w:rsidRPr="000C3355">
          <w:rPr>
            <w:color w:val="000000"/>
          </w:rPr>
          <w:t>la</w:t>
        </w:r>
        <w:r w:rsidRPr="000C3355">
          <w:rPr>
            <w:color w:val="000000"/>
            <w:lang w:val="es-AR"/>
          </w:rPr>
          <w:t xml:space="preserve"> Universidad Tecnológica</w:t>
        </w:r>
      </w:smartTag>
      <w:r w:rsidRPr="000C3355">
        <w:rPr>
          <w:color w:val="000000"/>
          <w:lang w:val="es-AR"/>
        </w:rPr>
        <w:t xml:space="preserve"> Nacional</w:t>
      </w:r>
    </w:p>
    <w:p w:rsidR="0092218E" w:rsidRPr="007B473F" w:rsidRDefault="0092218E" w:rsidP="00BB3E1D">
      <w:pPr>
        <w:pStyle w:val="Sansinterligne1"/>
        <w:tabs>
          <w:tab w:val="left" w:pos="360"/>
          <w:tab w:val="left" w:pos="2040"/>
          <w:tab w:val="left" w:pos="2880"/>
        </w:tabs>
        <w:spacing w:before="1680"/>
        <w:ind w:left="851"/>
        <w:jc w:val="both"/>
        <w:rPr>
          <w:color w:val="000000"/>
        </w:rPr>
      </w:pPr>
      <w:r w:rsidRPr="000C3355">
        <w:rPr>
          <w:b/>
          <w:shd w:val="clear" w:color="auto" w:fill="FFFFFF"/>
        </w:rPr>
        <w:t>OBJETIVO PROFESIONAL:</w:t>
      </w:r>
      <w:r w:rsidRPr="000C3355">
        <w:rPr>
          <w:shd w:val="clear" w:color="auto" w:fill="FFFFFF"/>
          <w:lang w:val="es-AR"/>
        </w:rPr>
        <w:t xml:space="preserve"> Encontrar una organización</w:t>
      </w:r>
      <w:r w:rsidRPr="000C3355">
        <w:rPr>
          <w:shd w:val="clear" w:color="auto" w:fill="FFFFFF"/>
        </w:rPr>
        <w:t xml:space="preserve"> que me</w:t>
      </w:r>
      <w:r w:rsidRPr="000C3355">
        <w:rPr>
          <w:shd w:val="clear" w:color="auto" w:fill="FFFFFF"/>
          <w:lang w:val="es-AR"/>
        </w:rPr>
        <w:t xml:space="preserve"> permita aplicar</w:t>
      </w:r>
      <w:r w:rsidRPr="000C3355">
        <w:rPr>
          <w:shd w:val="clear" w:color="auto" w:fill="FFFFFF"/>
        </w:rPr>
        <w:t xml:space="preserve"> los</w:t>
      </w:r>
      <w:r w:rsidRPr="000C3355">
        <w:rPr>
          <w:shd w:val="clear" w:color="auto" w:fill="FFFFFF"/>
          <w:lang w:val="es-AR"/>
        </w:rPr>
        <w:t xml:space="preserve"> conocimientos adquiridos</w:t>
      </w:r>
      <w:r w:rsidRPr="000C3355">
        <w:rPr>
          <w:shd w:val="clear" w:color="auto" w:fill="FFFFFF"/>
        </w:rPr>
        <w:t xml:space="preserve"> en los</w:t>
      </w:r>
      <w:r w:rsidRPr="000C3355">
        <w:rPr>
          <w:shd w:val="clear" w:color="auto" w:fill="FFFFFF"/>
          <w:lang w:val="es-AR"/>
        </w:rPr>
        <w:t xml:space="preserve"> años</w:t>
      </w:r>
      <w:r w:rsidRPr="000C3355">
        <w:rPr>
          <w:shd w:val="clear" w:color="auto" w:fill="FFFFFF"/>
        </w:rPr>
        <w:t xml:space="preserve"> de</w:t>
      </w:r>
      <w:r w:rsidRPr="000C3355">
        <w:rPr>
          <w:shd w:val="clear" w:color="auto" w:fill="FFFFFF"/>
          <w:lang w:val="es-AR"/>
        </w:rPr>
        <w:t xml:space="preserve"> estudio</w:t>
      </w:r>
      <w:r w:rsidRPr="000C3355">
        <w:rPr>
          <w:shd w:val="clear" w:color="auto" w:fill="FFFFFF"/>
        </w:rPr>
        <w:t>,</w:t>
      </w:r>
      <w:r w:rsidRPr="000C3355">
        <w:rPr>
          <w:shd w:val="clear" w:color="auto" w:fill="FFFFFF"/>
          <w:lang w:val="es-AR"/>
        </w:rPr>
        <w:t xml:space="preserve"> así como también desarrollar</w:t>
      </w:r>
      <w:r w:rsidRPr="000C3355">
        <w:rPr>
          <w:shd w:val="clear" w:color="auto" w:fill="FFFFFF"/>
        </w:rPr>
        <w:t xml:space="preserve"> y</w:t>
      </w:r>
      <w:r w:rsidRPr="000C3355">
        <w:rPr>
          <w:shd w:val="clear" w:color="auto" w:fill="FFFFFF"/>
          <w:lang w:val="es-AR"/>
        </w:rPr>
        <w:t xml:space="preserve"> explotar toda</w:t>
      </w:r>
      <w:r w:rsidRPr="000C3355">
        <w:rPr>
          <w:shd w:val="clear" w:color="auto" w:fill="FFFFFF"/>
        </w:rPr>
        <w:t xml:space="preserve"> mi</w:t>
      </w:r>
      <w:r w:rsidRPr="000C3355">
        <w:rPr>
          <w:shd w:val="clear" w:color="auto" w:fill="FFFFFF"/>
          <w:lang w:val="es-AR"/>
        </w:rPr>
        <w:t xml:space="preserve"> capacidad</w:t>
      </w:r>
      <w:r w:rsidRPr="000C3355">
        <w:rPr>
          <w:shd w:val="clear" w:color="auto" w:fill="FFFFFF"/>
        </w:rPr>
        <w:t>.</w:t>
      </w:r>
      <w:r w:rsidRPr="000C3355">
        <w:rPr>
          <w:shd w:val="clear" w:color="auto" w:fill="FFFFFF"/>
          <w:lang w:val="es-AR"/>
        </w:rPr>
        <w:t xml:space="preserve"> Formar</w:t>
      </w:r>
      <w:r w:rsidRPr="000C3355">
        <w:rPr>
          <w:shd w:val="clear" w:color="auto" w:fill="FFFFFF"/>
        </w:rPr>
        <w:t xml:space="preserve"> parte de un</w:t>
      </w:r>
      <w:r w:rsidRPr="000C3355">
        <w:rPr>
          <w:shd w:val="clear" w:color="auto" w:fill="FFFFFF"/>
          <w:lang w:val="es-AR"/>
        </w:rPr>
        <w:t xml:space="preserve"> equipo</w:t>
      </w:r>
      <w:r w:rsidRPr="000C3355">
        <w:rPr>
          <w:shd w:val="clear" w:color="auto" w:fill="FFFFFF"/>
        </w:rPr>
        <w:t xml:space="preserve"> de</w:t>
      </w:r>
      <w:r w:rsidRPr="000C3355">
        <w:rPr>
          <w:shd w:val="clear" w:color="auto" w:fill="FFFFFF"/>
          <w:lang w:val="es-AR"/>
        </w:rPr>
        <w:t xml:space="preserve"> trabajo</w:t>
      </w:r>
      <w:r w:rsidRPr="000C3355">
        <w:rPr>
          <w:shd w:val="clear" w:color="auto" w:fill="FFFFFF"/>
        </w:rPr>
        <w:t xml:space="preserve"> y</w:t>
      </w:r>
      <w:r w:rsidRPr="000C3355">
        <w:rPr>
          <w:shd w:val="clear" w:color="auto" w:fill="FFFFFF"/>
          <w:lang w:val="es-AR"/>
        </w:rPr>
        <w:t xml:space="preserve"> consolidarme profesionalmente</w:t>
      </w:r>
      <w:r w:rsidRPr="000C3355">
        <w:rPr>
          <w:shd w:val="clear" w:color="auto" w:fill="FFFFFF"/>
        </w:rPr>
        <w:t xml:space="preserve"> en</w:t>
      </w:r>
      <w:r w:rsidRPr="000C3355">
        <w:rPr>
          <w:shd w:val="clear" w:color="auto" w:fill="FFFFFF"/>
          <w:lang w:val="es-AR"/>
        </w:rPr>
        <w:t xml:space="preserve"> una empresa donde</w:t>
      </w:r>
      <w:r w:rsidRPr="000C3355">
        <w:rPr>
          <w:shd w:val="clear" w:color="auto" w:fill="FFFFFF"/>
        </w:rPr>
        <w:t xml:space="preserve"> los</w:t>
      </w:r>
      <w:r w:rsidRPr="000C3355">
        <w:rPr>
          <w:shd w:val="clear" w:color="auto" w:fill="FFFFFF"/>
          <w:lang w:val="es-AR"/>
        </w:rPr>
        <w:t xml:space="preserve"> logros</w:t>
      </w:r>
      <w:r w:rsidRPr="000C3355">
        <w:rPr>
          <w:shd w:val="clear" w:color="auto" w:fill="FFFFFF"/>
        </w:rPr>
        <w:t xml:space="preserve"> personales y el</w:t>
      </w:r>
      <w:r w:rsidRPr="000C3355">
        <w:rPr>
          <w:shd w:val="clear" w:color="auto" w:fill="FFFFFF"/>
          <w:lang w:val="es-AR"/>
        </w:rPr>
        <w:t xml:space="preserve"> desempeño sean reconocidos</w:t>
      </w:r>
      <w:r w:rsidRPr="000C3355">
        <w:rPr>
          <w:shd w:val="clear" w:color="auto" w:fill="FFFFFF"/>
        </w:rPr>
        <w:t>,</w:t>
      </w:r>
      <w:r w:rsidRPr="000C3355">
        <w:rPr>
          <w:shd w:val="clear" w:color="auto" w:fill="FFFFFF"/>
          <w:lang w:val="es-AR"/>
        </w:rPr>
        <w:t xml:space="preserve"> además</w:t>
      </w:r>
      <w:r w:rsidRPr="000C3355">
        <w:rPr>
          <w:shd w:val="clear" w:color="auto" w:fill="FFFFFF"/>
        </w:rPr>
        <w:t xml:space="preserve"> de</w:t>
      </w:r>
      <w:r w:rsidRPr="000C3355">
        <w:rPr>
          <w:shd w:val="clear" w:color="auto" w:fill="FFFFFF"/>
          <w:lang w:val="es-AR"/>
        </w:rPr>
        <w:t xml:space="preserve"> permitir oportunidades</w:t>
      </w:r>
      <w:r w:rsidRPr="000C3355">
        <w:rPr>
          <w:shd w:val="clear" w:color="auto" w:fill="FFFFFF"/>
        </w:rPr>
        <w:t xml:space="preserve"> de</w:t>
      </w:r>
      <w:r w:rsidRPr="000C3355">
        <w:rPr>
          <w:shd w:val="clear" w:color="auto" w:fill="FFFFFF"/>
          <w:lang w:val="es-AR"/>
        </w:rPr>
        <w:t xml:space="preserve"> desarrollo personal</w:t>
      </w:r>
      <w:r w:rsidRPr="000C3355">
        <w:rPr>
          <w:shd w:val="clear" w:color="auto" w:fill="FFFFFF"/>
        </w:rPr>
        <w:t xml:space="preserve"> y</w:t>
      </w:r>
      <w:r w:rsidRPr="000C3355">
        <w:rPr>
          <w:shd w:val="clear" w:color="auto" w:fill="FFFFFF"/>
          <w:lang w:val="es-AR"/>
        </w:rPr>
        <w:t xml:space="preserve"> profesional</w:t>
      </w:r>
      <w:r w:rsidRPr="000C3355">
        <w:rPr>
          <w:shd w:val="clear" w:color="auto" w:fill="FFFFFF"/>
        </w:rPr>
        <w:t>.</w:t>
      </w:r>
    </w:p>
    <w:sectPr w:rsidR="0092218E" w:rsidRPr="007B473F" w:rsidSect="00C916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955C5"/>
    <w:multiLevelType w:val="hybridMultilevel"/>
    <w:tmpl w:val="96E8BEAA"/>
    <w:lvl w:ilvl="0" w:tplc="E318AE9E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6E8"/>
    <w:rsid w:val="0004406A"/>
    <w:rsid w:val="00055874"/>
    <w:rsid w:val="000A707D"/>
    <w:rsid w:val="000B4532"/>
    <w:rsid w:val="000C3355"/>
    <w:rsid w:val="000E4996"/>
    <w:rsid w:val="000F70ED"/>
    <w:rsid w:val="0011127C"/>
    <w:rsid w:val="00114858"/>
    <w:rsid w:val="00171344"/>
    <w:rsid w:val="001879BC"/>
    <w:rsid w:val="0019460F"/>
    <w:rsid w:val="001A5945"/>
    <w:rsid w:val="002216EC"/>
    <w:rsid w:val="00226774"/>
    <w:rsid w:val="0025331A"/>
    <w:rsid w:val="00284D52"/>
    <w:rsid w:val="002A2524"/>
    <w:rsid w:val="0033394B"/>
    <w:rsid w:val="0035202A"/>
    <w:rsid w:val="00353B68"/>
    <w:rsid w:val="003714F5"/>
    <w:rsid w:val="003A414D"/>
    <w:rsid w:val="003C4D22"/>
    <w:rsid w:val="003E40F3"/>
    <w:rsid w:val="00401EE2"/>
    <w:rsid w:val="00414B46"/>
    <w:rsid w:val="004210E1"/>
    <w:rsid w:val="00445098"/>
    <w:rsid w:val="00457B5D"/>
    <w:rsid w:val="004D1747"/>
    <w:rsid w:val="004E4CF2"/>
    <w:rsid w:val="0056159B"/>
    <w:rsid w:val="005F4228"/>
    <w:rsid w:val="006023D6"/>
    <w:rsid w:val="00664C68"/>
    <w:rsid w:val="006D32FD"/>
    <w:rsid w:val="007808C0"/>
    <w:rsid w:val="007A00B3"/>
    <w:rsid w:val="007B473F"/>
    <w:rsid w:val="00844A00"/>
    <w:rsid w:val="00882A9B"/>
    <w:rsid w:val="0092218E"/>
    <w:rsid w:val="009273F9"/>
    <w:rsid w:val="00997484"/>
    <w:rsid w:val="009E3CA4"/>
    <w:rsid w:val="00A52B56"/>
    <w:rsid w:val="00A96A5F"/>
    <w:rsid w:val="00B905C8"/>
    <w:rsid w:val="00B9278A"/>
    <w:rsid w:val="00BB3E1D"/>
    <w:rsid w:val="00BE7486"/>
    <w:rsid w:val="00C5630F"/>
    <w:rsid w:val="00C6554D"/>
    <w:rsid w:val="00C916E8"/>
    <w:rsid w:val="00CA24E4"/>
    <w:rsid w:val="00DB6F63"/>
    <w:rsid w:val="00DE515C"/>
    <w:rsid w:val="00E00C0A"/>
    <w:rsid w:val="00E56814"/>
    <w:rsid w:val="00E56DD8"/>
    <w:rsid w:val="00E633E0"/>
    <w:rsid w:val="00E7024F"/>
    <w:rsid w:val="00E8008B"/>
    <w:rsid w:val="00EB74DE"/>
    <w:rsid w:val="00F74513"/>
    <w:rsid w:val="00FC3B92"/>
    <w:rsid w:val="00FD3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E8"/>
    <w:rPr>
      <w:rFonts w:ascii="Times New Roman" w:hAnsi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916E8"/>
    <w:rPr>
      <w:rFonts w:ascii="Times New Roman" w:hAnsi="Times New Roman" w:cs="Times New Roman"/>
      <w:color w:val="0000FF"/>
      <w:u w:val="single"/>
    </w:rPr>
  </w:style>
  <w:style w:type="paragraph" w:customStyle="1" w:styleId="Sansinterligne1">
    <w:name w:val="Sans interligne1"/>
    <w:uiPriority w:val="99"/>
    <w:rsid w:val="00E00C0A"/>
    <w:rPr>
      <w:rFonts w:ascii="Times New Roman" w:hAnsi="Times New Roman"/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26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osho_22_39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332</TotalTime>
  <Pages>2</Pages>
  <Words>514</Words>
  <Characters>2827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</dc:creator>
  <cp:keywords/>
  <dc:description/>
  <cp:lastModifiedBy>yohana</cp:lastModifiedBy>
  <cp:revision>25</cp:revision>
  <dcterms:created xsi:type="dcterms:W3CDTF">2013-08-24T02:55:00Z</dcterms:created>
  <dcterms:modified xsi:type="dcterms:W3CDTF">2013-10-14T02:54:00Z</dcterms:modified>
</cp:coreProperties>
</file>