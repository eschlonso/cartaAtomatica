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993BE646A44F4AF7994955A767342F4A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20"/>
            <w:gridCol w:w="7209"/>
          </w:tblGrid>
          <w:tr w:rsidR="006A39DC" w:rsidTr="007148FF">
            <w:trPr>
              <w:trHeight w:val="812"/>
            </w:trPr>
            <w:tc>
              <w:tcPr>
                <w:tcW w:w="2047" w:type="dxa"/>
                <w:shd w:val="clear" w:color="auto" w:fill="0070C0"/>
                <w:vAlign w:val="center"/>
              </w:tcPr>
              <w:p w:rsidR="006A39DC" w:rsidRPr="00D1313F" w:rsidRDefault="006A39DC">
                <w:pPr>
                  <w:pStyle w:val="Nombre"/>
                </w:pPr>
              </w:p>
            </w:tc>
            <w:tc>
              <w:tcPr>
                <w:tcW w:w="6809" w:type="dxa"/>
                <w:shd w:val="clear" w:color="auto" w:fill="0070C0"/>
                <w:vAlign w:val="center"/>
              </w:tcPr>
              <w:p w:rsidR="006A39DC" w:rsidRDefault="002E7A1A" w:rsidP="0050538D">
                <w:pPr>
                  <w:pStyle w:val="Nombre"/>
                </w:pPr>
                <w:sdt>
                  <w:sdtPr>
                    <w:id w:val="809184597"/>
                    <w:placeholder>
                      <w:docPart w:val="6432E4F8CEC74118ACF3C4E0A06C12D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0538D">
                      <w:t>DIEGO SUAREZ</w:t>
                    </w:r>
                  </w:sdtContent>
                </w:sdt>
              </w:p>
            </w:tc>
          </w:tr>
          <w:tr w:rsidR="006A39DC" w:rsidTr="007148FF">
            <w:trPr>
              <w:trHeight w:val="144"/>
            </w:trPr>
            <w:tc>
              <w:tcPr>
                <w:tcW w:w="2047" w:type="dxa"/>
                <w:shd w:val="clear" w:color="auto" w:fill="00B0F0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61AEDD80418B477EB494219F2300446C"/>
                  </w:placeholder>
                  <w:date w:fullDate="2015-05-1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A39DC" w:rsidRDefault="000C7234" w:rsidP="007148FF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19-5-2015</w:t>
                    </w:r>
                  </w:p>
                </w:sdtContent>
              </w:sdt>
            </w:tc>
            <w:tc>
              <w:tcPr>
                <w:tcW w:w="6809" w:type="dxa"/>
                <w:shd w:val="clear" w:color="auto" w:fill="00B0F0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50538D">
                <w:r>
                  <w:t>DATOS PERSONALES</w:t>
                </w:r>
              </w:p>
            </w:tc>
          </w:tr>
          <w:tr w:rsidR="006A39DC" w:rsidTr="007148FF">
            <w:trPr>
              <w:trHeight w:val="4099"/>
            </w:trPr>
            <w:tc>
              <w:tcPr>
                <w:tcW w:w="2047" w:type="dxa"/>
                <w:shd w:val="clear" w:color="auto" w:fill="auto"/>
                <w:vAlign w:val="center"/>
              </w:tcPr>
              <w:p w:rsidR="006A39DC" w:rsidRDefault="0050538D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48F59B1F" wp14:editId="114CDA18">
                      <wp:extent cx="1285875" cy="1373729"/>
                      <wp:effectExtent l="19050" t="0" r="9525" b="0"/>
                      <wp:docPr id="1" name="0 Imagen" descr="66026_1631764241743_2443769_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66026_1631764241743_2443769_n.jpg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5875" cy="13737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C7234" w:rsidRDefault="000C7234" w:rsidP="00B95A64">
                <w:pPr>
                  <w:pStyle w:val="Direccindelremitente0"/>
                  <w:spacing w:after="0"/>
                </w:pPr>
                <w:r>
                  <w:t xml:space="preserve">            </w:t>
                </w:r>
                <w:bookmarkStart w:id="0" w:name="_GoBack"/>
                <w:r>
                  <w:t xml:space="preserve">Edad :23 años </w:t>
                </w:r>
              </w:p>
              <w:p w:rsidR="000C7234" w:rsidRDefault="000C7234" w:rsidP="00B95A64">
                <w:pPr>
                  <w:pStyle w:val="Direccindelremitente0"/>
                  <w:spacing w:after="0"/>
                </w:pPr>
                <w:r>
                  <w:t xml:space="preserve">            Estado civil :soltero </w:t>
                </w:r>
              </w:p>
              <w:p w:rsidR="006A39DC" w:rsidRDefault="000C7234" w:rsidP="00B95A64">
                <w:pPr>
                  <w:pStyle w:val="Direccindelremitente0"/>
                  <w:spacing w:after="0"/>
                  <w:ind w:left="720"/>
                </w:pPr>
                <w:r>
                  <w:t xml:space="preserve"> Dirección :</w:t>
                </w:r>
                <w:r w:rsidR="0050538D">
                  <w:t xml:space="preserve">Barrio periodista calle </w:t>
                </w:r>
                <w:r w:rsidR="007148FF">
                  <w:t>marroco</w:t>
                </w:r>
                <w:r w:rsidR="0050538D">
                  <w:t xml:space="preserve"> 1894</w:t>
                </w:r>
                <w:r w:rsidR="001234D6">
                  <w:br/>
                </w:r>
                <w:r>
                  <w:t xml:space="preserve"> </w:t>
                </w:r>
                <w:r w:rsidR="0093181B">
                  <w:t>4245580-3874490377</w:t>
                </w:r>
                <w:r w:rsidR="001234D6">
                  <w:br/>
                </w:r>
                <w:hyperlink r:id="rId11" w:history="1">
                  <w:r w:rsidRPr="00C40361">
                    <w:rPr>
                      <w:rStyle w:val="Hipervnculo"/>
                    </w:rPr>
                    <w:t>diegosuarez21@outlook.com</w:t>
                  </w:r>
                </w:hyperlink>
              </w:p>
              <w:bookmarkEnd w:id="0"/>
              <w:p w:rsidR="000C7234" w:rsidRDefault="000C7234" w:rsidP="000C7234">
                <w:pPr>
                  <w:pStyle w:val="Direccindelremitente0"/>
                  <w:spacing w:after="0"/>
                  <w:ind w:left="360"/>
                  <w:jc w:val="both"/>
                </w:pPr>
              </w:p>
            </w:tc>
          </w:tr>
        </w:tbl>
        <w:p w:rsidR="006A39DC" w:rsidRDefault="002E7A1A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306"/>
        <w:gridCol w:w="7325"/>
      </w:tblGrid>
      <w:tr w:rsidR="006A39DC" w:rsidTr="00C46A6C">
        <w:trPr>
          <w:trHeight w:val="288"/>
          <w:jc w:val="center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Default="00D1313F" w:rsidP="00D1313F">
            <w:pPr>
              <w:pStyle w:val="Seccin"/>
              <w:numPr>
                <w:ilvl w:val="0"/>
                <w:numId w:val="28"/>
              </w:numPr>
            </w:pPr>
            <w:r>
              <w:t>perfil</w:t>
            </w:r>
          </w:p>
          <w:p w:rsidR="006A39DC" w:rsidRPr="007148FF" w:rsidRDefault="00D1313F">
            <w:pPr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</w:pPr>
            <w:r w:rsidRPr="007148FF">
              <w:rPr>
                <w:rFonts w:ascii="Arial" w:hAnsi="Arial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Me considero una persona responsable</w:t>
            </w:r>
            <w:r w:rsidR="007148FF">
              <w:rPr>
                <w:rFonts w:ascii="Arial" w:hAnsi="Arial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,</w:t>
            </w:r>
            <w:r w:rsidR="00F727B7">
              <w:rPr>
                <w:rFonts w:ascii="Arial" w:hAnsi="Arial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</w:t>
            </w:r>
            <w:r w:rsidR="007148FF">
              <w:rPr>
                <w:rFonts w:ascii="Arial" w:hAnsi="Arial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proactiva</w:t>
            </w:r>
            <w:r w:rsidRPr="007148FF">
              <w:rPr>
                <w:rFonts w:ascii="Arial" w:hAnsi="Arial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 xml:space="preserve"> con iniciativa y puntualidad, asumo con agrado los </w:t>
            </w:r>
            <w:r w:rsidR="007148FF" w:rsidRPr="007148FF">
              <w:rPr>
                <w:rFonts w:ascii="Arial" w:hAnsi="Arial" w:cs="Arial"/>
                <w:color w:val="404040" w:themeColor="text1" w:themeTint="BF"/>
                <w:sz w:val="22"/>
                <w:szCs w:val="22"/>
                <w:shd w:val="clear" w:color="auto" w:fill="FFFFFF"/>
              </w:rPr>
              <w:t>retos, facilidad para: trabajar en equipo, en condiciones de alta presión, resolver problemas y lograr las metas de la organización.</w:t>
            </w:r>
          </w:p>
          <w:p w:rsidR="006A39DC" w:rsidRDefault="0050538D" w:rsidP="00D1313F">
            <w:pPr>
              <w:pStyle w:val="Seccin"/>
              <w:numPr>
                <w:ilvl w:val="0"/>
                <w:numId w:val="28"/>
              </w:numPr>
            </w:pPr>
            <w:r>
              <w:t xml:space="preserve">NIVEL DE ESTUDIOS </w:t>
            </w:r>
          </w:p>
          <w:p w:rsidR="006A39DC" w:rsidRPr="00F727B7" w:rsidRDefault="00F727B7">
            <w:pPr>
              <w:pStyle w:val="Subseccin"/>
              <w:rPr>
                <w:rFonts w:ascii="Arial" w:hAnsi="Arial" w:cs="Arial"/>
                <w:b w:val="0"/>
                <w:color w:val="404040" w:themeColor="text1" w:themeTint="BF"/>
                <w:sz w:val="22"/>
                <w:szCs w:val="22"/>
              </w:rPr>
            </w:pPr>
            <w:r w:rsidRPr="00F727B7">
              <w:rPr>
                <w:rFonts w:ascii="Arial" w:hAnsi="Arial" w:cs="Arial"/>
                <w:b w:val="0"/>
                <w:color w:val="404040" w:themeColor="text1" w:themeTint="BF"/>
                <w:sz w:val="22"/>
                <w:szCs w:val="22"/>
              </w:rPr>
              <w:t>técnico superior en gestión de recursos humanos</w:t>
            </w:r>
          </w:p>
          <w:p w:rsidR="006A39DC" w:rsidRPr="00F727B7" w:rsidRDefault="00F727B7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 w:rsidRPr="00F727B7">
              <w:rPr>
                <w:rFonts w:ascii="Arial" w:hAnsi="Arial" w:cs="Arial"/>
                <w:sz w:val="22"/>
                <w:szCs w:val="22"/>
              </w:rPr>
              <w:t>egreso : 19-12-14</w:t>
            </w:r>
          </w:p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  <w:p w:rsidR="006A39DC" w:rsidRDefault="000C7234" w:rsidP="00D1313F">
            <w:pPr>
              <w:pStyle w:val="Seccin"/>
              <w:numPr>
                <w:ilvl w:val="0"/>
                <w:numId w:val="28"/>
              </w:numPr>
            </w:pPr>
            <w:r>
              <w:t xml:space="preserve">ocupacion </w:t>
            </w:r>
          </w:p>
          <w:p w:rsidR="006A39DC" w:rsidRPr="0093181B" w:rsidRDefault="000C7234">
            <w:pPr>
              <w:pStyle w:val="Subseccin"/>
              <w:rPr>
                <w:b w:val="0"/>
                <w:color w:val="auto"/>
                <w:spacing w:val="0"/>
                <w:sz w:val="22"/>
                <w:szCs w:val="22"/>
                <w:lang w:val="en-US"/>
              </w:rPr>
            </w:pPr>
            <w:r>
              <w:rPr>
                <w:b w:val="0"/>
                <w:color w:val="auto"/>
                <w:spacing w:val="0"/>
                <w:sz w:val="22"/>
                <w:szCs w:val="22"/>
                <w:lang w:val="en-US"/>
              </w:rPr>
              <w:t xml:space="preserve">Empleado </w:t>
            </w:r>
            <w:r w:rsidR="00D1313F" w:rsidRPr="0093181B">
              <w:rPr>
                <w:b w:val="0"/>
                <w:color w:val="auto"/>
                <w:spacing w:val="0"/>
                <w:sz w:val="22"/>
                <w:szCs w:val="22"/>
                <w:lang w:val="en-US"/>
              </w:rPr>
              <w:t xml:space="preserve"> </w:t>
            </w:r>
            <w:r w:rsidR="00D1313F" w:rsidRPr="0093181B">
              <w:rPr>
                <w:b w:val="0"/>
                <w:color w:val="FF0000"/>
                <w:spacing w:val="0"/>
                <w:sz w:val="22"/>
                <w:szCs w:val="22"/>
                <w:lang w:val="en-US"/>
              </w:rPr>
              <w:t>full-time</w:t>
            </w:r>
            <w:r w:rsidR="001234D6" w:rsidRPr="0093181B">
              <w:rPr>
                <w:b w:val="0"/>
                <w:sz w:val="22"/>
                <w:szCs w:val="22"/>
                <w:lang w:val="en-US"/>
              </w:rPr>
              <w:t xml:space="preserve"> | </w:t>
            </w:r>
            <w:sdt>
              <w:sdtPr>
                <w:rPr>
                  <w:b w:val="0"/>
                  <w:sz w:val="22"/>
                  <w:szCs w:val="22"/>
                </w:rPr>
                <w:id w:val="326177524"/>
                <w:placeholder>
                  <w:docPart w:val="81570703903046108EC364EE497154F6"/>
                </w:placeholder>
              </w:sdtPr>
              <w:sdtEndPr/>
              <w:sdtContent>
                <w:r w:rsidR="00C46A6C" w:rsidRPr="0093181B">
                  <w:rPr>
                    <w:b w:val="0"/>
                    <w:color w:val="404040" w:themeColor="text1" w:themeTint="BF"/>
                    <w:sz w:val="22"/>
                    <w:szCs w:val="22"/>
                    <w:lang w:val="en-US"/>
                  </w:rPr>
                  <w:t>LIBERTAD S.A</w:t>
                </w:r>
              </w:sdtContent>
            </w:sdt>
          </w:p>
          <w:p w:rsidR="006A39DC" w:rsidRPr="00F727B7" w:rsidRDefault="00C46A6C">
            <w:pPr>
              <w:rPr>
                <w:sz w:val="22"/>
                <w:szCs w:val="22"/>
              </w:rPr>
            </w:pPr>
            <w:r w:rsidRPr="00F727B7">
              <w:rPr>
                <w:sz w:val="22"/>
                <w:szCs w:val="22"/>
              </w:rPr>
              <w:t>Inicio :03-03-13</w:t>
            </w:r>
          </w:p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  <w:p w:rsidR="00F727B7" w:rsidRDefault="00C46A6C" w:rsidP="00F727B7">
            <w:pPr>
              <w:pStyle w:val="Seccin"/>
              <w:numPr>
                <w:ilvl w:val="0"/>
                <w:numId w:val="28"/>
              </w:numPr>
            </w:pPr>
            <w:r>
              <w:t>idiomas</w:t>
            </w:r>
          </w:p>
          <w:p w:rsidR="006A39DC" w:rsidRPr="00F727B7" w:rsidRDefault="00F727B7" w:rsidP="00C46A6C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  <w:r w:rsidRPr="00F727B7">
              <w:rPr>
                <w:sz w:val="22"/>
                <w:szCs w:val="22"/>
              </w:rPr>
              <w:t>INGLÉS INTERMEDIO</w:t>
            </w:r>
          </w:p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:rsidR="006A39DC" w:rsidRDefault="006A39DC">
      <w:pPr>
        <w:spacing w:after="200" w:line="276" w:lineRule="auto"/>
      </w:pPr>
    </w:p>
    <w:sectPr w:rsidR="006A39DC" w:rsidSect="00D1313F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34" w:right="1134" w:bottom="1134" w:left="1134" w:header="70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A1A" w:rsidRDefault="002E7A1A">
      <w:pPr>
        <w:spacing w:after="0" w:line="240" w:lineRule="auto"/>
      </w:pPr>
      <w:r>
        <w:separator/>
      </w:r>
    </w:p>
  </w:endnote>
  <w:endnote w:type="continuationSeparator" w:id="0">
    <w:p w:rsidR="002E7A1A" w:rsidRDefault="002E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2E7A1A">
      <w:fldChar w:fldCharType="begin"/>
    </w:r>
    <w:r w:rsidR="002E7A1A">
      <w:instrText xml:space="preserve"> PAGE   \* MERGEFORMAT </w:instrText>
    </w:r>
    <w:r w:rsidR="002E7A1A">
      <w:fldChar w:fldCharType="separate"/>
    </w:r>
    <w:r>
      <w:rPr>
        <w:noProof/>
        <w:sz w:val="24"/>
        <w:szCs w:val="24"/>
      </w:rPr>
      <w:t>2</w:t>
    </w:r>
    <w:r w:rsidR="002E7A1A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2E7A1A">
      <w:fldChar w:fldCharType="begin"/>
    </w:r>
    <w:r w:rsidR="002E7A1A">
      <w:instrText xml:space="preserve"> PAGE   \* MERGEFORMAT </w:instrText>
    </w:r>
    <w:r w:rsidR="002E7A1A">
      <w:fldChar w:fldCharType="separate"/>
    </w:r>
    <w:r w:rsidR="00F727B7" w:rsidRPr="00F727B7">
      <w:rPr>
        <w:noProof/>
        <w:sz w:val="24"/>
        <w:szCs w:val="24"/>
      </w:rPr>
      <w:t>2</w:t>
    </w:r>
    <w:r w:rsidR="002E7A1A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A1A" w:rsidRDefault="002E7A1A">
      <w:pPr>
        <w:spacing w:after="0" w:line="240" w:lineRule="auto"/>
      </w:pPr>
      <w:r>
        <w:separator/>
      </w:r>
    </w:p>
  </w:footnote>
  <w:footnote w:type="continuationSeparator" w:id="0">
    <w:p w:rsidR="002E7A1A" w:rsidRDefault="002E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753183"/>
      <w:placeholder>
        <w:docPart w:val="DF55F62D6A5D4DD2ACE1CD618E14C03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50538D">
        <w:pPr>
          <w:pStyle w:val="Encabezadopar"/>
          <w:rPr>
            <w:szCs w:val="20"/>
          </w:rPr>
        </w:pPr>
        <w:r>
          <w:rPr>
            <w:szCs w:val="20"/>
          </w:rPr>
          <w:t>DIEGO SUAREZ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753184"/>
      <w:placeholder>
        <w:docPart w:val="55F656CEFD49404BBF65C22D9BA4827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50538D">
        <w:pPr>
          <w:pStyle w:val="Encabezadoimpar"/>
          <w:rPr>
            <w:szCs w:val="20"/>
          </w:rPr>
        </w:pPr>
        <w:r>
          <w:rPr>
            <w:szCs w:val="20"/>
          </w:rPr>
          <w:t>DIEGO SUAREZ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E873170"/>
    <w:multiLevelType w:val="hybridMultilevel"/>
    <w:tmpl w:val="915AC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C285BC4"/>
    <w:multiLevelType w:val="hybridMultilevel"/>
    <w:tmpl w:val="547A4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6C"/>
    <w:rsid w:val="000C7234"/>
    <w:rsid w:val="001234D6"/>
    <w:rsid w:val="002E7A1A"/>
    <w:rsid w:val="00303FDC"/>
    <w:rsid w:val="003A069D"/>
    <w:rsid w:val="0050538D"/>
    <w:rsid w:val="005B176A"/>
    <w:rsid w:val="00630963"/>
    <w:rsid w:val="006A39DC"/>
    <w:rsid w:val="007148FF"/>
    <w:rsid w:val="00785BE5"/>
    <w:rsid w:val="0089338B"/>
    <w:rsid w:val="0093181B"/>
    <w:rsid w:val="00B95A64"/>
    <w:rsid w:val="00C46A6C"/>
    <w:rsid w:val="00D1313F"/>
    <w:rsid w:val="00F7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1462BECA-3C32-409C-8567-2B72922C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iegosuarez21@outlook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E646A44F4AF7994955A76734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6B98-7DC6-4859-9E34-7AD308099B05}"/>
      </w:docPartPr>
      <w:docPartBody>
        <w:p w:rsidR="0000297F" w:rsidRDefault="004C044A">
          <w:pPr>
            <w:pStyle w:val="993BE646A44F4AF7994955A767342F4A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6432E4F8CEC74118ACF3C4E0A06C1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49EA-6AC5-4C34-85CB-E4AC0F40B094}"/>
      </w:docPartPr>
      <w:docPartBody>
        <w:p w:rsidR="0000297F" w:rsidRDefault="004C044A">
          <w:pPr>
            <w:pStyle w:val="6432E4F8CEC74118ACF3C4E0A06C12DB"/>
          </w:pPr>
          <w:r>
            <w:t>[Escriba su nombre]</w:t>
          </w:r>
        </w:p>
      </w:docPartBody>
    </w:docPart>
    <w:docPart>
      <w:docPartPr>
        <w:name w:val="61AEDD80418B477EB494219F23004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2A04E-8EFE-4BB8-BCB4-645BAD733E4A}"/>
      </w:docPartPr>
      <w:docPartBody>
        <w:p w:rsidR="0000297F" w:rsidRDefault="004C044A">
          <w:pPr>
            <w:pStyle w:val="61AEDD80418B477EB494219F2300446C"/>
          </w:pPr>
          <w:r>
            <w:t>[Seleccionar la fecha]</w:t>
          </w:r>
        </w:p>
      </w:docPartBody>
    </w:docPart>
    <w:docPart>
      <w:docPartPr>
        <w:name w:val="81570703903046108EC364EE49715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368B6-6F6A-4EBB-AB34-8C9B2B29B2F2}"/>
      </w:docPartPr>
      <w:docPartBody>
        <w:p w:rsidR="0000297F" w:rsidRDefault="004C044A">
          <w:pPr>
            <w:pStyle w:val="81570703903046108EC364EE497154F6"/>
          </w:pPr>
          <w:r>
            <w:t>[Escriba el nombre de la compañía]</w:t>
          </w:r>
        </w:p>
      </w:docPartBody>
    </w:docPart>
    <w:docPart>
      <w:docPartPr>
        <w:name w:val="DF55F62D6A5D4DD2ACE1CD618E14C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2866-67A1-45A4-8A4D-04E935DEBABA}"/>
      </w:docPartPr>
      <w:docPartBody>
        <w:p w:rsidR="0000297F" w:rsidRDefault="004C044A">
          <w:pPr>
            <w:pStyle w:val="DF55F62D6A5D4DD2ACE1CD618E14C035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55F656CEFD49404BBF65C22D9BA48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4EF83-09F0-43ED-8B69-5F433BBF5E74}"/>
      </w:docPartPr>
      <w:docPartBody>
        <w:p w:rsidR="0000297F" w:rsidRDefault="004C044A">
          <w:pPr>
            <w:pStyle w:val="55F656CEFD49404BBF65C22D9BA4827D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4590"/>
    <w:rsid w:val="0000297F"/>
    <w:rsid w:val="00134590"/>
    <w:rsid w:val="002A1FAE"/>
    <w:rsid w:val="004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134590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993BE646A44F4AF7994955A767342F4A">
    <w:name w:val="993BE646A44F4AF7994955A767342F4A"/>
    <w:rsid w:val="0000297F"/>
  </w:style>
  <w:style w:type="paragraph" w:customStyle="1" w:styleId="6432E4F8CEC74118ACF3C4E0A06C12DB">
    <w:name w:val="6432E4F8CEC74118ACF3C4E0A06C12DB"/>
    <w:rsid w:val="0000297F"/>
  </w:style>
  <w:style w:type="paragraph" w:customStyle="1" w:styleId="61AEDD80418B477EB494219F2300446C">
    <w:name w:val="61AEDD80418B477EB494219F2300446C"/>
    <w:rsid w:val="0000297F"/>
  </w:style>
  <w:style w:type="paragraph" w:customStyle="1" w:styleId="1383D20BBE344F1EB0524DF127AFB52B">
    <w:name w:val="1383D20BBE344F1EB0524DF127AFB52B"/>
    <w:rsid w:val="0000297F"/>
  </w:style>
  <w:style w:type="paragraph" w:customStyle="1" w:styleId="1899990786614BE6A193925FB5142C9E">
    <w:name w:val="1899990786614BE6A193925FB5142C9E"/>
    <w:rsid w:val="0000297F"/>
  </w:style>
  <w:style w:type="paragraph" w:customStyle="1" w:styleId="CF902F971FA54F2DBF9E617424A9AE98">
    <w:name w:val="CF902F971FA54F2DBF9E617424A9AE98"/>
    <w:rsid w:val="0000297F"/>
  </w:style>
  <w:style w:type="paragraph" w:customStyle="1" w:styleId="9FEF97C615B54DE68C9F178ABF065713">
    <w:name w:val="9FEF97C615B54DE68C9F178ABF065713"/>
    <w:rsid w:val="0000297F"/>
  </w:style>
  <w:style w:type="paragraph" w:customStyle="1" w:styleId="9498206993574058AE7B9F2CA8B76793">
    <w:name w:val="9498206993574058AE7B9F2CA8B76793"/>
    <w:rsid w:val="0000297F"/>
  </w:style>
  <w:style w:type="paragraph" w:customStyle="1" w:styleId="15638A25190E403494FF828570117E30">
    <w:name w:val="15638A25190E403494FF828570117E30"/>
    <w:rsid w:val="0000297F"/>
  </w:style>
  <w:style w:type="paragraph" w:customStyle="1" w:styleId="25C9F9CDDFEC4852A77CD561118329FE">
    <w:name w:val="25C9F9CDDFEC4852A77CD561118329FE"/>
    <w:rsid w:val="0000297F"/>
  </w:style>
  <w:style w:type="paragraph" w:customStyle="1" w:styleId="30FE000D47CD4D50AB3173C76F44FB28">
    <w:name w:val="30FE000D47CD4D50AB3173C76F44FB28"/>
    <w:rsid w:val="0000297F"/>
  </w:style>
  <w:style w:type="paragraph" w:customStyle="1" w:styleId="E258413FEF8547A18276F02C824E72B2">
    <w:name w:val="E258413FEF8547A18276F02C824E72B2"/>
    <w:rsid w:val="0000297F"/>
  </w:style>
  <w:style w:type="paragraph" w:customStyle="1" w:styleId="81570703903046108EC364EE497154F6">
    <w:name w:val="81570703903046108EC364EE497154F6"/>
    <w:rsid w:val="0000297F"/>
  </w:style>
  <w:style w:type="paragraph" w:customStyle="1" w:styleId="DAC32AD228894F38A0CD7EA4B85FD8CB">
    <w:name w:val="DAC32AD228894F38A0CD7EA4B85FD8CB"/>
    <w:rsid w:val="0000297F"/>
  </w:style>
  <w:style w:type="paragraph" w:customStyle="1" w:styleId="C371A0DFF92749F68AA0AE275D2E0B96">
    <w:name w:val="C371A0DFF92749F68AA0AE275D2E0B96"/>
    <w:rsid w:val="0000297F"/>
  </w:style>
  <w:style w:type="paragraph" w:customStyle="1" w:styleId="F67BF5B06ED741D5AF5C3AEB55FC8B54">
    <w:name w:val="F67BF5B06ED741D5AF5C3AEB55FC8B54"/>
    <w:rsid w:val="0000297F"/>
  </w:style>
  <w:style w:type="paragraph" w:customStyle="1" w:styleId="267BF7F313254EC1BFE68BCCCC03144F">
    <w:name w:val="267BF7F313254EC1BFE68BCCCC03144F"/>
    <w:rsid w:val="0000297F"/>
  </w:style>
  <w:style w:type="paragraph" w:customStyle="1" w:styleId="DF55F62D6A5D4DD2ACE1CD618E14C035">
    <w:name w:val="DF55F62D6A5D4DD2ACE1CD618E14C035"/>
    <w:rsid w:val="0000297F"/>
  </w:style>
  <w:style w:type="paragraph" w:customStyle="1" w:styleId="55F656CEFD49404BBF65C22D9BA4827D">
    <w:name w:val="55F656CEFD49404BBF65C22D9BA4827D"/>
    <w:rsid w:val="0000297F"/>
  </w:style>
  <w:style w:type="paragraph" w:customStyle="1" w:styleId="A907C6A4FF804A56BC2C386D8817AF37">
    <w:name w:val="A907C6A4FF804A56BC2C386D8817AF37"/>
    <w:rsid w:val="00134590"/>
  </w:style>
  <w:style w:type="paragraph" w:customStyle="1" w:styleId="B1A3D616571549CD9159123118904626">
    <w:name w:val="B1A3D616571549CD9159123118904626"/>
    <w:rsid w:val="00134590"/>
  </w:style>
  <w:style w:type="paragraph" w:customStyle="1" w:styleId="85C7740BB5D747C689B2B9A8F9E83903">
    <w:name w:val="85C7740BB5D747C689B2B9A8F9E83903"/>
    <w:rsid w:val="00134590"/>
  </w:style>
  <w:style w:type="paragraph" w:customStyle="1" w:styleId="9B3104E3190D4EE0924BF63166B094F2">
    <w:name w:val="9B3104E3190D4EE0924BF63166B094F2"/>
    <w:rsid w:val="00134590"/>
  </w:style>
  <w:style w:type="paragraph" w:customStyle="1" w:styleId="A134823F25D74815AB5FDB250BCCB2B9">
    <w:name w:val="A134823F25D74815AB5FDB250BCCB2B9"/>
    <w:rsid w:val="00134590"/>
  </w:style>
  <w:style w:type="paragraph" w:customStyle="1" w:styleId="58C752013812462A9002DE5164D11128">
    <w:name w:val="58C752013812462A9002DE5164D11128"/>
    <w:rsid w:val="00134590"/>
  </w:style>
  <w:style w:type="paragraph" w:customStyle="1" w:styleId="8808AD004FAF4B0C8B07F2F6C07C3E47">
    <w:name w:val="8808AD004FAF4B0C8B07F2F6C07C3E47"/>
    <w:rsid w:val="00134590"/>
  </w:style>
  <w:style w:type="paragraph" w:customStyle="1" w:styleId="D71E062E25C7442DB2DAE8E354270C3B">
    <w:name w:val="D71E062E25C7442DB2DAE8E354270C3B"/>
    <w:rsid w:val="00134590"/>
  </w:style>
  <w:style w:type="paragraph" w:customStyle="1" w:styleId="1E5F678FB1654C36B169D63B8A83B610">
    <w:name w:val="1E5F678FB1654C36B169D63B8A83B610"/>
    <w:rsid w:val="00134590"/>
  </w:style>
  <w:style w:type="paragraph" w:customStyle="1" w:styleId="EFA372B143D846C682E2ECB5CD842DD0">
    <w:name w:val="EFA372B143D846C682E2ECB5CD842DD0"/>
    <w:rsid w:val="00134590"/>
  </w:style>
  <w:style w:type="paragraph" w:customStyle="1" w:styleId="31FF758FCA44410582BD1B0038E97933">
    <w:name w:val="31FF758FCA44410582BD1B0038E97933"/>
    <w:rsid w:val="00134590"/>
  </w:style>
  <w:style w:type="paragraph" w:customStyle="1" w:styleId="91BBF3494EDC41499A449D1C4D4DCAE9">
    <w:name w:val="91BBF3494EDC41499A449D1C4D4DCAE9"/>
    <w:rsid w:val="001345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07EC798-DF53-4EC7-A4AC-1BC66252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DIEGO SUAREZ</dc:creator>
  <cp:keywords/>
  <dc:description/>
  <cp:lastModifiedBy>Diego Suarez</cp:lastModifiedBy>
  <cp:revision>4</cp:revision>
  <cp:lastPrinted>2015-03-03T01:50:00Z</cp:lastPrinted>
  <dcterms:created xsi:type="dcterms:W3CDTF">2015-05-19T17:48:00Z</dcterms:created>
  <dcterms:modified xsi:type="dcterms:W3CDTF">2015-05-19T17:55:00Z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