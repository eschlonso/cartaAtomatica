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AC" w:rsidRDefault="00A86AAC" w:rsidP="00723670">
      <w:pPr>
        <w:pStyle w:val="Ttulo"/>
        <w:jc w:val="left"/>
        <w:rPr>
          <w:rFonts w:ascii="Arial" w:hAnsi="Arial" w:cs="Arial"/>
          <w:sz w:val="24"/>
          <w:szCs w:val="24"/>
          <w:lang w:val="es-ES"/>
        </w:rPr>
      </w:pPr>
    </w:p>
    <w:p w:rsidR="00A86AAC" w:rsidRPr="00C82827" w:rsidRDefault="00723670" w:rsidP="00A86AAC">
      <w:pPr>
        <w:pStyle w:val="Ttul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López Tania Elizabeth</w:t>
      </w:r>
    </w:p>
    <w:p w:rsidR="00A86AAC" w:rsidRDefault="00A86AAC" w:rsidP="00A86AAC">
      <w:pPr>
        <w:jc w:val="right"/>
        <w:rPr>
          <w:rFonts w:ascii="Arial" w:hAnsi="Arial" w:cs="Arial"/>
          <w:lang w:eastAsia="es-AR"/>
        </w:rPr>
      </w:pPr>
    </w:p>
    <w:p w:rsidR="00A86AAC" w:rsidRDefault="00A86AAC" w:rsidP="00A86AAC">
      <w:pPr>
        <w:jc w:val="right"/>
        <w:rPr>
          <w:rFonts w:ascii="Arial" w:hAnsi="Arial" w:cs="Arial"/>
          <w:b/>
          <w:u w:val="single"/>
          <w:lang w:val="fr-FR"/>
        </w:rPr>
      </w:pPr>
    </w:p>
    <w:p w:rsidR="00A86AAC" w:rsidRDefault="00BD19C0" w:rsidP="00A86AAC">
      <w:pPr>
        <w:jc w:val="right"/>
        <w:rPr>
          <w:rFonts w:ascii="Arial" w:hAnsi="Arial" w:cs="Arial"/>
          <w:b/>
          <w:u w:val="single"/>
          <w:lang w:val="fr-FR"/>
        </w:rPr>
        <w:sectPr w:rsidR="00A86AAC" w:rsidSect="00BC56A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"/>
          <w:pgMar w:top="680" w:right="1043" w:bottom="680" w:left="993" w:header="964" w:footer="510" w:gutter="0"/>
          <w:paperSrc w:first="1" w:other="1"/>
          <w:cols w:num="2" w:space="720"/>
        </w:sectPr>
      </w:pPr>
      <w:r>
        <w:rPr>
          <w:rFonts w:ascii="Arial" w:hAnsi="Arial" w:cs="Arial"/>
          <w:b/>
          <w:u w:val="single"/>
          <w:lang w:val="es-AR" w:eastAsia="es-AR"/>
        </w:rPr>
        <w:lastRenderedPageBreak/>
        <w:drawing>
          <wp:inline distT="0" distB="0" distL="0" distR="0" wp14:anchorId="2358F1D4" wp14:editId="26420498">
            <wp:extent cx="1142533" cy="947322"/>
            <wp:effectExtent l="0" t="0" r="635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917_704929646187691_307265706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533" cy="9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AC" w:rsidRDefault="00A86AAC" w:rsidP="00A86AAC">
      <w:pPr>
        <w:rPr>
          <w:rFonts w:ascii="Arial" w:hAnsi="Arial" w:cs="Arial"/>
          <w:b/>
          <w:u w:val="single"/>
          <w:lang w:val="fr-FR"/>
        </w:rPr>
      </w:pPr>
    </w:p>
    <w:p w:rsidR="00A86AAC" w:rsidRPr="00A53F17" w:rsidRDefault="00A86AAC" w:rsidP="00A86AAC">
      <w:pPr>
        <w:rPr>
          <w:rFonts w:ascii="Arial" w:hAnsi="Arial" w:cs="Arial"/>
          <w:b/>
          <w:u w:val="single"/>
          <w:lang w:val="fr-FR"/>
        </w:rPr>
      </w:pPr>
    </w:p>
    <w:p w:rsidR="00A86AAC" w:rsidRDefault="00A86AAC" w:rsidP="00A86AAC">
      <w:pPr>
        <w:pStyle w:val="Ttulo7"/>
        <w:rPr>
          <w:rFonts w:ascii="Arial" w:hAnsi="Arial" w:cs="Arial"/>
          <w:i w:val="0"/>
          <w:iCs/>
        </w:rPr>
      </w:pPr>
      <w:r w:rsidRPr="00A53F17">
        <w:rPr>
          <w:rFonts w:ascii="Arial" w:hAnsi="Arial" w:cs="Arial"/>
          <w:i w:val="0"/>
          <w:iCs/>
          <w:lang w:val="fr-FR"/>
        </w:rPr>
        <w:t xml:space="preserve">Datos </w:t>
      </w:r>
      <w:r>
        <w:rPr>
          <w:rFonts w:ascii="Arial" w:hAnsi="Arial" w:cs="Arial"/>
          <w:i w:val="0"/>
          <w:iCs/>
          <w:lang w:val="fr-FR"/>
        </w:rPr>
        <w:t>P</w:t>
      </w:r>
      <w:r w:rsidRPr="00A53F17">
        <w:rPr>
          <w:rFonts w:ascii="Arial" w:hAnsi="Arial" w:cs="Arial"/>
          <w:i w:val="0"/>
          <w:iCs/>
          <w:lang w:val="fr-FR"/>
        </w:rPr>
        <w:t>ersonal</w:t>
      </w:r>
      <w:r w:rsidRPr="00A53F17">
        <w:rPr>
          <w:rFonts w:ascii="Arial" w:hAnsi="Arial" w:cs="Arial"/>
          <w:i w:val="0"/>
          <w:iCs/>
        </w:rPr>
        <w:t>es</w:t>
      </w:r>
    </w:p>
    <w:p w:rsidR="00A86AAC" w:rsidRPr="000B063A" w:rsidRDefault="00A86AAC" w:rsidP="00A86AAC">
      <w:pPr>
        <w:rPr>
          <w:lang w:val="es-ES_tradnl"/>
        </w:rPr>
      </w:pPr>
    </w:p>
    <w:p w:rsidR="00A86AAC" w:rsidRPr="000F5FC1" w:rsidRDefault="00A86AAC" w:rsidP="00A86AAC">
      <w:pPr>
        <w:jc w:val="center"/>
        <w:rPr>
          <w:rFonts w:ascii="Arial" w:hAnsi="Arial" w:cs="Arial"/>
          <w:sz w:val="24"/>
          <w:szCs w:val="24"/>
          <w:lang w:val="es-ES"/>
        </w:rPr>
        <w:sectPr w:rsidR="00A86AAC" w:rsidRPr="000F5FC1" w:rsidSect="006075E8">
          <w:type w:val="continuous"/>
          <w:pgSz w:w="12242" w:h="15842" w:code="1"/>
          <w:pgMar w:top="680" w:right="1043" w:bottom="680" w:left="993" w:header="964" w:footer="510" w:gutter="0"/>
          <w:paperSrc w:first="1" w:other="1"/>
          <w:cols w:space="720"/>
        </w:sectPr>
      </w:pPr>
    </w:p>
    <w:p w:rsidR="00A86AAC" w:rsidRPr="000F5FC1" w:rsidRDefault="00723670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lastRenderedPageBreak/>
        <w:t>Ingeniero cosandier 440 B° standart sur km8</w:t>
      </w:r>
    </w:p>
    <w:p w:rsidR="00723670" w:rsidRPr="000F5FC1" w:rsidRDefault="00723670" w:rsidP="0072367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Comodoro rivadavia- Chubut</w:t>
      </w:r>
    </w:p>
    <w:p w:rsidR="00EB292B" w:rsidRDefault="00EB292B" w:rsidP="0072367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de nacimiento: 22/01/1995</w:t>
      </w:r>
    </w:p>
    <w:p w:rsidR="00723670" w:rsidRPr="000F5FC1" w:rsidRDefault="007260C8" w:rsidP="0072367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Edad: 19</w:t>
      </w:r>
      <w:r w:rsidR="00723670" w:rsidRPr="000F5FC1">
        <w:rPr>
          <w:rFonts w:ascii="Arial" w:hAnsi="Arial" w:cs="Arial"/>
          <w:sz w:val="24"/>
          <w:szCs w:val="24"/>
          <w:lang w:val="es-ES"/>
        </w:rPr>
        <w:t xml:space="preserve"> años</w:t>
      </w:r>
    </w:p>
    <w:p w:rsidR="00723670" w:rsidRPr="000F5FC1" w:rsidRDefault="00723670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Dni:</w:t>
      </w:r>
      <w:r w:rsidR="00BD19C0">
        <w:rPr>
          <w:rFonts w:ascii="Arial" w:hAnsi="Arial" w:cs="Arial"/>
          <w:sz w:val="24"/>
          <w:szCs w:val="24"/>
          <w:lang w:val="es-ES"/>
        </w:rPr>
        <w:t xml:space="preserve"> </w:t>
      </w:r>
      <w:r w:rsidRPr="000F5FC1">
        <w:rPr>
          <w:rFonts w:ascii="Arial" w:hAnsi="Arial" w:cs="Arial"/>
          <w:sz w:val="24"/>
          <w:szCs w:val="24"/>
          <w:lang w:val="es-ES"/>
        </w:rPr>
        <w:t>37.899.921</w:t>
      </w:r>
    </w:p>
    <w:p w:rsidR="00723670" w:rsidRPr="000F5FC1" w:rsidRDefault="00723670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Tel: 4064394- 154082847</w:t>
      </w:r>
    </w:p>
    <w:p w:rsidR="00723670" w:rsidRDefault="00CB1301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Estado civil: soltera </w:t>
      </w:r>
    </w:p>
    <w:p w:rsidR="00CB1301" w:rsidRDefault="00CB1301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Hijos: 1 (uno)</w:t>
      </w:r>
      <w:bookmarkStart w:id="0" w:name="_GoBack"/>
      <w:bookmarkEnd w:id="0"/>
    </w:p>
    <w:p w:rsidR="00CB1301" w:rsidRPr="000F5FC1" w:rsidRDefault="00CB1301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86AAC" w:rsidRPr="000F5FC1" w:rsidRDefault="00A86AAC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Estudios Realizados</w:t>
      </w:r>
    </w:p>
    <w:p w:rsidR="00A86AAC" w:rsidRPr="000F5FC1" w:rsidRDefault="00A86AAC" w:rsidP="00A86AAC">
      <w:pPr>
        <w:rPr>
          <w:rFonts w:ascii="Arial" w:hAnsi="Arial" w:cs="Arial"/>
          <w:sz w:val="24"/>
          <w:szCs w:val="24"/>
          <w:lang w:val="es-ES_tradnl"/>
        </w:rPr>
      </w:pPr>
    </w:p>
    <w:p w:rsidR="00A86AAC" w:rsidRPr="000F5FC1" w:rsidRDefault="00723670" w:rsidP="000F5FC1">
      <w:pPr>
        <w:pStyle w:val="Ttulo4"/>
        <w:numPr>
          <w:ilvl w:val="0"/>
          <w:numId w:val="1"/>
        </w:numPr>
        <w:spacing w:line="240" w:lineRule="auto"/>
        <w:rPr>
          <w:rFonts w:cs="Arial"/>
          <w:noProof/>
          <w:szCs w:val="24"/>
        </w:rPr>
      </w:pPr>
      <w:r w:rsidRPr="000F5FC1">
        <w:rPr>
          <w:rFonts w:cs="Arial"/>
          <w:i w:val="0"/>
          <w:noProof/>
          <w:szCs w:val="24"/>
        </w:rPr>
        <w:t xml:space="preserve">Primario completo </w:t>
      </w:r>
      <w:r w:rsidRPr="000F5FC1">
        <w:rPr>
          <w:rFonts w:cs="Arial"/>
          <w:b w:val="0"/>
          <w:noProof/>
          <w:szCs w:val="24"/>
        </w:rPr>
        <w:t>colegio 171 carreros patagonicos</w:t>
      </w:r>
    </w:p>
    <w:p w:rsidR="00723670" w:rsidRPr="000F5FC1" w:rsidRDefault="00723670" w:rsidP="000F5FC1">
      <w:pPr>
        <w:pStyle w:val="Prrafodelista"/>
        <w:numPr>
          <w:ilvl w:val="0"/>
          <w:numId w:val="1"/>
        </w:numPr>
        <w:rPr>
          <w:sz w:val="24"/>
          <w:szCs w:val="24"/>
          <w:lang w:val="es-ES_tradnl"/>
        </w:rPr>
      </w:pPr>
      <w:r w:rsidRPr="000F5FC1">
        <w:rPr>
          <w:rFonts w:ascii="Arial" w:hAnsi="Arial" w:cs="Arial"/>
          <w:b/>
          <w:sz w:val="24"/>
          <w:szCs w:val="24"/>
          <w:lang w:val="es-ES_tradnl"/>
        </w:rPr>
        <w:t xml:space="preserve">Secundario completo </w:t>
      </w:r>
      <w:r w:rsidRPr="000F5FC1">
        <w:rPr>
          <w:rFonts w:ascii="Arial" w:hAnsi="Arial" w:cs="Arial"/>
          <w:sz w:val="24"/>
          <w:szCs w:val="24"/>
          <w:lang w:val="es-ES_tradnl"/>
        </w:rPr>
        <w:t>colegio tecnico 707 ciudad de yapeyu</w:t>
      </w:r>
    </w:p>
    <w:p w:rsidR="00A86AAC" w:rsidRPr="000F5FC1" w:rsidRDefault="00A86AAC" w:rsidP="00A86AAC">
      <w:pPr>
        <w:rPr>
          <w:rFonts w:ascii="Arial" w:hAnsi="Arial" w:cs="Arial"/>
          <w:bCs/>
          <w:sz w:val="24"/>
          <w:szCs w:val="24"/>
          <w:lang w:val="es-ES_tradnl"/>
        </w:rPr>
      </w:pPr>
    </w:p>
    <w:p w:rsidR="00100108" w:rsidRPr="000F5FC1" w:rsidRDefault="00100108" w:rsidP="00100108">
      <w:pPr>
        <w:pStyle w:val="Ttulo5"/>
        <w:shd w:val="pct10" w:color="auto" w:fill="auto"/>
        <w:spacing w:line="240" w:lineRule="auto"/>
        <w:ind w:right="57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Idiomas</w:t>
      </w:r>
    </w:p>
    <w:p w:rsidR="00100108" w:rsidRPr="000F5FC1" w:rsidRDefault="00100108" w:rsidP="00100108">
      <w:pPr>
        <w:rPr>
          <w:rFonts w:ascii="Arial" w:hAnsi="Arial" w:cs="Arial"/>
          <w:sz w:val="24"/>
          <w:szCs w:val="24"/>
          <w:lang w:val="es-ES_tradnl"/>
        </w:rPr>
      </w:pPr>
    </w:p>
    <w:p w:rsidR="000F5FC1" w:rsidRDefault="00100108" w:rsidP="000F5FC1">
      <w:pPr>
        <w:pStyle w:val="Prrafodelista"/>
        <w:numPr>
          <w:ilvl w:val="0"/>
          <w:numId w:val="2"/>
        </w:numPr>
        <w:ind w:right="-333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b/>
          <w:sz w:val="24"/>
          <w:szCs w:val="24"/>
          <w:lang w:val="es-ES"/>
        </w:rPr>
        <w:t xml:space="preserve">Inglés </w:t>
      </w:r>
      <w:r w:rsidRPr="000F5FC1">
        <w:rPr>
          <w:rFonts w:ascii="Arial" w:hAnsi="Arial" w:cs="Arial"/>
          <w:sz w:val="24"/>
          <w:szCs w:val="24"/>
          <w:lang w:val="es-ES"/>
        </w:rPr>
        <w:t>basico</w:t>
      </w:r>
    </w:p>
    <w:p w:rsidR="00100108" w:rsidRPr="000F5FC1" w:rsidRDefault="00100108" w:rsidP="000F5FC1">
      <w:pPr>
        <w:ind w:right="-333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00108" w:rsidRPr="000F5FC1" w:rsidRDefault="00100108" w:rsidP="00100108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Informática</w:t>
      </w:r>
    </w:p>
    <w:p w:rsidR="00100108" w:rsidRPr="000F5FC1" w:rsidRDefault="00100108" w:rsidP="00100108">
      <w:pPr>
        <w:rPr>
          <w:rFonts w:ascii="Arial" w:hAnsi="Arial" w:cs="Arial"/>
          <w:sz w:val="24"/>
          <w:szCs w:val="24"/>
          <w:lang w:val="es-ES_tradnl"/>
        </w:rPr>
      </w:pPr>
    </w:p>
    <w:p w:rsidR="00100108" w:rsidRP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Dominio avanzado de Microsoft Office, Outlook, Internet</w:t>
      </w:r>
    </w:p>
    <w:p w:rsid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>Dominio básico de Adobe Photoshop y autocad</w:t>
      </w:r>
    </w:p>
    <w:p w:rsidR="00100108" w:rsidRPr="000F5FC1" w:rsidRDefault="00100108" w:rsidP="000F5FC1">
      <w:p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A86AAC" w:rsidRPr="000F5FC1" w:rsidRDefault="00100108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Experiencia laboral</w:t>
      </w:r>
    </w:p>
    <w:p w:rsidR="000F5FC1" w:rsidRPr="000F5FC1" w:rsidRDefault="000F5FC1" w:rsidP="000F5FC1">
      <w:pPr>
        <w:rPr>
          <w:rFonts w:ascii="Arial" w:hAnsi="Arial" w:cs="Arial"/>
          <w:sz w:val="24"/>
          <w:szCs w:val="24"/>
          <w:lang w:val="es-ES_tradnl"/>
        </w:rPr>
      </w:pPr>
    </w:p>
    <w:p w:rsidR="00100108" w:rsidRP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 xml:space="preserve">Vendedora particular </w:t>
      </w:r>
    </w:p>
    <w:p w:rsidR="00A86AAC" w:rsidRPr="000F5FC1" w:rsidRDefault="00A86AAC" w:rsidP="00A86AAC">
      <w:pPr>
        <w:rPr>
          <w:rFonts w:ascii="Arial" w:hAnsi="Arial" w:cs="Arial"/>
          <w:sz w:val="24"/>
          <w:szCs w:val="24"/>
          <w:lang w:val="es-ES_tradnl"/>
        </w:rPr>
      </w:pPr>
    </w:p>
    <w:p w:rsidR="00A86AAC" w:rsidRPr="000F5FC1" w:rsidRDefault="00A86AAC" w:rsidP="00A86AAC">
      <w:pPr>
        <w:rPr>
          <w:rFonts w:ascii="Arial" w:hAnsi="Arial" w:cs="Arial"/>
          <w:sz w:val="24"/>
          <w:szCs w:val="24"/>
          <w:lang w:val="es-ES_tradnl"/>
        </w:rPr>
      </w:pPr>
    </w:p>
    <w:p w:rsidR="00A86AAC" w:rsidRPr="000F5FC1" w:rsidRDefault="00100108" w:rsidP="00A86AAC">
      <w:pPr>
        <w:pStyle w:val="Ttulo5"/>
        <w:shd w:val="pct10" w:color="auto" w:fill="auto"/>
        <w:spacing w:line="240" w:lineRule="auto"/>
        <w:ind w:right="57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Objetivos</w:t>
      </w:r>
    </w:p>
    <w:p w:rsidR="000F5FC1" w:rsidRPr="000F5FC1" w:rsidRDefault="000F5FC1" w:rsidP="000F5FC1">
      <w:pPr>
        <w:rPr>
          <w:rFonts w:ascii="Arial" w:hAnsi="Arial" w:cs="Arial"/>
          <w:sz w:val="24"/>
          <w:szCs w:val="24"/>
          <w:lang w:val="es-ES"/>
        </w:rPr>
      </w:pPr>
    </w:p>
    <w:p w:rsidR="00100108" w:rsidRP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Encontrar un trabajo disponibilidad de horarios</w:t>
      </w:r>
    </w:p>
    <w:p w:rsidR="00100108" w:rsidRP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Adquirir nuevos conocimientos y de</w:t>
      </w:r>
      <w:r w:rsidR="000F5FC1" w:rsidRPr="000F5FC1">
        <w:rPr>
          <w:rFonts w:ascii="Arial" w:hAnsi="Arial" w:cs="Arial"/>
          <w:sz w:val="24"/>
          <w:szCs w:val="24"/>
          <w:lang w:val="es-ES"/>
        </w:rPr>
        <w:t xml:space="preserve">sarrollarme en distintos campos laborales para  un mejor futuro </w:t>
      </w:r>
    </w:p>
    <w:p w:rsidR="000F5FC1" w:rsidRPr="000F5FC1" w:rsidRDefault="000F5FC1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 xml:space="preserve">Siguiendo los alineamientos de la empresa y/o razon social en la que ejerza mi labor </w:t>
      </w:r>
    </w:p>
    <w:p w:rsidR="00A86AAC" w:rsidRPr="000F5FC1" w:rsidRDefault="00A86AAC" w:rsidP="00A86AAC">
      <w:pPr>
        <w:pStyle w:val="Ttulo4"/>
        <w:spacing w:line="240" w:lineRule="auto"/>
        <w:rPr>
          <w:rFonts w:cs="Arial"/>
          <w:noProof/>
          <w:szCs w:val="24"/>
          <w:lang w:val="es-ES"/>
        </w:rPr>
      </w:pPr>
    </w:p>
    <w:p w:rsidR="00A86AAC" w:rsidRPr="000F5FC1" w:rsidRDefault="000F5FC1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Remuneracion pretendida</w:t>
      </w:r>
    </w:p>
    <w:p w:rsidR="000F5FC1" w:rsidRPr="000F5FC1" w:rsidRDefault="000F5FC1" w:rsidP="000F5FC1">
      <w:pPr>
        <w:pStyle w:val="Prrafodelista"/>
        <w:rPr>
          <w:rFonts w:ascii="Arial" w:hAnsi="Arial" w:cs="Arial"/>
          <w:sz w:val="24"/>
          <w:szCs w:val="24"/>
          <w:lang w:val="es-ES_tradnl"/>
        </w:rPr>
      </w:pPr>
    </w:p>
    <w:p w:rsidR="000F5FC1" w:rsidRPr="000F5FC1" w:rsidRDefault="000F5FC1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>De acuerdo a las pautas ofrecidas y tareas a desarrollar,según los objetivos pretendidos</w:t>
      </w:r>
    </w:p>
    <w:p w:rsidR="000F5FC1" w:rsidRPr="000F5FC1" w:rsidRDefault="000F5FC1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 xml:space="preserve">Aporto seriedad ,responsabilidad,dedicacion y muchas ganas de aprender  y progresar </w:t>
      </w:r>
    </w:p>
    <w:p w:rsidR="00A86AAC" w:rsidRPr="00A53F17" w:rsidRDefault="00A86AAC" w:rsidP="00A86AAC">
      <w:pPr>
        <w:rPr>
          <w:rFonts w:ascii="Arial" w:hAnsi="Arial" w:cs="Arial"/>
          <w:lang w:val="es-ES_tradnl"/>
        </w:rPr>
      </w:pPr>
    </w:p>
    <w:p w:rsidR="00A86AAC" w:rsidRPr="00A53F17" w:rsidRDefault="00A86AAC" w:rsidP="00A86AAC">
      <w:pPr>
        <w:rPr>
          <w:rFonts w:ascii="Arial" w:hAnsi="Arial" w:cs="Arial"/>
          <w:lang w:val="es-ES_tradnl"/>
        </w:rPr>
      </w:pPr>
    </w:p>
    <w:p w:rsidR="00A86AAC" w:rsidRPr="00BC56A0" w:rsidRDefault="00A86AAC" w:rsidP="00A86AAC">
      <w:pPr>
        <w:rPr>
          <w:lang w:val="es-ES_tradnl"/>
        </w:rPr>
      </w:pPr>
    </w:p>
    <w:p w:rsidR="000F37DF" w:rsidRPr="00A86AAC" w:rsidRDefault="00710FC5">
      <w:pPr>
        <w:rPr>
          <w:lang w:val="es-ES_tradnl"/>
        </w:rPr>
      </w:pPr>
    </w:p>
    <w:sectPr w:rsidR="000F37DF" w:rsidRPr="00A86AAC">
      <w:type w:val="continuous"/>
      <w:pgSz w:w="12242" w:h="15842" w:code="1"/>
      <w:pgMar w:top="680" w:right="1043" w:bottom="680" w:left="993" w:header="964" w:footer="51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0BB" w:rsidRDefault="004E70BB">
      <w:r>
        <w:separator/>
      </w:r>
    </w:p>
  </w:endnote>
  <w:endnote w:type="continuationSeparator" w:id="0">
    <w:p w:rsidR="004E70BB" w:rsidRDefault="004E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10F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10FC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10F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0BB" w:rsidRDefault="004E70BB">
      <w:r>
        <w:separator/>
      </w:r>
    </w:p>
  </w:footnote>
  <w:footnote w:type="continuationSeparator" w:id="0">
    <w:p w:rsidR="004E70BB" w:rsidRDefault="004E7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10F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10F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710F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0E8C"/>
    <w:multiLevelType w:val="hybridMultilevel"/>
    <w:tmpl w:val="44607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A270A"/>
    <w:multiLevelType w:val="hybridMultilevel"/>
    <w:tmpl w:val="AC2A4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F3B12"/>
    <w:multiLevelType w:val="hybridMultilevel"/>
    <w:tmpl w:val="E20EC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70"/>
    <w:rsid w:val="000F5FC1"/>
    <w:rsid w:val="00100108"/>
    <w:rsid w:val="0031648B"/>
    <w:rsid w:val="003A0C30"/>
    <w:rsid w:val="004E70BB"/>
    <w:rsid w:val="005E419E"/>
    <w:rsid w:val="00723670"/>
    <w:rsid w:val="007260C8"/>
    <w:rsid w:val="007974E1"/>
    <w:rsid w:val="008710CD"/>
    <w:rsid w:val="00A86AAC"/>
    <w:rsid w:val="00AB04F1"/>
    <w:rsid w:val="00BD19C0"/>
    <w:rsid w:val="00CB1301"/>
    <w:rsid w:val="00D94D9C"/>
    <w:rsid w:val="00EB292B"/>
    <w:rsid w:val="00F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86AAC"/>
    <w:pPr>
      <w:keepNext/>
      <w:spacing w:line="360" w:lineRule="auto"/>
      <w:outlineLvl w:val="3"/>
    </w:pPr>
    <w:rPr>
      <w:rFonts w:ascii="Arial" w:hAnsi="Arial"/>
      <w:b/>
      <w:i/>
      <w:noProof w:val="0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86AAC"/>
    <w:pPr>
      <w:keepNext/>
      <w:spacing w:line="360" w:lineRule="auto"/>
      <w:ind w:right="-333"/>
      <w:outlineLvl w:val="4"/>
    </w:pPr>
    <w:rPr>
      <w:rFonts w:ascii="Arial" w:hAnsi="Arial"/>
      <w:b/>
      <w:i/>
      <w:noProof w:val="0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86AAC"/>
    <w:pPr>
      <w:keepNext/>
      <w:shd w:val="pct10" w:color="auto" w:fill="auto"/>
      <w:jc w:val="center"/>
      <w:outlineLvl w:val="6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A86AAC"/>
    <w:rPr>
      <w:rFonts w:ascii="Verdana" w:eastAsia="Times New Roman" w:hAnsi="Verdana" w:cs="Times New Roman"/>
      <w:b/>
      <w:i/>
      <w:noProof/>
      <w:sz w:val="20"/>
      <w:szCs w:val="20"/>
      <w:shd w:val="pct10" w:color="auto" w:fill="auto"/>
      <w:lang w:val="es-ES_tradnl"/>
    </w:rPr>
  </w:style>
  <w:style w:type="paragraph" w:styleId="Sangradetextonormal">
    <w:name w:val="Body Text Indent"/>
    <w:basedOn w:val="Normal"/>
    <w:link w:val="SangradetextonormalCar"/>
    <w:rsid w:val="00A86AAC"/>
    <w:pPr>
      <w:ind w:left="2127" w:hanging="2127"/>
    </w:pPr>
    <w:rPr>
      <w:rFonts w:ascii="Arial" w:hAnsi="Arial"/>
      <w:noProof w:val="0"/>
      <w:sz w:val="22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86AAC"/>
    <w:rPr>
      <w:rFonts w:ascii="Arial" w:eastAsia="Times New Roman" w:hAnsi="Arial" w:cs="Times New Roman"/>
      <w:szCs w:val="20"/>
      <w:lang w:val="es-ES_tradnl"/>
    </w:rPr>
  </w:style>
  <w:style w:type="paragraph" w:styleId="Ttulo">
    <w:name w:val="Title"/>
    <w:basedOn w:val="Normal"/>
    <w:link w:val="TtuloCar"/>
    <w:qFormat/>
    <w:rsid w:val="00A86AAC"/>
    <w:pPr>
      <w:jc w:val="center"/>
    </w:pPr>
    <w:rPr>
      <w:b/>
      <w:noProof w:val="0"/>
      <w:sz w:val="28"/>
      <w:lang w:val="es-AR"/>
    </w:rPr>
  </w:style>
  <w:style w:type="character" w:customStyle="1" w:styleId="TtuloCar">
    <w:name w:val="Título Car"/>
    <w:basedOn w:val="Fuentedeprrafopredeter"/>
    <w:link w:val="Ttulo"/>
    <w:rsid w:val="00A86AAC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A86AAC"/>
    <w:pPr>
      <w:spacing w:before="100" w:beforeAutospacing="1" w:after="100" w:afterAutospacing="1"/>
    </w:pPr>
    <w:rPr>
      <w:noProof w:val="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A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AAC"/>
    <w:rPr>
      <w:rFonts w:ascii="Tahoma" w:eastAsia="Times New Roman" w:hAnsi="Tahoma" w:cs="Tahoma"/>
      <w:noProof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F5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86AAC"/>
    <w:pPr>
      <w:keepNext/>
      <w:spacing w:line="360" w:lineRule="auto"/>
      <w:outlineLvl w:val="3"/>
    </w:pPr>
    <w:rPr>
      <w:rFonts w:ascii="Arial" w:hAnsi="Arial"/>
      <w:b/>
      <w:i/>
      <w:noProof w:val="0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86AAC"/>
    <w:pPr>
      <w:keepNext/>
      <w:spacing w:line="360" w:lineRule="auto"/>
      <w:ind w:right="-333"/>
      <w:outlineLvl w:val="4"/>
    </w:pPr>
    <w:rPr>
      <w:rFonts w:ascii="Arial" w:hAnsi="Arial"/>
      <w:b/>
      <w:i/>
      <w:noProof w:val="0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86AAC"/>
    <w:pPr>
      <w:keepNext/>
      <w:shd w:val="pct10" w:color="auto" w:fill="auto"/>
      <w:jc w:val="center"/>
      <w:outlineLvl w:val="6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A86AAC"/>
    <w:rPr>
      <w:rFonts w:ascii="Verdana" w:eastAsia="Times New Roman" w:hAnsi="Verdana" w:cs="Times New Roman"/>
      <w:b/>
      <w:i/>
      <w:noProof/>
      <w:sz w:val="20"/>
      <w:szCs w:val="20"/>
      <w:shd w:val="pct10" w:color="auto" w:fill="auto"/>
      <w:lang w:val="es-ES_tradnl"/>
    </w:rPr>
  </w:style>
  <w:style w:type="paragraph" w:styleId="Sangradetextonormal">
    <w:name w:val="Body Text Indent"/>
    <w:basedOn w:val="Normal"/>
    <w:link w:val="SangradetextonormalCar"/>
    <w:rsid w:val="00A86AAC"/>
    <w:pPr>
      <w:ind w:left="2127" w:hanging="2127"/>
    </w:pPr>
    <w:rPr>
      <w:rFonts w:ascii="Arial" w:hAnsi="Arial"/>
      <w:noProof w:val="0"/>
      <w:sz w:val="22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86AAC"/>
    <w:rPr>
      <w:rFonts w:ascii="Arial" w:eastAsia="Times New Roman" w:hAnsi="Arial" w:cs="Times New Roman"/>
      <w:szCs w:val="20"/>
      <w:lang w:val="es-ES_tradnl"/>
    </w:rPr>
  </w:style>
  <w:style w:type="paragraph" w:styleId="Ttulo">
    <w:name w:val="Title"/>
    <w:basedOn w:val="Normal"/>
    <w:link w:val="TtuloCar"/>
    <w:qFormat/>
    <w:rsid w:val="00A86AAC"/>
    <w:pPr>
      <w:jc w:val="center"/>
    </w:pPr>
    <w:rPr>
      <w:b/>
      <w:noProof w:val="0"/>
      <w:sz w:val="28"/>
      <w:lang w:val="es-AR"/>
    </w:rPr>
  </w:style>
  <w:style w:type="character" w:customStyle="1" w:styleId="TtuloCar">
    <w:name w:val="Título Car"/>
    <w:basedOn w:val="Fuentedeprrafopredeter"/>
    <w:link w:val="Ttulo"/>
    <w:rsid w:val="00A86AAC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A86AAC"/>
    <w:pPr>
      <w:spacing w:before="100" w:beforeAutospacing="1" w:after="100" w:afterAutospacing="1"/>
    </w:pPr>
    <w:rPr>
      <w:noProof w:val="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A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AAC"/>
    <w:rPr>
      <w:rFonts w:ascii="Tahoma" w:eastAsia="Times New Roman" w:hAnsi="Tahoma" w:cs="Tahoma"/>
      <w:noProof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F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AppData\Roaming\Microsoft\Plantillas\TP10273813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0213343-2BAF-4C59-A24C-7E4D17F0D9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TP102738134_template.dotx</Template>
  <TotalTime>682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Trabajando.com - Modelo de CV Sin Experiencia</vt:lpstr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Trabajando.com - Modelo de CV Sin Experiencia</dc:title>
  <dc:creator>~ XIMENA ~</dc:creator>
  <cp:lastModifiedBy>~ XIMENA ~</cp:lastModifiedBy>
  <cp:revision>4</cp:revision>
  <cp:lastPrinted>2014-02-10T18:00:00Z</cp:lastPrinted>
  <dcterms:created xsi:type="dcterms:W3CDTF">2014-01-09T21:32:00Z</dcterms:created>
  <dcterms:modified xsi:type="dcterms:W3CDTF">2014-02-11T02:28:00Z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TC027381359991</vt:lpwstr>
  </property>
</Properties>
</file>