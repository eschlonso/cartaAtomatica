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BEF" w:rsidRDefault="009D1245" w:rsidP="00427BEF">
      <w:pPr>
        <w:pStyle w:val="Nombre"/>
        <w:ind w:firstLine="2268"/>
        <w:jc w:val="both"/>
        <w:rPr>
          <w:rFonts w:ascii="Times New Roman" w:hAnsi="Times New Roman"/>
          <w:b/>
          <w:sz w:val="32"/>
          <w:szCs w:val="32"/>
        </w:rPr>
      </w:pPr>
      <w:r>
        <w:rPr>
          <w:caps w:val="0"/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4403090</wp:posOffset>
            </wp:positionH>
            <wp:positionV relativeFrom="paragraph">
              <wp:posOffset>-219075</wp:posOffset>
            </wp:positionV>
            <wp:extent cx="1254125" cy="1176020"/>
            <wp:effectExtent l="19050" t="0" r="3175" b="0"/>
            <wp:wrapTight wrapText="bothSides">
              <wp:wrapPolygon edited="0">
                <wp:start x="-328" y="0"/>
                <wp:lineTo x="-328" y="21343"/>
                <wp:lineTo x="21655" y="21343"/>
                <wp:lineTo x="21655" y="0"/>
                <wp:lineTo x="-328" y="0"/>
              </wp:wrapPolygon>
            </wp:wrapTight>
            <wp:docPr id="2" name="Imagen 4" descr="n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no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117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E3D" w:rsidRPr="00203E3D">
        <w:rPr>
          <w:rFonts w:ascii="Times New Roman" w:hAnsi="Times New Roman"/>
          <w:b/>
          <w:sz w:val="32"/>
          <w:szCs w:val="32"/>
        </w:rPr>
        <w:t>MERILLAN</w:t>
      </w:r>
    </w:p>
    <w:p w:rsidR="00AD5EED" w:rsidRPr="00203E3D" w:rsidRDefault="00CF53DD" w:rsidP="00427BEF">
      <w:pPr>
        <w:pStyle w:val="Nombre"/>
        <w:rPr>
          <w:rFonts w:ascii="Times New Roman" w:hAnsi="Times New Roman"/>
          <w:b/>
          <w:sz w:val="32"/>
          <w:szCs w:val="32"/>
        </w:rPr>
      </w:pPr>
      <w:r w:rsidRPr="00203E3D">
        <w:rPr>
          <w:rFonts w:ascii="Times New Roman" w:hAnsi="Times New Roman"/>
          <w:b/>
          <w:sz w:val="32"/>
          <w:szCs w:val="32"/>
        </w:rPr>
        <w:t>ADRIANA NOELIA</w:t>
      </w:r>
    </w:p>
    <w:p w:rsidR="00BD00B0" w:rsidRPr="00203E3D" w:rsidRDefault="00BD00B0" w:rsidP="00BD00B0">
      <w:pPr>
        <w:rPr>
          <w:rFonts w:ascii="Times New Roman" w:hAnsi="Times New Roman"/>
          <w:sz w:val="24"/>
          <w:szCs w:val="24"/>
        </w:rPr>
      </w:pPr>
    </w:p>
    <w:p w:rsidR="00BD00B0" w:rsidRPr="00203E3D" w:rsidRDefault="00BD00B0" w:rsidP="00BD00B0">
      <w:pPr>
        <w:rPr>
          <w:rFonts w:ascii="Times New Roman" w:hAnsi="Times New Roman"/>
          <w:sz w:val="24"/>
          <w:szCs w:val="24"/>
        </w:rPr>
      </w:pPr>
    </w:p>
    <w:tbl>
      <w:tblPr>
        <w:tblW w:w="4838" w:type="pct"/>
        <w:tblLayout w:type="fixed"/>
        <w:tblLook w:val="0000"/>
      </w:tblPr>
      <w:tblGrid>
        <w:gridCol w:w="255"/>
        <w:gridCol w:w="588"/>
        <w:gridCol w:w="235"/>
        <w:gridCol w:w="8102"/>
      </w:tblGrid>
      <w:tr w:rsidR="00AD5EED" w:rsidRPr="00203E3D" w:rsidTr="00881727">
        <w:tc>
          <w:tcPr>
            <w:tcW w:w="5000" w:type="pct"/>
            <w:gridSpan w:val="4"/>
          </w:tcPr>
          <w:p w:rsidR="00AD5EED" w:rsidRPr="00203E3D" w:rsidRDefault="00CF53DD" w:rsidP="0080327D">
            <w:pPr>
              <w:pStyle w:val="Ttulodeseccin"/>
              <w:spacing w:before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03E3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datos personales</w:t>
            </w:r>
          </w:p>
        </w:tc>
      </w:tr>
      <w:tr w:rsidR="00AD5EED" w:rsidRPr="00203E3D" w:rsidTr="00881727">
        <w:tc>
          <w:tcPr>
            <w:tcW w:w="459" w:type="pct"/>
            <w:gridSpan w:val="2"/>
          </w:tcPr>
          <w:p w:rsidR="00AD5EED" w:rsidRPr="00203E3D" w:rsidRDefault="00AD5EED" w:rsidP="0080327D">
            <w:pPr>
              <w:pStyle w:val="Sinttulo"/>
              <w:spacing w:before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41" w:type="pct"/>
            <w:gridSpan w:val="2"/>
          </w:tcPr>
          <w:p w:rsidR="00B96B75" w:rsidRPr="00203E3D" w:rsidRDefault="00B96B75" w:rsidP="00B96B75">
            <w:pPr>
              <w:pStyle w:val="Logro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203E3D" w:rsidRPr="00203E3D" w:rsidRDefault="00203E3D" w:rsidP="000D3499">
            <w:pPr>
              <w:pStyle w:val="Logro"/>
              <w:numPr>
                <w:ilvl w:val="0"/>
                <w:numId w:val="12"/>
              </w:numPr>
              <w:spacing w:after="0" w:line="360" w:lineRule="auto"/>
              <w:ind w:left="357" w:hanging="3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3E3D">
              <w:rPr>
                <w:rFonts w:ascii="Times New Roman" w:hAnsi="Times New Roman"/>
                <w:color w:val="000000"/>
                <w:sz w:val="24"/>
                <w:szCs w:val="24"/>
              </w:rPr>
              <w:t>Cuil: 27-33060616-4</w:t>
            </w:r>
          </w:p>
          <w:p w:rsidR="00A135A3" w:rsidRPr="00203E3D" w:rsidRDefault="00CF53DD" w:rsidP="000D3499">
            <w:pPr>
              <w:pStyle w:val="Logro"/>
              <w:numPr>
                <w:ilvl w:val="0"/>
                <w:numId w:val="12"/>
              </w:numPr>
              <w:spacing w:after="0" w:line="360" w:lineRule="auto"/>
              <w:ind w:left="357" w:hanging="3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3E3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Fecha de nacimiento: </w:t>
            </w:r>
            <w:r w:rsidR="00CC7EAF" w:rsidRPr="00203E3D">
              <w:rPr>
                <w:rFonts w:ascii="Times New Roman" w:hAnsi="Times New Roman"/>
                <w:color w:val="000000"/>
                <w:sz w:val="24"/>
                <w:szCs w:val="24"/>
              </w:rPr>
              <w:t>10 de Abril de 1987</w:t>
            </w:r>
          </w:p>
          <w:p w:rsidR="00203E3D" w:rsidRDefault="00CF53DD" w:rsidP="000D3499">
            <w:pPr>
              <w:pStyle w:val="Logro"/>
              <w:numPr>
                <w:ilvl w:val="0"/>
                <w:numId w:val="12"/>
              </w:numPr>
              <w:spacing w:after="0" w:line="360" w:lineRule="auto"/>
              <w:ind w:left="357" w:hanging="3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3E3D">
              <w:rPr>
                <w:rFonts w:ascii="Times New Roman" w:hAnsi="Times New Roman"/>
                <w:color w:val="000000"/>
                <w:sz w:val="24"/>
                <w:szCs w:val="24"/>
              </w:rPr>
              <w:t>Luga</w:t>
            </w:r>
            <w:r w:rsidR="00203E3D">
              <w:rPr>
                <w:rFonts w:ascii="Times New Roman" w:hAnsi="Times New Roman"/>
                <w:color w:val="000000"/>
                <w:sz w:val="24"/>
                <w:szCs w:val="24"/>
              </w:rPr>
              <w:t>r de nacimiento: Trelew</w:t>
            </w:r>
            <w:r w:rsidR="00203E3D" w:rsidRPr="00203E3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FB7801" w:rsidRDefault="00203E3D" w:rsidP="000D3499">
            <w:pPr>
              <w:pStyle w:val="Logro"/>
              <w:numPr>
                <w:ilvl w:val="0"/>
                <w:numId w:val="12"/>
              </w:numPr>
              <w:spacing w:after="0" w:line="360" w:lineRule="auto"/>
              <w:ind w:left="357" w:hanging="3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3CB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Estado Civil: </w:t>
            </w:r>
            <w:r w:rsidR="009A14AC">
              <w:rPr>
                <w:rFonts w:ascii="Times New Roman" w:hAnsi="Times New Roman"/>
                <w:color w:val="000000"/>
                <w:sz w:val="24"/>
                <w:szCs w:val="24"/>
              </w:rPr>
              <w:t>Casada</w:t>
            </w:r>
            <w:r w:rsidRPr="00403CB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CF53DD" w:rsidRPr="00403CB5" w:rsidRDefault="00E40BF5" w:rsidP="000D3499">
            <w:pPr>
              <w:pStyle w:val="Logro"/>
              <w:numPr>
                <w:ilvl w:val="0"/>
                <w:numId w:val="12"/>
              </w:numPr>
              <w:spacing w:after="0" w:line="360" w:lineRule="auto"/>
              <w:ind w:left="357" w:hanging="3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Domicilio: Barrio </w:t>
            </w:r>
            <w:r w:rsidR="001D65A2">
              <w:rPr>
                <w:rFonts w:ascii="Times New Roman" w:hAnsi="Times New Roman"/>
                <w:color w:val="000000"/>
                <w:sz w:val="24"/>
                <w:szCs w:val="24"/>
              </w:rPr>
              <w:t>Telefónico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Escalera 8- 2 piso – departamento 87</w:t>
            </w:r>
          </w:p>
          <w:p w:rsidR="00C5175F" w:rsidRDefault="00CF53DD" w:rsidP="000D3499">
            <w:pPr>
              <w:pStyle w:val="Logro"/>
              <w:numPr>
                <w:ilvl w:val="0"/>
                <w:numId w:val="12"/>
              </w:numPr>
              <w:spacing w:after="0" w:line="360" w:lineRule="auto"/>
              <w:ind w:left="357" w:hanging="3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3E3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Teléfono: </w:t>
            </w:r>
            <w:r w:rsidR="00CC7EAF" w:rsidRPr="00203E3D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 w:rsidR="00E77EA6">
              <w:rPr>
                <w:rFonts w:ascii="Times New Roman" w:hAnsi="Times New Roman"/>
                <w:color w:val="000000"/>
                <w:sz w:val="24"/>
                <w:szCs w:val="24"/>
              </w:rPr>
              <w:t>280</w:t>
            </w:r>
            <w:r w:rsidR="00CC7EAF" w:rsidRPr="00203E3D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203E3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F41332">
              <w:rPr>
                <w:rFonts w:ascii="Times New Roman" w:hAnsi="Times New Roman"/>
                <w:color w:val="000000"/>
                <w:sz w:val="24"/>
                <w:szCs w:val="24"/>
              </w:rPr>
              <w:t>154</w:t>
            </w:r>
            <w:r w:rsidR="00EC6DBE">
              <w:rPr>
                <w:rFonts w:ascii="Times New Roman" w:hAnsi="Times New Roman"/>
                <w:color w:val="000000"/>
                <w:sz w:val="24"/>
                <w:szCs w:val="24"/>
              </w:rPr>
              <w:t>4199</w:t>
            </w:r>
            <w:r w:rsidR="00DD1E30">
              <w:rPr>
                <w:rFonts w:ascii="Times New Roman" w:hAnsi="Times New Roman"/>
                <w:color w:val="000000"/>
                <w:sz w:val="24"/>
                <w:szCs w:val="24"/>
              </w:rPr>
              <w:t>66</w:t>
            </w:r>
            <w:r w:rsidR="00EC6DBE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C5175F">
              <w:rPr>
                <w:rFonts w:ascii="Times New Roman" w:hAnsi="Times New Roman"/>
                <w:color w:val="000000"/>
                <w:sz w:val="24"/>
                <w:szCs w:val="24"/>
              </w:rPr>
              <w:t>4426404</w:t>
            </w:r>
          </w:p>
          <w:p w:rsidR="00CF53DD" w:rsidRPr="00203E3D" w:rsidRDefault="00CF53DD" w:rsidP="000D3499">
            <w:pPr>
              <w:pStyle w:val="Logro"/>
              <w:numPr>
                <w:ilvl w:val="0"/>
                <w:numId w:val="12"/>
              </w:numPr>
              <w:spacing w:after="0" w:line="360" w:lineRule="auto"/>
              <w:ind w:left="357" w:hanging="3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3E3D">
              <w:rPr>
                <w:rFonts w:ascii="Times New Roman" w:hAnsi="Times New Roman"/>
                <w:color w:val="000000"/>
                <w:sz w:val="24"/>
                <w:szCs w:val="24"/>
              </w:rPr>
              <w:t>E-mail</w:t>
            </w:r>
            <w:r w:rsidRPr="0045251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hyperlink r:id="rId8" w:history="1">
              <w:r w:rsidR="00CC7EAF" w:rsidRPr="00452514">
                <w:rPr>
                  <w:rStyle w:val="Hipervnculo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noe_merillan@hotmail.com</w:t>
              </w:r>
            </w:hyperlink>
          </w:p>
          <w:p w:rsidR="00A135A3" w:rsidRPr="00203E3D" w:rsidRDefault="00203E3D" w:rsidP="000D3499">
            <w:pPr>
              <w:pStyle w:val="Logro"/>
              <w:numPr>
                <w:ilvl w:val="0"/>
                <w:numId w:val="12"/>
              </w:numPr>
              <w:spacing w:after="0" w:line="360" w:lineRule="auto"/>
              <w:ind w:left="357" w:hanging="357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Libreta Sanitaria: Nº 44825</w:t>
            </w:r>
          </w:p>
          <w:p w:rsidR="00203E3D" w:rsidRPr="00203E3D" w:rsidRDefault="00203E3D" w:rsidP="00203E3D">
            <w:pPr>
              <w:pStyle w:val="Logro"/>
              <w:numPr>
                <w:ilvl w:val="0"/>
                <w:numId w:val="0"/>
              </w:numPr>
              <w:spacing w:after="0" w:line="360" w:lineRule="auto"/>
              <w:ind w:left="240" w:hanging="24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03E3D">
              <w:rPr>
                <w:rFonts w:ascii="Times New Roman" w:hAnsi="Times New Roman"/>
                <w:b/>
                <w:sz w:val="24"/>
                <w:szCs w:val="24"/>
              </w:rPr>
              <w:t>DISPONIBILIDAD HORARIA</w:t>
            </w:r>
            <w:r w:rsidR="00DD1E30">
              <w:rPr>
                <w:rFonts w:ascii="Times New Roman" w:hAnsi="Times New Roman"/>
                <w:b/>
                <w:sz w:val="24"/>
                <w:szCs w:val="24"/>
              </w:rPr>
              <w:t xml:space="preserve"> FULL TIME</w:t>
            </w:r>
          </w:p>
          <w:p w:rsidR="00203E3D" w:rsidRPr="00203E3D" w:rsidRDefault="00203E3D" w:rsidP="00203E3D">
            <w:pPr>
              <w:pStyle w:val="Logro"/>
              <w:numPr>
                <w:ilvl w:val="0"/>
                <w:numId w:val="0"/>
              </w:numPr>
              <w:spacing w:after="0" w:line="360" w:lineRule="auto"/>
              <w:ind w:left="240" w:hanging="24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D5EED" w:rsidRPr="00203E3D" w:rsidTr="00881727">
        <w:tc>
          <w:tcPr>
            <w:tcW w:w="5000" w:type="pct"/>
            <w:gridSpan w:val="4"/>
          </w:tcPr>
          <w:p w:rsidR="00AD5EED" w:rsidRPr="00203E3D" w:rsidRDefault="0080327D" w:rsidP="0080327D">
            <w:pPr>
              <w:pStyle w:val="Ttulodeseccin"/>
              <w:spacing w:before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03E3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formacion Academica</w:t>
            </w:r>
          </w:p>
        </w:tc>
      </w:tr>
      <w:tr w:rsidR="00AD5EED" w:rsidRPr="00203E3D" w:rsidTr="00553D12">
        <w:trPr>
          <w:trHeight w:val="68"/>
        </w:trPr>
        <w:tc>
          <w:tcPr>
            <w:tcW w:w="139" w:type="pct"/>
          </w:tcPr>
          <w:p w:rsidR="00AD5EED" w:rsidRPr="00203E3D" w:rsidRDefault="00AD5EED" w:rsidP="0080327D">
            <w:pPr>
              <w:pStyle w:val="Sinttulo"/>
              <w:spacing w:before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1" w:type="pct"/>
            <w:gridSpan w:val="3"/>
          </w:tcPr>
          <w:tbl>
            <w:tblPr>
              <w:tblpPr w:leftFromText="141" w:rightFromText="141" w:vertAnchor="text" w:horzAnchor="margin" w:tblpXSpec="center" w:tblpY="-198"/>
              <w:tblOverlap w:val="never"/>
              <w:tblW w:w="7590" w:type="dxa"/>
              <w:tblLayout w:type="fixed"/>
              <w:tblLook w:val="0000"/>
            </w:tblPr>
            <w:tblGrid>
              <w:gridCol w:w="7590"/>
            </w:tblGrid>
            <w:tr w:rsidR="00203E3D" w:rsidRPr="00203E3D">
              <w:trPr>
                <w:cantSplit/>
                <w:trHeight w:val="418"/>
              </w:trPr>
              <w:tc>
                <w:tcPr>
                  <w:tcW w:w="7590" w:type="dxa"/>
                  <w:vMerge w:val="restart"/>
                </w:tcPr>
                <w:p w:rsidR="00203E3D" w:rsidRPr="00203E3D" w:rsidRDefault="00203E3D" w:rsidP="00516349">
                  <w:pPr>
                    <w:spacing w:line="36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:rsidR="00203E3D" w:rsidRPr="00203E3D" w:rsidRDefault="00203E3D" w:rsidP="00531946">
                  <w:pPr>
                    <w:numPr>
                      <w:ilvl w:val="0"/>
                      <w:numId w:val="14"/>
                    </w:numPr>
                    <w:ind w:left="799" w:hanging="357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203E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Secundario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Colegio N</w:t>
                  </w:r>
                  <w:r w:rsidRPr="00203E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º 724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 “Pr. Dr. Artulio Illia” - Egreso 2004</w:t>
                  </w:r>
                </w:p>
                <w:p w:rsidR="00203E3D" w:rsidRPr="00203E3D" w:rsidRDefault="00203E3D" w:rsidP="004B76A8">
                  <w:pPr>
                    <w:numPr>
                      <w:ilvl w:val="0"/>
                      <w:numId w:val="14"/>
                    </w:numPr>
                    <w:ind w:left="799" w:hanging="357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203E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Conocimientos de Ingles Básico.</w:t>
                  </w:r>
                </w:p>
              </w:tc>
            </w:tr>
            <w:tr w:rsidR="00203E3D" w:rsidRPr="00203E3D">
              <w:trPr>
                <w:cantSplit/>
                <w:trHeight w:val="414"/>
              </w:trPr>
              <w:tc>
                <w:tcPr>
                  <w:tcW w:w="7590" w:type="dxa"/>
                  <w:vMerge/>
                </w:tcPr>
                <w:p w:rsidR="00203E3D" w:rsidRPr="00203E3D" w:rsidRDefault="00203E3D" w:rsidP="00516349">
                  <w:pPr>
                    <w:numPr>
                      <w:ilvl w:val="0"/>
                      <w:numId w:val="14"/>
                    </w:numPr>
                    <w:spacing w:line="36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03E3D" w:rsidRPr="00203E3D">
              <w:trPr>
                <w:cantSplit/>
                <w:trHeight w:val="414"/>
              </w:trPr>
              <w:tc>
                <w:tcPr>
                  <w:tcW w:w="7590" w:type="dxa"/>
                  <w:vMerge/>
                </w:tcPr>
                <w:p w:rsidR="00203E3D" w:rsidRPr="00203E3D" w:rsidRDefault="00203E3D" w:rsidP="00516349">
                  <w:pPr>
                    <w:numPr>
                      <w:ilvl w:val="0"/>
                      <w:numId w:val="14"/>
                    </w:numPr>
                    <w:spacing w:line="36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03E3D" w:rsidRPr="00203E3D">
              <w:trPr>
                <w:cantSplit/>
                <w:trHeight w:val="414"/>
              </w:trPr>
              <w:tc>
                <w:tcPr>
                  <w:tcW w:w="7590" w:type="dxa"/>
                  <w:vMerge/>
                </w:tcPr>
                <w:p w:rsidR="00203E3D" w:rsidRPr="00203E3D" w:rsidRDefault="00203E3D" w:rsidP="00516349">
                  <w:pPr>
                    <w:numPr>
                      <w:ilvl w:val="0"/>
                      <w:numId w:val="14"/>
                    </w:numPr>
                    <w:spacing w:line="36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DA1F61" w:rsidRPr="00DA1F61" w:rsidRDefault="00DA1F61" w:rsidP="00DA1F61">
            <w:pPr>
              <w:rPr>
                <w:vanish/>
              </w:rPr>
            </w:pPr>
          </w:p>
          <w:tbl>
            <w:tblPr>
              <w:tblW w:w="8528" w:type="dxa"/>
              <w:tblLook w:val="0000"/>
            </w:tblPr>
            <w:tblGrid>
              <w:gridCol w:w="8528"/>
            </w:tblGrid>
            <w:tr w:rsidR="00203E3D" w:rsidRPr="00203E3D">
              <w:tc>
                <w:tcPr>
                  <w:tcW w:w="5000" w:type="pct"/>
                </w:tcPr>
                <w:p w:rsidR="00203E3D" w:rsidRPr="00203E3D" w:rsidRDefault="00203E3D" w:rsidP="00203E3D">
                  <w:pPr>
                    <w:pStyle w:val="Ttulodeseccin"/>
                    <w:spacing w:before="0" w:line="360" w:lineRule="auto"/>
                    <w:ind w:hanging="657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</w:pPr>
                  <w:r w:rsidRPr="00203E3D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fo</w:t>
                  </w:r>
                  <w:r w:rsidR="004B76A8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 xml:space="preserve"> Cursos</w:t>
                  </w:r>
                </w:p>
              </w:tc>
            </w:tr>
          </w:tbl>
          <w:p w:rsidR="00A135A3" w:rsidRDefault="00A135A3" w:rsidP="00203E3D">
            <w:pPr>
              <w:ind w:left="-127"/>
              <w:rPr>
                <w:rFonts w:ascii="Times New Roman" w:hAnsi="Times New Roman"/>
                <w:sz w:val="24"/>
                <w:szCs w:val="24"/>
              </w:rPr>
            </w:pPr>
          </w:p>
          <w:p w:rsidR="001D65A2" w:rsidRDefault="001D65A2" w:rsidP="00C316B6">
            <w:pPr>
              <w:numPr>
                <w:ilvl w:val="0"/>
                <w:numId w:val="14"/>
              </w:numPr>
              <w:ind w:hanging="24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Gestoría del Automotor-  Cámara</w:t>
            </w:r>
            <w:r w:rsidR="0030122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de C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omercio </w:t>
            </w:r>
            <w:r w:rsidR="00301221">
              <w:rPr>
                <w:rFonts w:ascii="Times New Roman" w:hAnsi="Times New Roman"/>
                <w:color w:val="000000"/>
                <w:sz w:val="24"/>
                <w:szCs w:val="24"/>
              </w:rPr>
              <w:t>– Matricula en Tramite.</w:t>
            </w:r>
          </w:p>
          <w:p w:rsidR="00982595" w:rsidRDefault="001D65A2" w:rsidP="00C316B6">
            <w:pPr>
              <w:numPr>
                <w:ilvl w:val="0"/>
                <w:numId w:val="14"/>
              </w:numPr>
              <w:ind w:hanging="24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982595">
              <w:rPr>
                <w:rFonts w:ascii="Times New Roman" w:hAnsi="Times New Roman"/>
                <w:color w:val="000000"/>
                <w:sz w:val="24"/>
                <w:szCs w:val="24"/>
              </w:rPr>
              <w:t>Marketing y técnicas de venta de salón- M</w:t>
            </w:r>
            <w:r w:rsidR="001365F5">
              <w:rPr>
                <w:rFonts w:ascii="Times New Roman" w:hAnsi="Times New Roman"/>
                <w:color w:val="000000"/>
                <w:sz w:val="24"/>
                <w:szCs w:val="24"/>
              </w:rPr>
              <w:t>unicipalidad Trelew- capacitador</w:t>
            </w:r>
            <w:r w:rsidR="009825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Cecilia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María</w:t>
            </w:r>
            <w:r w:rsidR="009825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Aliaga- Duración 72 horas reloj-Cursando</w:t>
            </w:r>
          </w:p>
          <w:p w:rsidR="00982595" w:rsidRDefault="00982595" w:rsidP="00531946">
            <w:pPr>
              <w:numPr>
                <w:ilvl w:val="0"/>
                <w:numId w:val="14"/>
              </w:numPr>
              <w:ind w:firstLine="83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Técnicas de ventas</w:t>
            </w:r>
          </w:p>
          <w:p w:rsidR="00982595" w:rsidRDefault="00982595" w:rsidP="00531946">
            <w:pPr>
              <w:numPr>
                <w:ilvl w:val="0"/>
                <w:numId w:val="14"/>
              </w:numPr>
              <w:ind w:firstLine="83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Atención  al Cliente</w:t>
            </w:r>
          </w:p>
          <w:p w:rsidR="00982595" w:rsidRDefault="00982595" w:rsidP="00531946">
            <w:pPr>
              <w:numPr>
                <w:ilvl w:val="0"/>
                <w:numId w:val="14"/>
              </w:numPr>
              <w:ind w:firstLine="83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Marketing de ventas</w:t>
            </w:r>
          </w:p>
          <w:p w:rsidR="00AD5EED" w:rsidRPr="00203E3D" w:rsidRDefault="0080327D" w:rsidP="00531946">
            <w:pPr>
              <w:numPr>
                <w:ilvl w:val="0"/>
                <w:numId w:val="14"/>
              </w:numPr>
              <w:ind w:hanging="24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3E3D">
              <w:rPr>
                <w:rFonts w:ascii="Times New Roman" w:hAnsi="Times New Roman"/>
                <w:color w:val="000000"/>
                <w:sz w:val="24"/>
                <w:szCs w:val="24"/>
              </w:rPr>
              <w:t>Curso de Capacitación como Auxiliar en Bibliotecología a cargo de CONABIP.</w:t>
            </w:r>
          </w:p>
          <w:p w:rsidR="007F113C" w:rsidRPr="00203E3D" w:rsidRDefault="007F113C" w:rsidP="00531946">
            <w:pPr>
              <w:numPr>
                <w:ilvl w:val="0"/>
                <w:numId w:val="14"/>
              </w:numPr>
              <w:ind w:hanging="24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3E3D">
              <w:rPr>
                <w:rFonts w:ascii="Times New Roman" w:hAnsi="Times New Roman"/>
                <w:color w:val="000000"/>
                <w:sz w:val="24"/>
                <w:szCs w:val="24"/>
              </w:rPr>
              <w:t>Taller de Radio Locución para Radio Comunitarias dictado por la “Biblioteca Popular Benedicto Terrone”.</w:t>
            </w:r>
          </w:p>
          <w:p w:rsidR="00CC34D0" w:rsidRDefault="00982595" w:rsidP="00531946">
            <w:pPr>
              <w:numPr>
                <w:ilvl w:val="0"/>
                <w:numId w:val="14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Curso</w:t>
            </w:r>
            <w:r w:rsidR="0080327D" w:rsidRPr="0098259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en “Master en Operaciones de PC”:</w:t>
            </w:r>
            <w:r w:rsidR="00CB2164" w:rsidRPr="00203E3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="00CB2164" w:rsidRPr="00203E3D">
              <w:rPr>
                <w:rFonts w:ascii="Times New Roman" w:hAnsi="Times New Roman"/>
                <w:color w:val="000000"/>
                <w:sz w:val="24"/>
                <w:szCs w:val="24"/>
              </w:rPr>
              <w:t>En L.T.C.</w:t>
            </w:r>
          </w:p>
          <w:p w:rsidR="00CC34D0" w:rsidRDefault="00CC34D0" w:rsidP="0080327D">
            <w:pPr>
              <w:pStyle w:val="Logro"/>
              <w:numPr>
                <w:ilvl w:val="0"/>
                <w:numId w:val="0"/>
              </w:num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31946" w:rsidRDefault="00531946" w:rsidP="0080327D">
            <w:pPr>
              <w:pStyle w:val="Logro"/>
              <w:numPr>
                <w:ilvl w:val="0"/>
                <w:numId w:val="0"/>
              </w:num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4B76A8" w:rsidRPr="00203E3D" w:rsidRDefault="004B76A8" w:rsidP="0080327D">
            <w:pPr>
              <w:pStyle w:val="Logro"/>
              <w:numPr>
                <w:ilvl w:val="0"/>
                <w:numId w:val="0"/>
              </w:num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6B39" w:rsidRPr="00203E3D" w:rsidTr="00881727">
        <w:tc>
          <w:tcPr>
            <w:tcW w:w="5000" w:type="pct"/>
            <w:gridSpan w:val="4"/>
          </w:tcPr>
          <w:p w:rsidR="00C56B39" w:rsidRPr="00203E3D" w:rsidRDefault="00C56B39" w:rsidP="0080327D">
            <w:pPr>
              <w:pStyle w:val="Ttulodeseccin"/>
              <w:spacing w:before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03E3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Experiencia</w:t>
            </w:r>
            <w:r w:rsidR="007F113C" w:rsidRPr="00203E3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laborales</w:t>
            </w:r>
          </w:p>
        </w:tc>
      </w:tr>
      <w:tr w:rsidR="00C56B39" w:rsidRPr="00203E3D" w:rsidTr="00881727">
        <w:tc>
          <w:tcPr>
            <w:tcW w:w="587" w:type="pct"/>
            <w:gridSpan w:val="3"/>
          </w:tcPr>
          <w:p w:rsidR="00C56B39" w:rsidRPr="00203E3D" w:rsidRDefault="00C56B39" w:rsidP="00531946">
            <w:pPr>
              <w:pStyle w:val="Sinttulo"/>
              <w:spacing w:before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13" w:type="pct"/>
          </w:tcPr>
          <w:p w:rsidR="00EC6DBE" w:rsidRDefault="00EC6DBE" w:rsidP="00EC6DBE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1050" w:hanging="105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Empresa: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Mora Portal Trelew</w:t>
            </w:r>
          </w:p>
          <w:p w:rsidR="00EC6DBE" w:rsidRDefault="00EC6DBE" w:rsidP="00EC6DBE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755" w:hanging="75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Puesto: Vendedora </w:t>
            </w:r>
          </w:p>
          <w:p w:rsidR="00EC6DBE" w:rsidRDefault="001B58E5" w:rsidP="00301221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1050" w:hanging="105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Referencia: Natalia Eveches (0280)15432-2816</w:t>
            </w:r>
          </w:p>
          <w:p w:rsidR="00EC6DBE" w:rsidRDefault="00EC6DBE" w:rsidP="00301221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1050" w:hanging="105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301221" w:rsidRDefault="00301221" w:rsidP="00301221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1050" w:hanging="105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Empresa: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Mutual Siempre Joven</w:t>
            </w:r>
            <w:r w:rsidRPr="00760B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301221" w:rsidRDefault="00301221" w:rsidP="00301221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755" w:hanging="75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Puesto: Asesora de Préstamos Personales para Empleados Públicos. Confección de Legajos y cartilla de  Clientes </w:t>
            </w:r>
          </w:p>
          <w:p w:rsidR="00301221" w:rsidRDefault="00301221" w:rsidP="00301221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755" w:hanging="75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Referencia: Diana Gutiérrez</w:t>
            </w:r>
            <w:r w:rsidR="003E47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0A2520">
              <w:rPr>
                <w:rFonts w:ascii="Times New Roman" w:hAnsi="Times New Roman"/>
                <w:color w:val="000000"/>
                <w:sz w:val="24"/>
                <w:szCs w:val="24"/>
              </w:rPr>
              <w:t>(2804653271</w:t>
            </w:r>
            <w:r w:rsidR="003E4719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D43431" w:rsidRDefault="00D43431" w:rsidP="00301221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755" w:hanging="75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43431" w:rsidRDefault="00D43431" w:rsidP="00D43431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1050" w:hanging="105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Empresa: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Carta Automática- Suc. Trelew</w:t>
            </w:r>
            <w:r w:rsidRPr="00760BF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D43431" w:rsidRDefault="00D43431" w:rsidP="00D43431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755" w:hanging="75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Puesto: Asesora de ventas. Confección de Legajos y cartilla de  Clientes </w:t>
            </w:r>
          </w:p>
          <w:p w:rsidR="00D43431" w:rsidRDefault="00D43431" w:rsidP="00D43431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755" w:hanging="75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Referencia: Natalia Artiles</w:t>
            </w:r>
          </w:p>
          <w:p w:rsidR="00D43431" w:rsidRDefault="00D43431" w:rsidP="00D43431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755" w:hanging="75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81727" w:rsidRDefault="00881727" w:rsidP="00881727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1050" w:hanging="105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Empresa: </w:t>
            </w:r>
            <w:r w:rsidRPr="0088172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O.S.Pe.COM  TW.- Obra Social de los Personal de </w:t>
            </w:r>
            <w:smartTag w:uri="urn:schemas-microsoft-com:office:smarttags" w:element="PersonName">
              <w:smartTagPr>
                <w:attr w:name="ProductID" w:val="la Construcción"/>
              </w:smartTagPr>
              <w:r w:rsidRPr="00881727">
                <w:rPr>
                  <w:rFonts w:ascii="Times New Roman" w:hAnsi="Times New Roman"/>
                  <w:b/>
                  <w:color w:val="000000"/>
                  <w:sz w:val="24"/>
                  <w:szCs w:val="24"/>
                </w:rPr>
                <w:t>la Construcción</w:t>
              </w:r>
            </w:smartTag>
            <w:r w:rsidR="000A252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(0280-4425947)</w:t>
            </w:r>
          </w:p>
          <w:p w:rsidR="00881727" w:rsidRDefault="00881727" w:rsidP="00881727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755" w:hanging="75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Puesto: Administrativo</w:t>
            </w:r>
          </w:p>
          <w:p w:rsidR="00EA7B35" w:rsidRPr="00EA7B35" w:rsidRDefault="00EA7B35" w:rsidP="00A1558D">
            <w:pPr>
              <w:pStyle w:val="Logro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Atención y derivación de pacientes. Manejo de Nomenclador Nacional. Pedidos medicamentos y aprobación de pedidos médicos.</w:t>
            </w:r>
          </w:p>
          <w:p w:rsidR="00301221" w:rsidRDefault="00881727" w:rsidP="00881727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755" w:hanging="75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Periodo: </w:t>
            </w:r>
            <w:r w:rsidR="0030122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14/02/2012-01/03/2012 </w:t>
            </w:r>
          </w:p>
          <w:p w:rsidR="00881727" w:rsidRDefault="00301221" w:rsidP="00881727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755" w:hanging="75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</w:t>
            </w:r>
            <w:r w:rsidR="0088172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10/01/2011- </w:t>
            </w:r>
            <w:r w:rsidR="008F51C5">
              <w:rPr>
                <w:rFonts w:ascii="Times New Roman" w:hAnsi="Times New Roman"/>
                <w:color w:val="000000"/>
                <w:sz w:val="24"/>
                <w:szCs w:val="24"/>
              </w:rPr>
              <w:t>09/09/2011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  <w:p w:rsidR="00881727" w:rsidRDefault="00881727" w:rsidP="00125C8B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755" w:hanging="75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365F5" w:rsidRDefault="001365F5" w:rsidP="001365F5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1050" w:hanging="105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Empresa: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COINAR S.A. </w:t>
            </w:r>
          </w:p>
          <w:p w:rsidR="001365F5" w:rsidRDefault="001365F5" w:rsidP="001365F5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755" w:hanging="75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Puesto: Administrativo</w:t>
            </w:r>
          </w:p>
          <w:p w:rsidR="001365F5" w:rsidRDefault="001365F5" w:rsidP="001365F5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755" w:hanging="75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Periodo: 10/09/2011- 31/12/2010</w:t>
            </w:r>
          </w:p>
          <w:p w:rsidR="00A1558D" w:rsidRDefault="00A1558D" w:rsidP="00125C8B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755" w:hanging="75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25C8B" w:rsidRDefault="006561F6" w:rsidP="00125C8B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755" w:hanging="75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Comercio</w:t>
            </w:r>
            <w:r w:rsidR="00125C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="00125C8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El Jagüel </w:t>
            </w:r>
          </w:p>
          <w:p w:rsidR="00125C8B" w:rsidRDefault="00125C8B" w:rsidP="00125C8B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755" w:hanging="75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Puesto: vendedora</w:t>
            </w:r>
          </w:p>
          <w:p w:rsidR="00125C8B" w:rsidRDefault="00125C8B" w:rsidP="00125C8B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755" w:hanging="75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Referencias: Carla Di Matteo </w:t>
            </w:r>
            <w:r w:rsidR="000A2520">
              <w:rPr>
                <w:rFonts w:ascii="Times New Roman" w:hAnsi="Times New Roman"/>
                <w:color w:val="000000"/>
                <w:sz w:val="24"/>
                <w:szCs w:val="24"/>
              </w:rPr>
              <w:t>(0280)154626826</w:t>
            </w:r>
          </w:p>
          <w:p w:rsidR="00125C8B" w:rsidRDefault="00125C8B" w:rsidP="00531946">
            <w:pPr>
              <w:pStyle w:val="Logro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25C8B" w:rsidRDefault="00125C8B" w:rsidP="00772A22">
            <w:pPr>
              <w:pStyle w:val="Logro"/>
              <w:numPr>
                <w:ilvl w:val="0"/>
                <w:numId w:val="0"/>
              </w:numPr>
              <w:spacing w:after="0" w:line="240" w:lineRule="auto"/>
              <w:ind w:left="755" w:hanging="75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31946" w:rsidRPr="00203E3D" w:rsidRDefault="00531946" w:rsidP="00531946">
            <w:pPr>
              <w:pStyle w:val="Logro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AD5EED" w:rsidRPr="005A0E09" w:rsidRDefault="00AD5EED" w:rsidP="00125C8B">
      <w:pPr>
        <w:rPr>
          <w:rFonts w:ascii="Times New Roman" w:hAnsi="Times New Roman"/>
          <w:sz w:val="24"/>
          <w:szCs w:val="24"/>
        </w:rPr>
      </w:pPr>
    </w:p>
    <w:sectPr w:rsidR="00AD5EED" w:rsidRPr="005A0E09" w:rsidSect="00427BEF">
      <w:headerReference w:type="default" r:id="rId9"/>
      <w:footerReference w:type="default" r:id="rId10"/>
      <w:pgSz w:w="11907" w:h="16840" w:code="9"/>
      <w:pgMar w:top="1922" w:right="992" w:bottom="1259" w:left="1644" w:header="964" w:footer="96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D0F" w:rsidRDefault="00421D0F">
      <w:r>
        <w:separator/>
      </w:r>
    </w:p>
  </w:endnote>
  <w:endnote w:type="continuationSeparator" w:id="1">
    <w:p w:rsidR="00421D0F" w:rsidRDefault="00421D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801" w:rsidRPr="004B76A8" w:rsidRDefault="00FB7801" w:rsidP="004B76A8">
    <w:pPr>
      <w:pStyle w:val="Piedepgina"/>
      <w:ind w:left="0"/>
      <w:rPr>
        <w:rFonts w:ascii="Times New Roman" w:hAnsi="Times New Roman"/>
        <w:b/>
        <w:sz w:val="24"/>
        <w:szCs w:val="24"/>
      </w:rPr>
    </w:pPr>
    <w:r w:rsidRPr="004B76A8">
      <w:rPr>
        <w:rFonts w:ascii="Times New Roman" w:hAnsi="Times New Roman"/>
        <w:b/>
        <w:sz w:val="24"/>
        <w:szCs w:val="24"/>
      </w:rPr>
      <w:t xml:space="preserve">nota: se cuenta con </w:t>
    </w:r>
    <w:smartTag w:uri="urn:schemas-microsoft-com:office:smarttags" w:element="PersonName">
      <w:smartTagPr>
        <w:attr w:name="ProductID" w:val="LA DOCUMENTACION"/>
      </w:smartTagPr>
      <w:r w:rsidRPr="004B76A8">
        <w:rPr>
          <w:rFonts w:ascii="Times New Roman" w:hAnsi="Times New Roman"/>
          <w:b/>
          <w:sz w:val="24"/>
          <w:szCs w:val="24"/>
        </w:rPr>
        <w:t>la documentacion</w:t>
      </w:r>
    </w:smartTag>
    <w:r w:rsidRPr="004B76A8">
      <w:rPr>
        <w:rFonts w:ascii="Times New Roman" w:hAnsi="Times New Roman"/>
        <w:b/>
        <w:sz w:val="24"/>
        <w:szCs w:val="24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D0F" w:rsidRDefault="00421D0F">
      <w:r>
        <w:separator/>
      </w:r>
    </w:p>
  </w:footnote>
  <w:footnote w:type="continuationSeparator" w:id="1">
    <w:p w:rsidR="00421D0F" w:rsidRDefault="00421D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801" w:rsidRDefault="00FB7801">
    <w:pPr>
      <w:pStyle w:val="Encabezado"/>
      <w:spacing w:line="240" w:lineRule="atLeast"/>
      <w:jc w:val="left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670ACD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32615C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45015F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469A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77619A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346F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D4C6B5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EE620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7922AA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24A41B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9A6990"/>
    <w:multiLevelType w:val="hybridMultilevel"/>
    <w:tmpl w:val="F17A839C"/>
    <w:lvl w:ilvl="0" w:tplc="12F0DC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80512C"/>
    <w:multiLevelType w:val="hybridMultilevel"/>
    <w:tmpl w:val="75523C36"/>
    <w:lvl w:ilvl="0" w:tplc="12F0DC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C73319"/>
    <w:multiLevelType w:val="hybridMultilevel"/>
    <w:tmpl w:val="E3F26C8E"/>
    <w:lvl w:ilvl="0" w:tplc="12F0DC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E64CA5"/>
    <w:multiLevelType w:val="hybridMultilevel"/>
    <w:tmpl w:val="4958157E"/>
    <w:lvl w:ilvl="0" w:tplc="12F0DC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F80CF7"/>
    <w:multiLevelType w:val="hybridMultilevel"/>
    <w:tmpl w:val="02D02930"/>
    <w:lvl w:ilvl="0" w:tplc="12F0DC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A21609"/>
    <w:multiLevelType w:val="hybridMultilevel"/>
    <w:tmpl w:val="CCAC98E8"/>
    <w:lvl w:ilvl="0" w:tplc="040A0005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A763B7"/>
    <w:multiLevelType w:val="hybridMultilevel"/>
    <w:tmpl w:val="38BA9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802CCE"/>
    <w:multiLevelType w:val="hybridMultilevel"/>
    <w:tmpl w:val="1466D94E"/>
    <w:lvl w:ilvl="0" w:tplc="12F0DC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A322CA"/>
    <w:multiLevelType w:val="hybridMultilevel"/>
    <w:tmpl w:val="BCA201D4"/>
    <w:lvl w:ilvl="0" w:tplc="12F0DC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0DE5CCF"/>
    <w:multiLevelType w:val="hybridMultilevel"/>
    <w:tmpl w:val="70AE33C6"/>
    <w:lvl w:ilvl="0" w:tplc="12F0DC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9C50B8"/>
    <w:multiLevelType w:val="hybridMultilevel"/>
    <w:tmpl w:val="DDA45BE4"/>
    <w:lvl w:ilvl="0" w:tplc="04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69940DE"/>
    <w:multiLevelType w:val="hybridMultilevel"/>
    <w:tmpl w:val="0F8243C6"/>
    <w:lvl w:ilvl="0" w:tplc="FFFFFFFF">
      <w:numFmt w:val="decimal"/>
      <w:pStyle w:val="Logro"/>
      <w:lvlText w:val="*"/>
      <w:lvlJc w:val="left"/>
    </w:lvl>
    <w:lvl w:ilvl="1" w:tplc="04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C0A4F67"/>
    <w:multiLevelType w:val="hybridMultilevel"/>
    <w:tmpl w:val="EE12BA9E"/>
    <w:lvl w:ilvl="0" w:tplc="04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1"/>
  </w:num>
  <w:num w:numId="12">
    <w:abstractNumId w:val="20"/>
  </w:num>
  <w:num w:numId="13">
    <w:abstractNumId w:val="22"/>
  </w:num>
  <w:num w:numId="14">
    <w:abstractNumId w:val="15"/>
  </w:num>
  <w:num w:numId="15">
    <w:abstractNumId w:val="13"/>
  </w:num>
  <w:num w:numId="16">
    <w:abstractNumId w:val="19"/>
  </w:num>
  <w:num w:numId="17">
    <w:abstractNumId w:val="18"/>
  </w:num>
  <w:num w:numId="18">
    <w:abstractNumId w:val="17"/>
  </w:num>
  <w:num w:numId="19">
    <w:abstractNumId w:val="11"/>
  </w:num>
  <w:num w:numId="20">
    <w:abstractNumId w:val="12"/>
  </w:num>
  <w:num w:numId="21">
    <w:abstractNumId w:val="10"/>
  </w:num>
  <w:num w:numId="22">
    <w:abstractNumId w:val="14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removePersonalInformation/>
  <w:attachedTemplate r:id="rId1"/>
  <w:stylePaneFormatFilter w:val="3F01"/>
  <w:defaultTabStop w:val="720"/>
  <w:hyphenationZone w:val="425"/>
  <w:drawingGridHorizontalSpacing w:val="11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53DD"/>
    <w:rsid w:val="000072B7"/>
    <w:rsid w:val="00045EFB"/>
    <w:rsid w:val="000611CF"/>
    <w:rsid w:val="000A2520"/>
    <w:rsid w:val="000A26B8"/>
    <w:rsid w:val="000B031E"/>
    <w:rsid w:val="000B310A"/>
    <w:rsid w:val="000B5609"/>
    <w:rsid w:val="000D3499"/>
    <w:rsid w:val="000E2687"/>
    <w:rsid w:val="00102D83"/>
    <w:rsid w:val="001223AB"/>
    <w:rsid w:val="00125C8B"/>
    <w:rsid w:val="001365F5"/>
    <w:rsid w:val="00141559"/>
    <w:rsid w:val="00153BAB"/>
    <w:rsid w:val="00191C6F"/>
    <w:rsid w:val="001976D7"/>
    <w:rsid w:val="001A6D8A"/>
    <w:rsid w:val="001B58E5"/>
    <w:rsid w:val="001B6CBB"/>
    <w:rsid w:val="001D65A2"/>
    <w:rsid w:val="001E4D2C"/>
    <w:rsid w:val="001F3A4A"/>
    <w:rsid w:val="00203E3D"/>
    <w:rsid w:val="002108CC"/>
    <w:rsid w:val="002121C1"/>
    <w:rsid w:val="002570B4"/>
    <w:rsid w:val="0026405D"/>
    <w:rsid w:val="00270FAA"/>
    <w:rsid w:val="00271B81"/>
    <w:rsid w:val="00282778"/>
    <w:rsid w:val="00283CD3"/>
    <w:rsid w:val="002B32FC"/>
    <w:rsid w:val="002C3574"/>
    <w:rsid w:val="002C428D"/>
    <w:rsid w:val="002D12D4"/>
    <w:rsid w:val="002E6DFC"/>
    <w:rsid w:val="00301221"/>
    <w:rsid w:val="003B57D1"/>
    <w:rsid w:val="003B58EA"/>
    <w:rsid w:val="003D3B7C"/>
    <w:rsid w:val="003D7393"/>
    <w:rsid w:val="003E4719"/>
    <w:rsid w:val="003F26C9"/>
    <w:rsid w:val="003F4821"/>
    <w:rsid w:val="003F5F18"/>
    <w:rsid w:val="00403CB5"/>
    <w:rsid w:val="004123BF"/>
    <w:rsid w:val="00421D0F"/>
    <w:rsid w:val="00427BEF"/>
    <w:rsid w:val="00452514"/>
    <w:rsid w:val="00485027"/>
    <w:rsid w:val="00493BE5"/>
    <w:rsid w:val="004B63DE"/>
    <w:rsid w:val="004B76A8"/>
    <w:rsid w:val="004C1993"/>
    <w:rsid w:val="004C3B55"/>
    <w:rsid w:val="004D793B"/>
    <w:rsid w:val="004E00D9"/>
    <w:rsid w:val="004E431E"/>
    <w:rsid w:val="004E5092"/>
    <w:rsid w:val="004F7834"/>
    <w:rsid w:val="00510AA6"/>
    <w:rsid w:val="00516349"/>
    <w:rsid w:val="00531946"/>
    <w:rsid w:val="00547629"/>
    <w:rsid w:val="00553D12"/>
    <w:rsid w:val="00560D55"/>
    <w:rsid w:val="005A0E09"/>
    <w:rsid w:val="005B58BE"/>
    <w:rsid w:val="00612C39"/>
    <w:rsid w:val="00623BA2"/>
    <w:rsid w:val="006561F6"/>
    <w:rsid w:val="006658B0"/>
    <w:rsid w:val="006D0373"/>
    <w:rsid w:val="006D10F6"/>
    <w:rsid w:val="0070224C"/>
    <w:rsid w:val="0071013F"/>
    <w:rsid w:val="00732FCA"/>
    <w:rsid w:val="00755E2E"/>
    <w:rsid w:val="00760BFB"/>
    <w:rsid w:val="00772A22"/>
    <w:rsid w:val="00781ED9"/>
    <w:rsid w:val="007C4881"/>
    <w:rsid w:val="007D04DE"/>
    <w:rsid w:val="007E4BA0"/>
    <w:rsid w:val="007E69F5"/>
    <w:rsid w:val="007F113C"/>
    <w:rsid w:val="00801DEE"/>
    <w:rsid w:val="0080327D"/>
    <w:rsid w:val="008038D7"/>
    <w:rsid w:val="008264A7"/>
    <w:rsid w:val="00881727"/>
    <w:rsid w:val="008A0EB7"/>
    <w:rsid w:val="008A1DE7"/>
    <w:rsid w:val="008A7359"/>
    <w:rsid w:val="008B5221"/>
    <w:rsid w:val="008D26DE"/>
    <w:rsid w:val="008F51C5"/>
    <w:rsid w:val="00901423"/>
    <w:rsid w:val="00932637"/>
    <w:rsid w:val="00962CEE"/>
    <w:rsid w:val="00982557"/>
    <w:rsid w:val="00982595"/>
    <w:rsid w:val="009A14AC"/>
    <w:rsid w:val="009A1A3B"/>
    <w:rsid w:val="009B5D66"/>
    <w:rsid w:val="009D1245"/>
    <w:rsid w:val="009D5F56"/>
    <w:rsid w:val="009F617F"/>
    <w:rsid w:val="00A01635"/>
    <w:rsid w:val="00A135A3"/>
    <w:rsid w:val="00A1558D"/>
    <w:rsid w:val="00A24B01"/>
    <w:rsid w:val="00A51ADC"/>
    <w:rsid w:val="00A77784"/>
    <w:rsid w:val="00AB04B1"/>
    <w:rsid w:val="00AD5EED"/>
    <w:rsid w:val="00AF0CB4"/>
    <w:rsid w:val="00AF2B1E"/>
    <w:rsid w:val="00B248F3"/>
    <w:rsid w:val="00B915B6"/>
    <w:rsid w:val="00B96B75"/>
    <w:rsid w:val="00BD00B0"/>
    <w:rsid w:val="00BD54EB"/>
    <w:rsid w:val="00BE151B"/>
    <w:rsid w:val="00BE5E17"/>
    <w:rsid w:val="00BF5063"/>
    <w:rsid w:val="00C316B6"/>
    <w:rsid w:val="00C466B6"/>
    <w:rsid w:val="00C5175F"/>
    <w:rsid w:val="00C56B39"/>
    <w:rsid w:val="00C73860"/>
    <w:rsid w:val="00C85F40"/>
    <w:rsid w:val="00CB2164"/>
    <w:rsid w:val="00CC34D0"/>
    <w:rsid w:val="00CC7EAF"/>
    <w:rsid w:val="00CF53DD"/>
    <w:rsid w:val="00D111B2"/>
    <w:rsid w:val="00D43431"/>
    <w:rsid w:val="00DA1F61"/>
    <w:rsid w:val="00DD1E30"/>
    <w:rsid w:val="00DD41FF"/>
    <w:rsid w:val="00E0011C"/>
    <w:rsid w:val="00E21672"/>
    <w:rsid w:val="00E252B6"/>
    <w:rsid w:val="00E40BF5"/>
    <w:rsid w:val="00E77343"/>
    <w:rsid w:val="00E77EA6"/>
    <w:rsid w:val="00E9703A"/>
    <w:rsid w:val="00EA30B6"/>
    <w:rsid w:val="00EA7B35"/>
    <w:rsid w:val="00EC6DBE"/>
    <w:rsid w:val="00ED6DC8"/>
    <w:rsid w:val="00F15022"/>
    <w:rsid w:val="00F41332"/>
    <w:rsid w:val="00F425EA"/>
    <w:rsid w:val="00F840F3"/>
    <w:rsid w:val="00FA374F"/>
    <w:rsid w:val="00FB4E5C"/>
    <w:rsid w:val="00FB7801"/>
    <w:rsid w:val="00FC0CCB"/>
    <w:rsid w:val="00FC24E6"/>
    <w:rsid w:val="00FF1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1B81"/>
    <w:pPr>
      <w:jc w:val="both"/>
    </w:pPr>
    <w:rPr>
      <w:rFonts w:ascii="Garamond" w:hAnsi="Garamond"/>
      <w:sz w:val="22"/>
      <w:lang w:eastAsia="en-US"/>
    </w:rPr>
  </w:style>
  <w:style w:type="paragraph" w:styleId="Ttulo1">
    <w:name w:val="heading 1"/>
    <w:basedOn w:val="Ttulo-base"/>
    <w:next w:val="Textoindependiente"/>
    <w:qFormat/>
    <w:rsid w:val="00271B81"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rsid w:val="00271B81"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rsid w:val="00271B81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271B81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rsid w:val="00271B81"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rsid w:val="00271B81"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271B81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271B81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71B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Textoindependiente"/>
    <w:next w:val="Textoindependiente"/>
    <w:rsid w:val="00271B81"/>
    <w:pPr>
      <w:keepNext/>
      <w:keepLines/>
      <w:spacing w:before="240" w:after="240"/>
    </w:pPr>
    <w:rPr>
      <w:caps/>
    </w:rPr>
  </w:style>
  <w:style w:type="paragraph" w:styleId="Textoindependiente">
    <w:name w:val="Body Text"/>
    <w:basedOn w:val="Normal"/>
    <w:rsid w:val="00271B81"/>
    <w:pPr>
      <w:spacing w:after="220" w:line="240" w:lineRule="atLeast"/>
    </w:pPr>
  </w:style>
  <w:style w:type="paragraph" w:customStyle="1" w:styleId="Encabezado-base">
    <w:name w:val="Encabezado - base"/>
    <w:basedOn w:val="Normal"/>
    <w:rsid w:val="00271B81"/>
    <w:pPr>
      <w:spacing w:before="220" w:after="220" w:line="220" w:lineRule="atLeast"/>
      <w:ind w:left="-2160"/>
    </w:pPr>
    <w:rPr>
      <w:caps/>
    </w:rPr>
  </w:style>
  <w:style w:type="paragraph" w:customStyle="1" w:styleId="Ttulodeldocumento">
    <w:name w:val="Título del documento"/>
    <w:basedOn w:val="Normal"/>
    <w:next w:val="Ttulodeseccin"/>
    <w:rsid w:val="00271B81"/>
    <w:pPr>
      <w:spacing w:after="220"/>
    </w:pPr>
    <w:rPr>
      <w:spacing w:val="-20"/>
      <w:sz w:val="48"/>
    </w:rPr>
  </w:style>
  <w:style w:type="paragraph" w:customStyle="1" w:styleId="Ttulodeseccin">
    <w:name w:val="Título de sección"/>
    <w:basedOn w:val="Normal"/>
    <w:next w:val="Objetivo"/>
    <w:rsid w:val="00271B81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rsid w:val="00271B81"/>
    <w:pPr>
      <w:spacing w:before="60" w:after="220" w:line="220" w:lineRule="atLeast"/>
    </w:pPr>
  </w:style>
  <w:style w:type="paragraph" w:customStyle="1" w:styleId="Compaa">
    <w:name w:val="Compañía"/>
    <w:basedOn w:val="Normal"/>
    <w:next w:val="Cargo"/>
    <w:rsid w:val="00271B81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Logro"/>
    <w:rsid w:val="00271B81"/>
    <w:pPr>
      <w:spacing w:before="40" w:after="40" w:line="220" w:lineRule="atLeast"/>
    </w:pPr>
    <w:rPr>
      <w:rFonts w:ascii="Garamond" w:hAnsi="Garamond"/>
      <w:i/>
      <w:spacing w:val="5"/>
      <w:sz w:val="23"/>
      <w:lang w:eastAsia="en-US"/>
    </w:rPr>
  </w:style>
  <w:style w:type="paragraph" w:customStyle="1" w:styleId="Logro">
    <w:name w:val="Logro"/>
    <w:basedOn w:val="Textoindependiente"/>
    <w:rsid w:val="00271B81"/>
    <w:pPr>
      <w:numPr>
        <w:numId w:val="11"/>
      </w:numPr>
      <w:spacing w:after="60"/>
      <w:ind w:left="240" w:hanging="240"/>
    </w:pPr>
  </w:style>
  <w:style w:type="paragraph" w:customStyle="1" w:styleId="Nombre">
    <w:name w:val="Nombre"/>
    <w:basedOn w:val="Normal"/>
    <w:next w:val="Normal"/>
    <w:rsid w:val="00271B81"/>
    <w:pPr>
      <w:spacing w:after="440" w:line="240" w:lineRule="atLeast"/>
      <w:jc w:val="center"/>
    </w:pPr>
    <w:rPr>
      <w:caps/>
      <w:spacing w:val="80"/>
      <w:sz w:val="44"/>
    </w:rPr>
  </w:style>
  <w:style w:type="paragraph" w:styleId="Fecha">
    <w:name w:val="Date"/>
    <w:basedOn w:val="Textoindependiente"/>
    <w:rsid w:val="00271B81"/>
    <w:pPr>
      <w:keepNext/>
    </w:pPr>
  </w:style>
  <w:style w:type="paragraph" w:customStyle="1" w:styleId="Estadooprovincia">
    <w:name w:val="Estado o provincia"/>
    <w:basedOn w:val="Textoindependiente"/>
    <w:next w:val="Textoindependiente"/>
    <w:rsid w:val="00271B81"/>
    <w:pPr>
      <w:keepNext/>
    </w:pPr>
  </w:style>
  <w:style w:type="paragraph" w:customStyle="1" w:styleId="Institucin">
    <w:name w:val="Institución"/>
    <w:basedOn w:val="Normal"/>
    <w:next w:val="Logro"/>
    <w:rsid w:val="00271B81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Rtuloconnfasis">
    <w:name w:val="Rótulo con énfasis"/>
    <w:rsid w:val="00271B81"/>
    <w:rPr>
      <w:rFonts w:ascii="Arial Black" w:hAnsi="Arial Black"/>
      <w:spacing w:val="-6"/>
      <w:sz w:val="18"/>
    </w:rPr>
  </w:style>
  <w:style w:type="paragraph" w:styleId="Encabezado">
    <w:name w:val="header"/>
    <w:basedOn w:val="Encabezado-base"/>
    <w:rsid w:val="00271B81"/>
  </w:style>
  <w:style w:type="paragraph" w:styleId="Piedepgina">
    <w:name w:val="footer"/>
    <w:basedOn w:val="Encabezado-base"/>
    <w:rsid w:val="00271B81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Direccin1">
    <w:name w:val="Dirección 1"/>
    <w:basedOn w:val="Normal"/>
    <w:rsid w:val="00271B8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ubttulodeseccin">
    <w:name w:val="Subtítulo de sección"/>
    <w:basedOn w:val="Ttulodeseccin"/>
    <w:next w:val="Normal"/>
    <w:rsid w:val="00271B81"/>
    <w:rPr>
      <w:i/>
      <w:caps w:val="0"/>
      <w:spacing w:val="10"/>
      <w:sz w:val="24"/>
    </w:rPr>
  </w:style>
  <w:style w:type="paragraph" w:customStyle="1" w:styleId="Direccin2">
    <w:name w:val="Dirección 2"/>
    <w:basedOn w:val="Normal"/>
    <w:rsid w:val="00271B81"/>
    <w:pPr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sid w:val="00271B81"/>
    <w:rPr>
      <w:sz w:val="24"/>
    </w:rPr>
  </w:style>
  <w:style w:type="character" w:styleId="nfasis">
    <w:name w:val="Emphasis"/>
    <w:qFormat/>
    <w:rsid w:val="00271B81"/>
    <w:rPr>
      <w:rFonts w:ascii="Garamond" w:hAnsi="Garamond"/>
      <w:caps/>
      <w:spacing w:val="0"/>
      <w:sz w:val="18"/>
    </w:rPr>
  </w:style>
  <w:style w:type="paragraph" w:styleId="Sangradetextonormal">
    <w:name w:val="Body Text Indent"/>
    <w:basedOn w:val="Textoindependiente"/>
    <w:rsid w:val="00271B81"/>
    <w:pPr>
      <w:ind w:left="720"/>
    </w:pPr>
  </w:style>
  <w:style w:type="character" w:customStyle="1" w:styleId="Puesto">
    <w:name w:val="Puesto"/>
    <w:basedOn w:val="Fuentedeprrafopredeter"/>
    <w:rsid w:val="00271B81"/>
  </w:style>
  <w:style w:type="paragraph" w:customStyle="1" w:styleId="Datospersonales">
    <w:name w:val="Datos personales"/>
    <w:basedOn w:val="Textoindependiente"/>
    <w:rsid w:val="00271B81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Nombredelacompaauno">
    <w:name w:val="Nombre de la compañía uno"/>
    <w:basedOn w:val="Compaa"/>
    <w:next w:val="Cargo"/>
    <w:rsid w:val="00271B81"/>
    <w:pPr>
      <w:spacing w:before="60"/>
    </w:pPr>
  </w:style>
  <w:style w:type="paragraph" w:customStyle="1" w:styleId="Sinttulo">
    <w:name w:val="Sin título"/>
    <w:basedOn w:val="Ttulodeseccin"/>
    <w:rsid w:val="00271B81"/>
    <w:pPr>
      <w:pBdr>
        <w:bottom w:val="none" w:sz="0" w:space="0" w:color="auto"/>
      </w:pBdr>
    </w:pPr>
  </w:style>
  <w:style w:type="paragraph" w:customStyle="1" w:styleId="Informacinpersonal">
    <w:name w:val="Información personal"/>
    <w:basedOn w:val="Logro"/>
    <w:next w:val="Logro"/>
    <w:rsid w:val="00271B81"/>
    <w:pPr>
      <w:spacing w:before="220"/>
      <w:ind w:left="245" w:hanging="245"/>
    </w:pPr>
  </w:style>
  <w:style w:type="character" w:styleId="AcrnimoHTML">
    <w:name w:val="HTML Acronym"/>
    <w:basedOn w:val="Fuentedeprrafopredeter"/>
    <w:rsid w:val="00271B81"/>
  </w:style>
  <w:style w:type="paragraph" w:styleId="Cierre">
    <w:name w:val="Closing"/>
    <w:basedOn w:val="Normal"/>
    <w:rsid w:val="00271B81"/>
    <w:pPr>
      <w:ind w:left="4252"/>
    </w:pPr>
  </w:style>
  <w:style w:type="character" w:styleId="CitaHTML">
    <w:name w:val="HTML Cite"/>
    <w:rsid w:val="00271B81"/>
    <w:rPr>
      <w:i/>
      <w:iCs/>
    </w:rPr>
  </w:style>
  <w:style w:type="character" w:styleId="CdigoHTML">
    <w:name w:val="HTML Code"/>
    <w:rsid w:val="00271B81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271B81"/>
    <w:pPr>
      <w:spacing w:after="120"/>
      <w:ind w:left="283"/>
    </w:pPr>
  </w:style>
  <w:style w:type="paragraph" w:styleId="Continuarlista2">
    <w:name w:val="List Continue 2"/>
    <w:basedOn w:val="Normal"/>
    <w:rsid w:val="00271B81"/>
    <w:pPr>
      <w:spacing w:after="120"/>
      <w:ind w:left="566"/>
    </w:pPr>
  </w:style>
  <w:style w:type="paragraph" w:styleId="Continuarlista3">
    <w:name w:val="List Continue 3"/>
    <w:basedOn w:val="Normal"/>
    <w:rsid w:val="00271B81"/>
    <w:pPr>
      <w:spacing w:after="120"/>
      <w:ind w:left="849"/>
    </w:pPr>
  </w:style>
  <w:style w:type="paragraph" w:styleId="Continuarlista4">
    <w:name w:val="List Continue 4"/>
    <w:basedOn w:val="Normal"/>
    <w:rsid w:val="00271B81"/>
    <w:pPr>
      <w:spacing w:after="120"/>
      <w:ind w:left="1132"/>
    </w:pPr>
  </w:style>
  <w:style w:type="paragraph" w:styleId="Continuarlista5">
    <w:name w:val="List Continue 5"/>
    <w:basedOn w:val="Normal"/>
    <w:rsid w:val="00271B81"/>
    <w:pPr>
      <w:spacing w:after="120"/>
      <w:ind w:left="1415"/>
    </w:pPr>
  </w:style>
  <w:style w:type="character" w:styleId="DefinicinHTML">
    <w:name w:val="HTML Definition"/>
    <w:rsid w:val="00271B81"/>
    <w:rPr>
      <w:i/>
      <w:iCs/>
    </w:rPr>
  </w:style>
  <w:style w:type="paragraph" w:styleId="DireccinHTML">
    <w:name w:val="HTML Address"/>
    <w:basedOn w:val="Normal"/>
    <w:rsid w:val="00271B81"/>
    <w:rPr>
      <w:i/>
      <w:iCs/>
    </w:rPr>
  </w:style>
  <w:style w:type="paragraph" w:styleId="Direccinsobre">
    <w:name w:val="envelope address"/>
    <w:basedOn w:val="Normal"/>
    <w:rsid w:val="00271B8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rsid w:val="00271B81"/>
    <w:rPr>
      <w:rFonts w:ascii="Courier New" w:hAnsi="Courier New"/>
    </w:rPr>
  </w:style>
  <w:style w:type="paragraph" w:styleId="Encabezadodelista">
    <w:name w:val="toa heading"/>
    <w:basedOn w:val="Normal"/>
    <w:next w:val="Normal"/>
    <w:semiHidden/>
    <w:rsid w:val="00271B8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rsid w:val="00271B8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rsid w:val="00271B81"/>
  </w:style>
  <w:style w:type="paragraph" w:styleId="Epgrafe">
    <w:name w:val="caption"/>
    <w:basedOn w:val="Normal"/>
    <w:next w:val="Normal"/>
    <w:qFormat/>
    <w:rsid w:val="00271B81"/>
    <w:pPr>
      <w:spacing w:before="120" w:after="120"/>
    </w:pPr>
    <w:rPr>
      <w:b/>
      <w:bCs/>
      <w:sz w:val="20"/>
    </w:rPr>
  </w:style>
  <w:style w:type="paragraph" w:styleId="Firma">
    <w:name w:val="Signature"/>
    <w:basedOn w:val="Normal"/>
    <w:rsid w:val="00271B81"/>
    <w:pPr>
      <w:ind w:left="4252"/>
    </w:pPr>
  </w:style>
  <w:style w:type="paragraph" w:styleId="Firmadecorreoelectrnico">
    <w:name w:val="E-mail Signature"/>
    <w:basedOn w:val="Normal"/>
    <w:rsid w:val="00271B81"/>
  </w:style>
  <w:style w:type="character" w:styleId="Hipervnculo">
    <w:name w:val="Hyperlink"/>
    <w:rsid w:val="00271B81"/>
    <w:rPr>
      <w:color w:val="0000FF"/>
      <w:u w:val="single"/>
    </w:rPr>
  </w:style>
  <w:style w:type="character" w:styleId="Hipervnculovisitado">
    <w:name w:val="FollowedHyperlink"/>
    <w:rsid w:val="00271B81"/>
    <w:rPr>
      <w:color w:val="800080"/>
      <w:u w:val="single"/>
    </w:rPr>
  </w:style>
  <w:style w:type="paragraph" w:styleId="HTMLconformatoprevio">
    <w:name w:val="HTML Preformatted"/>
    <w:basedOn w:val="Normal"/>
    <w:rsid w:val="00271B81"/>
    <w:rPr>
      <w:rFonts w:ascii="Courier New" w:hAnsi="Courier New" w:cs="Courier New"/>
      <w:sz w:val="20"/>
    </w:rPr>
  </w:style>
  <w:style w:type="paragraph" w:styleId="ndice1">
    <w:name w:val="index 1"/>
    <w:basedOn w:val="Normal"/>
    <w:next w:val="Normal"/>
    <w:autoRedefine/>
    <w:semiHidden/>
    <w:rsid w:val="00271B81"/>
    <w:pPr>
      <w:ind w:left="220" w:hanging="220"/>
    </w:pPr>
  </w:style>
  <w:style w:type="paragraph" w:styleId="ndice2">
    <w:name w:val="index 2"/>
    <w:basedOn w:val="Normal"/>
    <w:next w:val="Normal"/>
    <w:autoRedefine/>
    <w:semiHidden/>
    <w:rsid w:val="00271B81"/>
    <w:pPr>
      <w:ind w:left="440" w:hanging="220"/>
    </w:pPr>
  </w:style>
  <w:style w:type="paragraph" w:styleId="ndice3">
    <w:name w:val="index 3"/>
    <w:basedOn w:val="Normal"/>
    <w:next w:val="Normal"/>
    <w:autoRedefine/>
    <w:semiHidden/>
    <w:rsid w:val="00271B81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271B81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271B81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271B81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271B81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271B81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271B81"/>
    <w:pPr>
      <w:ind w:left="1980" w:hanging="220"/>
    </w:pPr>
  </w:style>
  <w:style w:type="paragraph" w:styleId="Lista">
    <w:name w:val="List"/>
    <w:basedOn w:val="Normal"/>
    <w:rsid w:val="00271B81"/>
    <w:pPr>
      <w:ind w:left="283" w:hanging="283"/>
    </w:pPr>
  </w:style>
  <w:style w:type="paragraph" w:styleId="Lista2">
    <w:name w:val="List 2"/>
    <w:basedOn w:val="Normal"/>
    <w:rsid w:val="00271B81"/>
    <w:pPr>
      <w:ind w:left="566" w:hanging="283"/>
    </w:pPr>
  </w:style>
  <w:style w:type="paragraph" w:styleId="Lista3">
    <w:name w:val="List 3"/>
    <w:basedOn w:val="Normal"/>
    <w:rsid w:val="00271B81"/>
    <w:pPr>
      <w:ind w:left="849" w:hanging="283"/>
    </w:pPr>
  </w:style>
  <w:style w:type="paragraph" w:styleId="Lista4">
    <w:name w:val="List 4"/>
    <w:basedOn w:val="Normal"/>
    <w:rsid w:val="00271B81"/>
    <w:pPr>
      <w:ind w:left="1132" w:hanging="283"/>
    </w:pPr>
  </w:style>
  <w:style w:type="paragraph" w:styleId="Lista5">
    <w:name w:val="List 5"/>
    <w:basedOn w:val="Normal"/>
    <w:rsid w:val="00271B81"/>
    <w:pPr>
      <w:ind w:left="1415" w:hanging="283"/>
    </w:pPr>
  </w:style>
  <w:style w:type="paragraph" w:styleId="Listaconnmeros">
    <w:name w:val="List Number"/>
    <w:basedOn w:val="Normal"/>
    <w:rsid w:val="00271B81"/>
    <w:pPr>
      <w:numPr>
        <w:numId w:val="1"/>
      </w:numPr>
    </w:pPr>
  </w:style>
  <w:style w:type="paragraph" w:styleId="Listaconnmeros2">
    <w:name w:val="List Number 2"/>
    <w:basedOn w:val="Normal"/>
    <w:rsid w:val="00271B81"/>
    <w:pPr>
      <w:numPr>
        <w:numId w:val="2"/>
      </w:numPr>
    </w:pPr>
  </w:style>
  <w:style w:type="paragraph" w:styleId="Listaconnmeros3">
    <w:name w:val="List Number 3"/>
    <w:basedOn w:val="Normal"/>
    <w:rsid w:val="00271B81"/>
    <w:pPr>
      <w:numPr>
        <w:numId w:val="3"/>
      </w:numPr>
    </w:pPr>
  </w:style>
  <w:style w:type="paragraph" w:styleId="Listaconnmeros4">
    <w:name w:val="List Number 4"/>
    <w:basedOn w:val="Normal"/>
    <w:rsid w:val="00271B81"/>
    <w:pPr>
      <w:numPr>
        <w:numId w:val="4"/>
      </w:numPr>
    </w:pPr>
  </w:style>
  <w:style w:type="paragraph" w:styleId="Listaconnmeros5">
    <w:name w:val="List Number 5"/>
    <w:basedOn w:val="Normal"/>
    <w:rsid w:val="00271B81"/>
    <w:pPr>
      <w:numPr>
        <w:numId w:val="5"/>
      </w:numPr>
    </w:pPr>
  </w:style>
  <w:style w:type="paragraph" w:styleId="Listaconvietas">
    <w:name w:val="List Bullet"/>
    <w:basedOn w:val="Normal"/>
    <w:autoRedefine/>
    <w:rsid w:val="00271B81"/>
    <w:pPr>
      <w:numPr>
        <w:numId w:val="6"/>
      </w:numPr>
    </w:pPr>
  </w:style>
  <w:style w:type="paragraph" w:styleId="Listaconvietas2">
    <w:name w:val="List Bullet 2"/>
    <w:basedOn w:val="Normal"/>
    <w:autoRedefine/>
    <w:rsid w:val="00271B81"/>
    <w:pPr>
      <w:numPr>
        <w:numId w:val="7"/>
      </w:numPr>
    </w:pPr>
  </w:style>
  <w:style w:type="paragraph" w:styleId="Listaconvietas3">
    <w:name w:val="List Bullet 3"/>
    <w:basedOn w:val="Normal"/>
    <w:autoRedefine/>
    <w:rsid w:val="00271B81"/>
    <w:pPr>
      <w:numPr>
        <w:numId w:val="8"/>
      </w:numPr>
    </w:pPr>
  </w:style>
  <w:style w:type="paragraph" w:styleId="Listaconvietas4">
    <w:name w:val="List Bullet 4"/>
    <w:basedOn w:val="Normal"/>
    <w:autoRedefine/>
    <w:rsid w:val="00271B81"/>
    <w:pPr>
      <w:numPr>
        <w:numId w:val="9"/>
      </w:numPr>
    </w:pPr>
  </w:style>
  <w:style w:type="paragraph" w:styleId="Listaconvietas5">
    <w:name w:val="List Bullet 5"/>
    <w:basedOn w:val="Normal"/>
    <w:autoRedefine/>
    <w:rsid w:val="00271B81"/>
    <w:pPr>
      <w:numPr>
        <w:numId w:val="10"/>
      </w:numPr>
    </w:pPr>
  </w:style>
  <w:style w:type="paragraph" w:styleId="Mapadeldocumento">
    <w:name w:val="Document Map"/>
    <w:basedOn w:val="Normal"/>
    <w:semiHidden/>
    <w:rsid w:val="00271B81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rsid w:val="00271B81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271B81"/>
    <w:rPr>
      <w:rFonts w:ascii="Times New Roman" w:hAnsi="Times New Roman"/>
      <w:sz w:val="24"/>
      <w:szCs w:val="24"/>
    </w:rPr>
  </w:style>
  <w:style w:type="character" w:styleId="Nmerodelnea">
    <w:name w:val="line number"/>
    <w:basedOn w:val="Fuentedeprrafopredeter"/>
    <w:rsid w:val="00271B81"/>
  </w:style>
  <w:style w:type="character" w:styleId="Refdecomentario">
    <w:name w:val="annotation reference"/>
    <w:semiHidden/>
    <w:rsid w:val="00271B81"/>
    <w:rPr>
      <w:sz w:val="16"/>
      <w:szCs w:val="16"/>
    </w:rPr>
  </w:style>
  <w:style w:type="character" w:styleId="Refdenotaalfinal">
    <w:name w:val="endnote reference"/>
    <w:semiHidden/>
    <w:rsid w:val="00271B81"/>
    <w:rPr>
      <w:vertAlign w:val="superscript"/>
    </w:rPr>
  </w:style>
  <w:style w:type="character" w:styleId="Refdenotaalpie">
    <w:name w:val="footnote reference"/>
    <w:semiHidden/>
    <w:rsid w:val="00271B81"/>
    <w:rPr>
      <w:vertAlign w:val="superscript"/>
    </w:rPr>
  </w:style>
  <w:style w:type="paragraph" w:styleId="Remitedesobre">
    <w:name w:val="envelope return"/>
    <w:basedOn w:val="Normal"/>
    <w:rsid w:val="00271B81"/>
    <w:rPr>
      <w:rFonts w:ascii="Arial" w:hAnsi="Arial" w:cs="Arial"/>
      <w:sz w:val="20"/>
    </w:rPr>
  </w:style>
  <w:style w:type="paragraph" w:styleId="Saludo">
    <w:name w:val="Salutation"/>
    <w:basedOn w:val="Normal"/>
    <w:next w:val="Normal"/>
    <w:rsid w:val="00271B81"/>
  </w:style>
  <w:style w:type="paragraph" w:styleId="Sangra2detindependiente">
    <w:name w:val="Body Text Indent 2"/>
    <w:basedOn w:val="Normal"/>
    <w:rsid w:val="00271B81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271B81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271B81"/>
    <w:pPr>
      <w:ind w:left="720"/>
    </w:pPr>
  </w:style>
  <w:style w:type="paragraph" w:styleId="Subttulo">
    <w:name w:val="Subtitle"/>
    <w:basedOn w:val="Normal"/>
    <w:qFormat/>
    <w:rsid w:val="00271B8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271B81"/>
    <w:pPr>
      <w:ind w:left="440" w:hanging="440"/>
    </w:pPr>
  </w:style>
  <w:style w:type="paragraph" w:styleId="TDC1">
    <w:name w:val="toc 1"/>
    <w:basedOn w:val="Normal"/>
    <w:next w:val="Normal"/>
    <w:autoRedefine/>
    <w:semiHidden/>
    <w:rsid w:val="00271B81"/>
  </w:style>
  <w:style w:type="paragraph" w:styleId="TDC2">
    <w:name w:val="toc 2"/>
    <w:basedOn w:val="Normal"/>
    <w:next w:val="Normal"/>
    <w:autoRedefine/>
    <w:semiHidden/>
    <w:rsid w:val="00271B81"/>
    <w:pPr>
      <w:ind w:left="220"/>
    </w:pPr>
  </w:style>
  <w:style w:type="paragraph" w:styleId="TDC3">
    <w:name w:val="toc 3"/>
    <w:basedOn w:val="Normal"/>
    <w:next w:val="Normal"/>
    <w:autoRedefine/>
    <w:semiHidden/>
    <w:rsid w:val="00271B81"/>
    <w:pPr>
      <w:ind w:left="440"/>
    </w:pPr>
  </w:style>
  <w:style w:type="paragraph" w:styleId="TDC4">
    <w:name w:val="toc 4"/>
    <w:basedOn w:val="Normal"/>
    <w:next w:val="Normal"/>
    <w:autoRedefine/>
    <w:semiHidden/>
    <w:rsid w:val="00271B81"/>
    <w:pPr>
      <w:ind w:left="660"/>
    </w:pPr>
  </w:style>
  <w:style w:type="paragraph" w:styleId="TDC5">
    <w:name w:val="toc 5"/>
    <w:basedOn w:val="Normal"/>
    <w:next w:val="Normal"/>
    <w:autoRedefine/>
    <w:semiHidden/>
    <w:rsid w:val="00271B81"/>
    <w:pPr>
      <w:ind w:left="880"/>
    </w:pPr>
  </w:style>
  <w:style w:type="paragraph" w:styleId="TDC6">
    <w:name w:val="toc 6"/>
    <w:basedOn w:val="Normal"/>
    <w:next w:val="Normal"/>
    <w:autoRedefine/>
    <w:semiHidden/>
    <w:rsid w:val="00271B81"/>
    <w:pPr>
      <w:ind w:left="1100"/>
    </w:pPr>
  </w:style>
  <w:style w:type="paragraph" w:styleId="TDC7">
    <w:name w:val="toc 7"/>
    <w:basedOn w:val="Normal"/>
    <w:next w:val="Normal"/>
    <w:autoRedefine/>
    <w:semiHidden/>
    <w:rsid w:val="00271B81"/>
    <w:pPr>
      <w:ind w:left="1320"/>
    </w:pPr>
  </w:style>
  <w:style w:type="paragraph" w:styleId="TDC8">
    <w:name w:val="toc 8"/>
    <w:basedOn w:val="Normal"/>
    <w:next w:val="Normal"/>
    <w:autoRedefine/>
    <w:semiHidden/>
    <w:rsid w:val="00271B81"/>
    <w:pPr>
      <w:ind w:left="1540"/>
    </w:pPr>
  </w:style>
  <w:style w:type="paragraph" w:styleId="TDC9">
    <w:name w:val="toc 9"/>
    <w:basedOn w:val="Normal"/>
    <w:next w:val="Normal"/>
    <w:autoRedefine/>
    <w:semiHidden/>
    <w:rsid w:val="00271B81"/>
    <w:pPr>
      <w:ind w:left="1760"/>
    </w:pPr>
  </w:style>
  <w:style w:type="character" w:styleId="TecladoHTML">
    <w:name w:val="HTML Keyboard"/>
    <w:rsid w:val="00271B81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271B81"/>
    <w:rPr>
      <w:sz w:val="20"/>
    </w:rPr>
  </w:style>
  <w:style w:type="paragraph" w:styleId="Textoconsangra">
    <w:name w:val="table of authorities"/>
    <w:basedOn w:val="Normal"/>
    <w:next w:val="Normal"/>
    <w:semiHidden/>
    <w:rsid w:val="00271B81"/>
    <w:pPr>
      <w:ind w:left="220" w:hanging="220"/>
    </w:pPr>
  </w:style>
  <w:style w:type="paragraph" w:styleId="Textodebloque">
    <w:name w:val="Block Text"/>
    <w:basedOn w:val="Normal"/>
    <w:rsid w:val="00271B81"/>
    <w:pPr>
      <w:spacing w:after="120"/>
      <w:ind w:left="1440" w:right="1440"/>
    </w:pPr>
  </w:style>
  <w:style w:type="character" w:styleId="Textoennegrita">
    <w:name w:val="Strong"/>
    <w:qFormat/>
    <w:rsid w:val="00271B81"/>
    <w:rPr>
      <w:b/>
      <w:bCs/>
    </w:rPr>
  </w:style>
  <w:style w:type="paragraph" w:styleId="Textoindependiente2">
    <w:name w:val="Body Text 2"/>
    <w:basedOn w:val="Normal"/>
    <w:rsid w:val="00271B81"/>
    <w:pPr>
      <w:spacing w:after="120" w:line="480" w:lineRule="auto"/>
    </w:pPr>
  </w:style>
  <w:style w:type="paragraph" w:styleId="Textoindependiente3">
    <w:name w:val="Body Text 3"/>
    <w:basedOn w:val="Normal"/>
    <w:rsid w:val="00271B81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271B81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rsid w:val="00271B81"/>
    <w:pPr>
      <w:spacing w:after="120" w:line="240" w:lineRule="auto"/>
      <w:ind w:left="283" w:firstLine="210"/>
    </w:pPr>
  </w:style>
  <w:style w:type="paragraph" w:styleId="Textomacro">
    <w:name w:val="macro"/>
    <w:semiHidden/>
    <w:rsid w:val="00271B8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eastAsia="en-US"/>
    </w:rPr>
  </w:style>
  <w:style w:type="paragraph" w:styleId="Textonotaalfinal">
    <w:name w:val="endnote text"/>
    <w:basedOn w:val="Normal"/>
    <w:semiHidden/>
    <w:rsid w:val="00271B81"/>
    <w:rPr>
      <w:sz w:val="20"/>
    </w:rPr>
  </w:style>
  <w:style w:type="paragraph" w:styleId="Textonotapie">
    <w:name w:val="footnote text"/>
    <w:basedOn w:val="Normal"/>
    <w:semiHidden/>
    <w:rsid w:val="00271B81"/>
    <w:rPr>
      <w:sz w:val="20"/>
    </w:rPr>
  </w:style>
  <w:style w:type="paragraph" w:styleId="Textosinformato">
    <w:name w:val="Plain Text"/>
    <w:basedOn w:val="Normal"/>
    <w:rsid w:val="00271B81"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rsid w:val="00271B8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271B81"/>
    <w:rPr>
      <w:rFonts w:ascii="Arial" w:hAnsi="Arial" w:cs="Arial"/>
      <w:b/>
      <w:bCs/>
    </w:rPr>
  </w:style>
  <w:style w:type="character" w:styleId="VariableHTML">
    <w:name w:val="HTML Variable"/>
    <w:rsid w:val="00271B81"/>
    <w:rPr>
      <w:i/>
      <w:iCs/>
    </w:rPr>
  </w:style>
  <w:style w:type="paragraph" w:styleId="Textodeglobo">
    <w:name w:val="Balloon Text"/>
    <w:basedOn w:val="Normal"/>
    <w:semiHidden/>
    <w:rsid w:val="00ED6D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e_merillan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Elegant%20Resum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0</TotalTime>
  <Pages>2</Pages>
  <Words>300</Words>
  <Characters>1653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elegante</vt:lpstr>
    </vt:vector>
  </TitlesOfParts>
  <LinksUpToDate>false</LinksUpToDate>
  <CharactersWithSpaces>1950</CharactersWithSpaces>
  <SharedDoc>false</SharedDoc>
  <HyperlinkBase/>
  <HLinks>
    <vt:vector size="6" baseType="variant">
      <vt:variant>
        <vt:i4>1114118</vt:i4>
      </vt:variant>
      <vt:variant>
        <vt:i4>0</vt:i4>
      </vt:variant>
      <vt:variant>
        <vt:i4>0</vt:i4>
      </vt:variant>
      <vt:variant>
        <vt:i4>5</vt:i4>
      </vt:variant>
      <vt:variant>
        <vt:lpwstr>mailto:noe_merillan@hotmail.com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elegante</dc:title>
  <dc:subject/>
  <dc:creator/>
  <cp:keywords/>
  <cp:lastModifiedBy/>
  <cp:revision>1</cp:revision>
  <cp:lastPrinted>2008-07-23T08:03:00Z</cp:lastPrinted>
  <dcterms:created xsi:type="dcterms:W3CDTF">2013-06-01T14:30:00Z</dcterms:created>
  <dcterms:modified xsi:type="dcterms:W3CDTF">2013-06-01T14:30:00Z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3082</vt:i4>
  </property>
  <property fmtid="{D5CDD505-2E9C-101B-9397-08002B2CF9AE}" pid="3" name="Version">
    <vt:i4>2003051900</vt:i4>
  </property>
  <property fmtid="{D5CDD505-2E9C-101B-9397-08002B2CF9AE}" pid="4" name="UseDefaultLanguage">
    <vt:bool>true</vt:bool>
  </property>
</Properties>
</file>