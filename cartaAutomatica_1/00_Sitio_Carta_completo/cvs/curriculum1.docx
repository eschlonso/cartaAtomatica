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0369565580D545429DE4F09032985C90"/>
        </w:placeholder>
        <w:docPartList>
          <w:docPartGallery w:val="Quick Parts"/>
          <w:docPartCategory w:val=" Nombre del currículo"/>
        </w:docPartList>
      </w:sdtPr>
      <w:sdtContent>
        <w:tbl>
          <w:tblPr>
            <w:tblStyle w:val="Tablaconcuadrcula"/>
            <w:tblW w:w="4938" w:type="pct"/>
            <w:tblLook w:val="04A0"/>
          </w:tblPr>
          <w:tblGrid>
            <w:gridCol w:w="2327"/>
            <w:gridCol w:w="7735"/>
          </w:tblGrid>
          <w:tr w:rsidR="006A554A" w:rsidTr="00E84C04">
            <w:trPr>
              <w:trHeight w:val="426"/>
            </w:trPr>
            <w:tc>
              <w:tcPr>
                <w:tcW w:w="225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554A" w:rsidRDefault="006A554A" w:rsidP="000A7ED8">
                <w:pPr>
                  <w:pStyle w:val="Nombre"/>
                </w:pPr>
              </w:p>
            </w:tc>
            <w:tc>
              <w:tcPr>
                <w:tcW w:w="748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554A" w:rsidRDefault="006E1B9D" w:rsidP="000A7ED8">
                <w:pPr>
                  <w:pStyle w:val="Nombre"/>
                </w:pPr>
                <w:sdt>
                  <w:sdtPr>
                    <w:id w:val="809184597"/>
                    <w:placeholder>
                      <w:docPart w:val="175F6752129142E5AE48F3DF04EBB5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37BF3">
                      <w:t>Germán</w:t>
                    </w:r>
                    <w:r w:rsidR="000A7ED8">
                      <w:t xml:space="preserve"> Lucas De </w:t>
                    </w:r>
                    <w:proofErr w:type="spellStart"/>
                    <w:r w:rsidR="000A7ED8">
                      <w:t>Bellis</w:t>
                    </w:r>
                    <w:proofErr w:type="spellEnd"/>
                  </w:sdtContent>
                </w:sdt>
              </w:p>
            </w:tc>
          </w:tr>
          <w:tr w:rsidR="006A554A" w:rsidTr="00E84C04">
            <w:trPr>
              <w:trHeight w:val="94"/>
            </w:trPr>
            <w:tc>
              <w:tcPr>
                <w:tcW w:w="2251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4793C9C0FF8547039A65FE588A830473"/>
                  </w:placeholder>
                  <w:date w:fullDate="2013-02-18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6A554A" w:rsidRDefault="00D66E92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18-2-2013</w:t>
                    </w:r>
                  </w:p>
                </w:sdtContent>
              </w:sdt>
            </w:tc>
            <w:tc>
              <w:tcPr>
                <w:tcW w:w="7482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554A" w:rsidRDefault="006A554A"/>
            </w:tc>
          </w:tr>
          <w:tr w:rsidR="006A554A" w:rsidTr="00E84C04">
            <w:trPr>
              <w:trHeight w:val="169"/>
            </w:trPr>
            <w:tc>
              <w:tcPr>
                <w:tcW w:w="225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554A" w:rsidRDefault="005F7561">
                <w:pPr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1009650" cy="942974"/>
                      <wp:effectExtent l="76200" t="38100" r="133350" b="85726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130" cy="942488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8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0A7ED8" w:rsidRDefault="000A7ED8" w:rsidP="000A7ED8">
                <w:pPr>
                  <w:pStyle w:val="Seccin"/>
                </w:pPr>
                <w:r>
                  <w:t>INFORNACION PERSONAL</w:t>
                </w:r>
              </w:p>
              <w:p w:rsidR="000A7ED8" w:rsidRDefault="000A7ED8" w:rsidP="000A7ED8">
                <w:pPr>
                  <w:pStyle w:val="Direccindelremitente0"/>
                </w:pPr>
                <w:r>
                  <w:t>Nacionalidad: Argentino</w:t>
                </w:r>
              </w:p>
              <w:p w:rsidR="000A7ED8" w:rsidRDefault="000A7ED8" w:rsidP="000A7ED8">
                <w:pPr>
                  <w:pStyle w:val="Direccindelremitente0"/>
                </w:pPr>
                <w:r>
                  <w:t xml:space="preserve">Lugar de nacimiento: Puerto </w:t>
                </w:r>
                <w:proofErr w:type="spellStart"/>
                <w:r>
                  <w:t>Madryn</w:t>
                </w:r>
                <w:proofErr w:type="spellEnd"/>
                <w:r>
                  <w:t>, Chubut</w:t>
                </w:r>
              </w:p>
              <w:p w:rsidR="000A7ED8" w:rsidRDefault="000A7ED8" w:rsidP="000A7ED8">
                <w:pPr>
                  <w:pStyle w:val="Direccindelremitente0"/>
                </w:pPr>
                <w:r>
                  <w:t>Estado civil: Soltero</w:t>
                </w:r>
              </w:p>
              <w:p w:rsidR="000A7ED8" w:rsidRDefault="000A7ED8" w:rsidP="000A7ED8">
                <w:pPr>
                  <w:pStyle w:val="Direccindelremitente0"/>
                </w:pPr>
                <w:r>
                  <w:t>Edad: 29</w:t>
                </w:r>
                <w:r w:rsidR="00C37BF3">
                  <w:t xml:space="preserve"> años</w:t>
                </w:r>
              </w:p>
              <w:p w:rsidR="00C37BF3" w:rsidRDefault="00C37BF3" w:rsidP="000A7ED8">
                <w:pPr>
                  <w:pStyle w:val="Direccindelremitente0"/>
                </w:pPr>
                <w:r>
                  <w:t>Fecha de nacimiento: 16/12/1983</w:t>
                </w:r>
              </w:p>
              <w:p w:rsidR="00C37BF3" w:rsidRDefault="00C37BF3" w:rsidP="000A7ED8">
                <w:pPr>
                  <w:pStyle w:val="Direccindelremitente0"/>
                </w:pPr>
                <w:r>
                  <w:t>D.N.I: 30.396.542</w:t>
                </w:r>
              </w:p>
              <w:p w:rsidR="00C37BF3" w:rsidRDefault="00C37BF3" w:rsidP="000A7ED8">
                <w:pPr>
                  <w:pStyle w:val="Direccindelremitente0"/>
                </w:pPr>
                <w:r>
                  <w:t xml:space="preserve">Domicilio: </w:t>
                </w:r>
                <w:r w:rsidR="00D66E92">
                  <w:t xml:space="preserve">B° </w:t>
                </w:r>
                <w:proofErr w:type="spellStart"/>
                <w:r w:rsidR="00D66E92">
                  <w:t>Covimar</w:t>
                </w:r>
                <w:proofErr w:type="spellEnd"/>
                <w:r w:rsidR="00D66E92">
                  <w:t xml:space="preserve"> I casa 61</w:t>
                </w:r>
              </w:p>
              <w:p w:rsidR="006A554A" w:rsidRDefault="00C37BF3" w:rsidP="000A7ED8">
                <w:pPr>
                  <w:pStyle w:val="Direccindelremitente0"/>
                </w:pPr>
                <w:r>
                  <w:t xml:space="preserve">Celular: </w:t>
                </w:r>
                <w:r w:rsidR="000A7ED8">
                  <w:t>2804862380</w:t>
                </w:r>
                <w:r w:rsidR="005F7561">
                  <w:br/>
                </w:r>
              </w:p>
            </w:tc>
          </w:tr>
          <w:tr w:rsidR="00C37BF3" w:rsidTr="00E84C04">
            <w:trPr>
              <w:trHeight w:val="169"/>
            </w:trPr>
            <w:tc>
              <w:tcPr>
                <w:tcW w:w="225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37BF3" w:rsidRDefault="00C37BF3">
                <w:pPr>
                  <w:jc w:val="center"/>
                  <w:rPr>
                    <w:noProof/>
                    <w:lang w:eastAsia="es-ES"/>
                  </w:rPr>
                </w:pPr>
              </w:p>
            </w:tc>
            <w:tc>
              <w:tcPr>
                <w:tcW w:w="748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C37BF3" w:rsidRDefault="00C37BF3" w:rsidP="000A7ED8">
                <w:pPr>
                  <w:pStyle w:val="Seccin"/>
                </w:pPr>
              </w:p>
            </w:tc>
          </w:tr>
        </w:tbl>
        <w:p w:rsidR="006A554A" w:rsidRDefault="006E1B9D"/>
      </w:sdtContent>
    </w:sdt>
    <w:tbl>
      <w:tblPr>
        <w:tblStyle w:val="Tablaconcuadrcula"/>
        <w:tblW w:w="4996" w:type="pct"/>
        <w:jc w:val="center"/>
        <w:tblLook w:val="04A0"/>
      </w:tblPr>
      <w:tblGrid>
        <w:gridCol w:w="2387"/>
        <w:gridCol w:w="7800"/>
      </w:tblGrid>
      <w:tr w:rsidR="006A554A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554A" w:rsidRDefault="006A554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554A" w:rsidRDefault="005F7561">
            <w:pPr>
              <w:pStyle w:val="Seccin"/>
            </w:pPr>
            <w:r>
              <w:t>Objetivos</w:t>
            </w:r>
          </w:p>
          <w:p w:rsidR="004901D0" w:rsidRDefault="004901D0">
            <w:pPr>
              <w:pStyle w:val="Seccin"/>
            </w:pPr>
          </w:p>
          <w:p w:rsidR="006A554A" w:rsidRDefault="00C37BF3">
            <w:r>
              <w:t>Avanzar en la inserción dentro del mercado laboral, lograr una mejor y mayor alternativa de trabajo, donde mi educación, conocimientos y capacidad me permitan seguir demostrando responsabilidad, empeño y sobretodo ganas de crecer y continuar con la ampliación de mi experiencia</w:t>
            </w:r>
            <w:r w:rsidR="009F64CB">
              <w:t>.</w:t>
            </w:r>
          </w:p>
          <w:p w:rsidR="00B663B9" w:rsidRDefault="00B663B9"/>
          <w:p w:rsidR="006A554A" w:rsidRDefault="000A7ED8">
            <w:pPr>
              <w:pStyle w:val="Seccin"/>
            </w:pPr>
            <w:r>
              <w:t>educacion</w:t>
            </w:r>
          </w:p>
          <w:p w:rsidR="004901D0" w:rsidRDefault="004901D0">
            <w:pPr>
              <w:pStyle w:val="Seccin"/>
            </w:pPr>
          </w:p>
          <w:p w:rsidR="006A554A" w:rsidRDefault="00C37BF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Nivel Primario completo: Escuela Provincial Nª 84</w:t>
            </w:r>
          </w:p>
          <w:p w:rsidR="006A554A" w:rsidRDefault="00C37BF3">
            <w:pPr>
              <w:pStyle w:val="Listaconvietas"/>
              <w:numPr>
                <w:ilvl w:val="0"/>
                <w:numId w:val="0"/>
              </w:numPr>
            </w:pPr>
            <w:r>
              <w:t xml:space="preserve">Nivel Secundario completo: Escuela Provincial Nº 768 </w:t>
            </w:r>
          </w:p>
          <w:p w:rsidR="00E84C04" w:rsidRDefault="00E84C04">
            <w:pPr>
              <w:pStyle w:val="Listaconvietas"/>
              <w:numPr>
                <w:ilvl w:val="0"/>
                <w:numId w:val="0"/>
              </w:numPr>
            </w:pPr>
          </w:p>
          <w:p w:rsidR="00E84C04" w:rsidRDefault="00E84C04" w:rsidP="00E84C04">
            <w:pPr>
              <w:pStyle w:val="Seccin"/>
            </w:pPr>
            <w:r>
              <w:t>OTRA CAPACITACION</w:t>
            </w:r>
          </w:p>
          <w:p w:rsidR="009F64CB" w:rsidRDefault="009F64CB" w:rsidP="00E84C04">
            <w:pPr>
              <w:pStyle w:val="Seccin"/>
            </w:pPr>
          </w:p>
          <w:p w:rsidR="009F64CB" w:rsidRDefault="009F64CB" w:rsidP="009F64CB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Recursos Humanos Orientados al Comercio: Ministerio de Educación de la provincia de Chubut; Dirección General de Educación y Técnica; Centro de Formación Profesional Escuela Provincial Nº 651.(Año 2004)</w:t>
            </w:r>
          </w:p>
          <w:p w:rsidR="009F64CB" w:rsidRDefault="009F64CB" w:rsidP="009F64CB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Capacitación en manipulación de alimentos, materias primas, utensilios y equipos: Fundación Bioquímica Argentina. (Año 2005)</w:t>
            </w:r>
          </w:p>
          <w:p w:rsidR="009F64CB" w:rsidRDefault="009F64CB" w:rsidP="0063773A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Gestor de Microempresas: Ministerio de Educación de la provincia de Chubut; Coordinación de Formación Profesional; Centro de Formación Profesional Escuela Provincial Nº 651.</w:t>
            </w:r>
            <w:r w:rsidR="00A5758B">
              <w:t xml:space="preserve"> </w:t>
            </w:r>
            <w:r>
              <w:t>(Año 2008).</w:t>
            </w:r>
          </w:p>
          <w:p w:rsidR="0063773A" w:rsidRDefault="00E84C04" w:rsidP="0063773A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Capacitación</w:t>
            </w:r>
            <w:r w:rsidR="0063773A">
              <w:t xml:space="preserve"> en S.I.N.A.I y S.I.N.A.T: APSV (Agencia </w:t>
            </w:r>
            <w:r w:rsidR="009F64CB">
              <w:t xml:space="preserve">Provincial de Seguridad </w:t>
            </w:r>
            <w:r>
              <w:lastRenderedPageBreak/>
              <w:t xml:space="preserve">Vial) </w:t>
            </w:r>
            <w:r w:rsidR="009F64CB">
              <w:t>.</w:t>
            </w:r>
            <w:r>
              <w:t>Ministerio de Gobierno de la Provincia de Chubut.</w:t>
            </w:r>
          </w:p>
          <w:p w:rsidR="00E84C04" w:rsidRDefault="00E84C04" w:rsidP="0063773A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Manejo de PC: Word, Excel, Internet, E-Mail, mensajes.</w:t>
            </w:r>
          </w:p>
          <w:p w:rsidR="00C37BF3" w:rsidRDefault="00C37BF3">
            <w:pPr>
              <w:pStyle w:val="Listaconvietas"/>
              <w:numPr>
                <w:ilvl w:val="0"/>
                <w:numId w:val="0"/>
              </w:numPr>
            </w:pPr>
          </w:p>
          <w:p w:rsidR="006A554A" w:rsidRDefault="005F7561">
            <w:pPr>
              <w:pStyle w:val="Seccin"/>
            </w:pPr>
            <w:r>
              <w:t>experiencia</w:t>
            </w:r>
            <w:r w:rsidR="004901D0">
              <w:t xml:space="preserve"> laboral</w:t>
            </w:r>
          </w:p>
          <w:p w:rsidR="004901D0" w:rsidRDefault="004901D0">
            <w:pPr>
              <w:pStyle w:val="Seccin"/>
            </w:pPr>
          </w:p>
          <w:p w:rsidR="006A554A" w:rsidRDefault="00E84C04">
            <w:pPr>
              <w:pStyle w:val="Listaconvietas"/>
              <w:numPr>
                <w:ilvl w:val="0"/>
                <w:numId w:val="0"/>
              </w:numPr>
            </w:pPr>
            <w:r>
              <w:t xml:space="preserve">-Dirección de Desarrollo Económico: Municipalidad de Puerto </w:t>
            </w:r>
            <w:proofErr w:type="spellStart"/>
            <w:r>
              <w:t>Madryn</w:t>
            </w:r>
            <w:proofErr w:type="spellEnd"/>
            <w:r>
              <w:t>.</w:t>
            </w:r>
          </w:p>
          <w:p w:rsidR="00E84C04" w:rsidRDefault="00E84C04">
            <w:pPr>
              <w:pStyle w:val="Listaconvietas"/>
              <w:numPr>
                <w:ilvl w:val="0"/>
                <w:numId w:val="0"/>
              </w:numPr>
            </w:pPr>
            <w:r>
              <w:t xml:space="preserve"> Función: Encuestador (Relevamiento de Parques Industriales</w:t>
            </w:r>
            <w:r w:rsidR="00A5758B">
              <w:t>)</w:t>
            </w:r>
            <w:r>
              <w:t>.</w:t>
            </w:r>
          </w:p>
          <w:p w:rsidR="00E84C04" w:rsidRDefault="00E84C04">
            <w:pPr>
              <w:pStyle w:val="Listaconvietas"/>
              <w:numPr>
                <w:ilvl w:val="0"/>
                <w:numId w:val="0"/>
              </w:numPr>
            </w:pPr>
            <w:r>
              <w:t xml:space="preserve">-Subsecretaría de Salud, Familia y Comunidad. Municipalidad de Puerto    </w:t>
            </w:r>
            <w:proofErr w:type="spellStart"/>
            <w:r>
              <w:t>Madryn</w:t>
            </w:r>
            <w:proofErr w:type="spellEnd"/>
            <w:r>
              <w:t xml:space="preserve">.                                       </w:t>
            </w:r>
          </w:p>
          <w:p w:rsidR="00E84C04" w:rsidRDefault="00E84C04">
            <w:pPr>
              <w:pStyle w:val="Listaconvietas"/>
              <w:numPr>
                <w:ilvl w:val="0"/>
                <w:numId w:val="0"/>
              </w:numPr>
            </w:pPr>
            <w:r>
              <w:t xml:space="preserve"> </w:t>
            </w:r>
            <w:r w:rsidR="004901D0">
              <w:t>Función</w:t>
            </w:r>
            <w:r>
              <w:t>: Auxiliar Administrativo (</w:t>
            </w:r>
            <w:r w:rsidR="004901D0">
              <w:t>Recepción, registro y control de: Planillas de Asistencia, Pedidos de Suministro y Facturas; Atención telefónica, publico y al personal; Recepción y distribución de documental, etc</w:t>
            </w:r>
            <w:r w:rsidR="00D66E92">
              <w:t>)</w:t>
            </w:r>
            <w:r w:rsidR="004901D0">
              <w:t>.</w:t>
            </w:r>
          </w:p>
          <w:p w:rsidR="007C652C" w:rsidRDefault="007C652C">
            <w:pPr>
              <w:pStyle w:val="Listaconvietas"/>
              <w:numPr>
                <w:ilvl w:val="0"/>
                <w:numId w:val="0"/>
              </w:numPr>
            </w:pPr>
            <w:r>
              <w:t xml:space="preserve">-ultimo empleo (desde el año 2006 al 2012) en el Tribunal Municipal de Faltas de Puerto </w:t>
            </w:r>
            <w:proofErr w:type="spellStart"/>
            <w:r>
              <w:t>Madryn</w:t>
            </w:r>
            <w:proofErr w:type="spellEnd"/>
            <w:r>
              <w:t>.</w:t>
            </w:r>
          </w:p>
          <w:p w:rsidR="007C652C" w:rsidRDefault="007C652C">
            <w:pPr>
              <w:pStyle w:val="Listaconvietas"/>
              <w:numPr>
                <w:ilvl w:val="0"/>
                <w:numId w:val="0"/>
              </w:numPr>
            </w:pPr>
            <w:r>
              <w:t xml:space="preserve"> Función: Administrativo-Atención al público en general, tratamiento con profesionales y empresarios; Información, asesoramiento, recepción y registro de documentación; Pedidos de suministro; Toma, cronograma y concreción de audiencias para superiores; Conocimiento y aplicación del Código de Procedimientos en materia de faltas según las ordenanzas vigentes; Interpretación del léxico judicial; Notificaciones, citaciones y emplazamiento; manejo de caja, traslados y rendiciones, etc.</w:t>
            </w:r>
          </w:p>
          <w:p w:rsidR="00E84C04" w:rsidRDefault="00E84C04">
            <w:pPr>
              <w:pStyle w:val="Listaconvietas"/>
              <w:numPr>
                <w:ilvl w:val="0"/>
                <w:numId w:val="0"/>
              </w:numPr>
            </w:pPr>
          </w:p>
          <w:p w:rsidR="006A554A" w:rsidRDefault="004901D0">
            <w:pPr>
              <w:pStyle w:val="Seccin"/>
            </w:pPr>
            <w:r>
              <w:t>Otros datos</w:t>
            </w:r>
          </w:p>
          <w:p w:rsidR="004901D0" w:rsidRDefault="004901D0">
            <w:pPr>
              <w:pStyle w:val="Seccin"/>
            </w:pPr>
          </w:p>
          <w:p w:rsidR="006A554A" w:rsidRDefault="004901D0" w:rsidP="004901D0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Disponibilidad Horaria.</w:t>
            </w:r>
          </w:p>
          <w:p w:rsidR="006A554A" w:rsidRDefault="004901D0" w:rsidP="00B663B9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Disposición para capacitación.</w:t>
            </w:r>
          </w:p>
          <w:p w:rsidR="004B5774" w:rsidRDefault="004B5774" w:rsidP="004B5774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Disposición para trabajos administrativo y/u operarios.</w:t>
            </w:r>
          </w:p>
          <w:p w:rsidR="00DD0216" w:rsidRDefault="00DD0216" w:rsidP="004B5774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Carnet de conducir.</w:t>
            </w:r>
          </w:p>
        </w:tc>
      </w:tr>
      <w:tr w:rsidR="0063773A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773A" w:rsidRDefault="0063773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3773A" w:rsidRDefault="0063773A">
            <w:pPr>
              <w:pStyle w:val="Seccin"/>
            </w:pPr>
          </w:p>
        </w:tc>
      </w:tr>
    </w:tbl>
    <w:p w:rsidR="006A554A" w:rsidRDefault="006A554A">
      <w:pPr>
        <w:spacing w:after="200" w:line="276" w:lineRule="auto"/>
      </w:pPr>
    </w:p>
    <w:sectPr w:rsidR="006A554A" w:rsidSect="00B663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3BF" w:rsidRDefault="006E13BF">
      <w:pPr>
        <w:spacing w:after="0" w:line="240" w:lineRule="auto"/>
      </w:pPr>
      <w:r>
        <w:separator/>
      </w:r>
    </w:p>
  </w:endnote>
  <w:endnote w:type="continuationSeparator" w:id="0">
    <w:p w:rsidR="006E13BF" w:rsidRDefault="006E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4A" w:rsidRDefault="006A554A"/>
  <w:p w:rsidR="006A554A" w:rsidRDefault="005F7561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6A554A" w:rsidRDefault="006A554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4A" w:rsidRDefault="006A554A"/>
  <w:p w:rsidR="006A554A" w:rsidRDefault="005F7561">
    <w:pPr>
      <w:pStyle w:val="Piedepginaimpar"/>
    </w:pPr>
    <w:r>
      <w:t xml:space="preserve">Página </w:t>
    </w:r>
    <w:fldSimple w:instr=" PAGE   \* MERGEFORMAT ">
      <w:r w:rsidR="00DD0216" w:rsidRPr="00DD0216">
        <w:rPr>
          <w:noProof/>
          <w:sz w:val="24"/>
          <w:szCs w:val="24"/>
        </w:rPr>
        <w:t>2</w:t>
      </w:r>
    </w:fldSimple>
  </w:p>
  <w:p w:rsidR="006A554A" w:rsidRDefault="006A554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4A" w:rsidRDefault="006A55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3BF" w:rsidRDefault="006E13BF">
      <w:pPr>
        <w:spacing w:after="0" w:line="240" w:lineRule="auto"/>
      </w:pPr>
      <w:r>
        <w:separator/>
      </w:r>
    </w:p>
  </w:footnote>
  <w:footnote w:type="continuationSeparator" w:id="0">
    <w:p w:rsidR="006E13BF" w:rsidRDefault="006E1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5327404"/>
      <w:placeholder>
        <w:docPart w:val="20611EB362EF4D718CCDF53B7EE5EDD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554A" w:rsidRDefault="00C37BF3">
        <w:pPr>
          <w:pStyle w:val="Encabezadopar"/>
          <w:rPr>
            <w:szCs w:val="20"/>
          </w:rPr>
        </w:pPr>
        <w:r>
          <w:rPr>
            <w:szCs w:val="20"/>
          </w:rPr>
          <w:t xml:space="preserve">Germán Lucas De </w:t>
        </w:r>
        <w:proofErr w:type="spellStart"/>
        <w:r>
          <w:rPr>
            <w:szCs w:val="20"/>
          </w:rPr>
          <w:t>Bellis</w:t>
        </w:r>
        <w:proofErr w:type="spellEnd"/>
      </w:p>
    </w:sdtContent>
  </w:sdt>
  <w:p w:rsidR="006A554A" w:rsidRDefault="006A554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alias w:val="Autor"/>
      <w:id w:val="5384246"/>
      <w:placeholder>
        <w:docPart w:val="54CEC2920EEC4F3B8294A2D772AEE7F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A554A" w:rsidRDefault="00C37BF3">
        <w:pPr>
          <w:pStyle w:val="Encabezadoimpar"/>
          <w:rPr>
            <w:szCs w:val="20"/>
          </w:rPr>
        </w:pPr>
        <w:r>
          <w:rPr>
            <w:szCs w:val="20"/>
          </w:rPr>
          <w:t xml:space="preserve">Germán Lucas De </w:t>
        </w:r>
        <w:proofErr w:type="spellStart"/>
        <w:r>
          <w:rPr>
            <w:szCs w:val="20"/>
          </w:rPr>
          <w:t>Bellis</w:t>
        </w:r>
        <w:proofErr w:type="spellEnd"/>
      </w:p>
    </w:sdtContent>
  </w:sdt>
  <w:p w:rsidR="006A554A" w:rsidRDefault="006A554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4A" w:rsidRDefault="006A554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C37BF3"/>
    <w:rsid w:val="000058E4"/>
    <w:rsid w:val="00090634"/>
    <w:rsid w:val="000A7ED8"/>
    <w:rsid w:val="000B08A3"/>
    <w:rsid w:val="0021192E"/>
    <w:rsid w:val="003733E0"/>
    <w:rsid w:val="00461A65"/>
    <w:rsid w:val="004901D0"/>
    <w:rsid w:val="004B5774"/>
    <w:rsid w:val="005626B6"/>
    <w:rsid w:val="005F7561"/>
    <w:rsid w:val="00615798"/>
    <w:rsid w:val="0063773A"/>
    <w:rsid w:val="006A554A"/>
    <w:rsid w:val="006D49A6"/>
    <w:rsid w:val="006E13BF"/>
    <w:rsid w:val="006E1B9D"/>
    <w:rsid w:val="007C652C"/>
    <w:rsid w:val="00845088"/>
    <w:rsid w:val="00955354"/>
    <w:rsid w:val="009F64CB"/>
    <w:rsid w:val="00A5758B"/>
    <w:rsid w:val="00AB6384"/>
    <w:rsid w:val="00B663B9"/>
    <w:rsid w:val="00C37BF3"/>
    <w:rsid w:val="00D36A32"/>
    <w:rsid w:val="00D66E92"/>
    <w:rsid w:val="00D84FCE"/>
    <w:rsid w:val="00DD0216"/>
    <w:rsid w:val="00E8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4A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554A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554A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554A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554A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554A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554A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554A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554A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554A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554A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554A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554A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554A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554A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554A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554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54A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54A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554A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554A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554A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554A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554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554A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554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554A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554A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54A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54A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54A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54A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54A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54A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54A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54A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554A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554A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554A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54A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554A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554A"/>
    <w:pPr>
      <w:ind w:left="360" w:hanging="360"/>
    </w:pPr>
  </w:style>
  <w:style w:type="paragraph" w:styleId="Lista2">
    <w:name w:val="List 2"/>
    <w:basedOn w:val="Normal"/>
    <w:uiPriority w:val="99"/>
    <w:unhideWhenUsed/>
    <w:rsid w:val="006A554A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554A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554A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554A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554A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554A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554A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554A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554A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554A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554A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554A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554A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54A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554A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554A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554A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554A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554A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554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554A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554A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554A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554A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554A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554A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554A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554A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554A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554A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554A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554A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554A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554A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554A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554A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554A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9565580D545429DE4F0903298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95C2A-5A61-4113-AE1F-72DBFA2CC997}"/>
      </w:docPartPr>
      <w:docPartBody>
        <w:p w:rsidR="00D83FDC" w:rsidRDefault="00FC65B6">
          <w:pPr>
            <w:pStyle w:val="0369565580D545429DE4F09032985C90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75F6752129142E5AE48F3DF04EB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A0B17-79C4-4538-B8A5-41101FF62AB7}"/>
      </w:docPartPr>
      <w:docPartBody>
        <w:p w:rsidR="00D83FDC" w:rsidRDefault="00FC65B6">
          <w:pPr>
            <w:pStyle w:val="175F6752129142E5AE48F3DF04EBB5CA"/>
          </w:pPr>
          <w:r>
            <w:t>[Escriba su nombre]</w:t>
          </w:r>
        </w:p>
      </w:docPartBody>
    </w:docPart>
    <w:docPart>
      <w:docPartPr>
        <w:name w:val="4793C9C0FF8547039A65FE588A83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FE642-BF76-419E-9BF4-9F818D649F3E}"/>
      </w:docPartPr>
      <w:docPartBody>
        <w:p w:rsidR="00D83FDC" w:rsidRDefault="00FC65B6">
          <w:pPr>
            <w:pStyle w:val="4793C9C0FF8547039A65FE588A830473"/>
          </w:pPr>
          <w:r>
            <w:t>[Seleccionar la fecha]</w:t>
          </w:r>
        </w:p>
      </w:docPartBody>
    </w:docPart>
    <w:docPart>
      <w:docPartPr>
        <w:name w:val="20611EB362EF4D718CCDF53B7EE5E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02408-DF2D-4896-BC49-55AB7AA50BFF}"/>
      </w:docPartPr>
      <w:docPartBody>
        <w:p w:rsidR="00D83FDC" w:rsidRDefault="00FC65B6">
          <w:pPr>
            <w:pStyle w:val="20611EB362EF4D718CCDF53B7EE5EDDE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54CEC2920EEC4F3B8294A2D772AEE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DB9B-4BCE-4B78-9FDB-71C8DC8FA480}"/>
      </w:docPartPr>
      <w:docPartBody>
        <w:p w:rsidR="00D83FDC" w:rsidRDefault="00FC65B6">
          <w:pPr>
            <w:pStyle w:val="54CEC2920EEC4F3B8294A2D772AEE7FF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65B6"/>
    <w:rsid w:val="00037A83"/>
    <w:rsid w:val="000A4A61"/>
    <w:rsid w:val="00566DA5"/>
    <w:rsid w:val="005A0528"/>
    <w:rsid w:val="005F2B89"/>
    <w:rsid w:val="0070477D"/>
    <w:rsid w:val="00A5767B"/>
    <w:rsid w:val="00D83FDC"/>
    <w:rsid w:val="00FC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D83FDC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0369565580D545429DE4F09032985C90">
    <w:name w:val="0369565580D545429DE4F09032985C90"/>
    <w:rsid w:val="00D83FDC"/>
  </w:style>
  <w:style w:type="paragraph" w:customStyle="1" w:styleId="175F6752129142E5AE48F3DF04EBB5CA">
    <w:name w:val="175F6752129142E5AE48F3DF04EBB5CA"/>
    <w:rsid w:val="00D83FDC"/>
  </w:style>
  <w:style w:type="paragraph" w:customStyle="1" w:styleId="4793C9C0FF8547039A65FE588A830473">
    <w:name w:val="4793C9C0FF8547039A65FE588A830473"/>
    <w:rsid w:val="00D83FDC"/>
  </w:style>
  <w:style w:type="paragraph" w:customStyle="1" w:styleId="1F9A60F61BE04D0795AB00C2C0F2FABB">
    <w:name w:val="1F9A60F61BE04D0795AB00C2C0F2FABB"/>
    <w:rsid w:val="00D83FDC"/>
  </w:style>
  <w:style w:type="paragraph" w:customStyle="1" w:styleId="28CFF4639BA2487CA705E5121A13DDB0">
    <w:name w:val="28CFF4639BA2487CA705E5121A13DDB0"/>
    <w:rsid w:val="00D83FDC"/>
  </w:style>
  <w:style w:type="paragraph" w:customStyle="1" w:styleId="DF09F41A08FB47E4B11747BF4DF2A3B8">
    <w:name w:val="DF09F41A08FB47E4B11747BF4DF2A3B8"/>
    <w:rsid w:val="00D83FDC"/>
  </w:style>
  <w:style w:type="paragraph" w:customStyle="1" w:styleId="6A2B0F901B004D71BA014B81F0604784">
    <w:name w:val="6A2B0F901B004D71BA014B81F0604784"/>
    <w:rsid w:val="00D83FDC"/>
  </w:style>
  <w:style w:type="paragraph" w:customStyle="1" w:styleId="3A484107CB024C6A91E6219537DB098C">
    <w:name w:val="3A484107CB024C6A91E6219537DB098C"/>
    <w:rsid w:val="00D83FDC"/>
  </w:style>
  <w:style w:type="paragraph" w:customStyle="1" w:styleId="9E0D27C747DF48D9B9C8A74B232AA5F2">
    <w:name w:val="9E0D27C747DF48D9B9C8A74B232AA5F2"/>
    <w:rsid w:val="00D83FDC"/>
  </w:style>
  <w:style w:type="paragraph" w:customStyle="1" w:styleId="6DE912E1E5374D2784910E1EDC6C534E">
    <w:name w:val="6DE912E1E5374D2784910E1EDC6C534E"/>
    <w:rsid w:val="00D83FDC"/>
  </w:style>
  <w:style w:type="paragraph" w:customStyle="1" w:styleId="5EF5D4F0289949CEB1CF5001E28065A6">
    <w:name w:val="5EF5D4F0289949CEB1CF5001E28065A6"/>
    <w:rsid w:val="00D83FDC"/>
  </w:style>
  <w:style w:type="paragraph" w:customStyle="1" w:styleId="52BABB0CC7E7474CBCBEA4B2D9D99399">
    <w:name w:val="52BABB0CC7E7474CBCBEA4B2D9D99399"/>
    <w:rsid w:val="00D83FDC"/>
  </w:style>
  <w:style w:type="paragraph" w:customStyle="1" w:styleId="8D3DAD1BE97C41A2A3C98A85346981CC">
    <w:name w:val="8D3DAD1BE97C41A2A3C98A85346981CC"/>
    <w:rsid w:val="00D83FDC"/>
  </w:style>
  <w:style w:type="paragraph" w:customStyle="1" w:styleId="7214DB48DEFD4E72B523CBBDD3A479FA">
    <w:name w:val="7214DB48DEFD4E72B523CBBDD3A479FA"/>
    <w:rsid w:val="00D83FDC"/>
  </w:style>
  <w:style w:type="paragraph" w:customStyle="1" w:styleId="C41882922B2F4498B68017FFAD68F372">
    <w:name w:val="C41882922B2F4498B68017FFAD68F372"/>
    <w:rsid w:val="00D83FDC"/>
  </w:style>
  <w:style w:type="paragraph" w:customStyle="1" w:styleId="389334C1BBEB43BEAB462DDD26EA6491">
    <w:name w:val="389334C1BBEB43BEAB462DDD26EA6491"/>
    <w:rsid w:val="00D83FDC"/>
  </w:style>
  <w:style w:type="paragraph" w:customStyle="1" w:styleId="31EAAD672F334C88B89B78619C7EDC2E">
    <w:name w:val="31EAAD672F334C88B89B78619C7EDC2E"/>
    <w:rsid w:val="00D83FDC"/>
  </w:style>
  <w:style w:type="paragraph" w:customStyle="1" w:styleId="20611EB362EF4D718CCDF53B7EE5EDDE">
    <w:name w:val="20611EB362EF4D718CCDF53B7EE5EDDE"/>
    <w:rsid w:val="00D83FDC"/>
  </w:style>
  <w:style w:type="paragraph" w:customStyle="1" w:styleId="54CEC2920EEC4F3B8294A2D772AEE7FF">
    <w:name w:val="54CEC2920EEC4F3B8294A2D772AEE7FF"/>
    <w:rsid w:val="00D83F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72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Lucas De Bellis</dc:creator>
  <cp:keywords/>
  <dc:description/>
  <cp:lastModifiedBy>win7</cp:lastModifiedBy>
  <cp:revision>9</cp:revision>
  <dcterms:created xsi:type="dcterms:W3CDTF">2013-01-19T01:56:00Z</dcterms:created>
  <dcterms:modified xsi:type="dcterms:W3CDTF">2013-03-01T19:03:00Z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