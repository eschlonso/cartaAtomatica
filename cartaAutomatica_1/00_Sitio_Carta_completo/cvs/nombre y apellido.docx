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FCD" w:rsidRPr="00A14523" w:rsidRDefault="008D4FCD" w:rsidP="00632495">
      <w:pPr>
        <w:pStyle w:val="NoSpacing"/>
        <w:rPr>
          <w:rFonts w:ascii="Arial" w:hAnsi="Arial" w:cs="Arial"/>
        </w:rPr>
      </w:pPr>
      <w:r>
        <w:rPr>
          <w:noProof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2pt;margin-top:-9pt;width:100.5pt;height:82.5pt;z-index:-251658240">
            <v:imagedata r:id="rId5" o:title=""/>
          </v:shape>
        </w:pict>
      </w:r>
      <w:r>
        <w:rPr>
          <w:noProof/>
          <w:lang w:val="en-U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4.45pt;margin-top:10.2pt;width:234pt;height:43.5pt;z-index:251657216" fillcolor="black">
            <v:shadow color="#868686"/>
            <v:textpath style="font-family:&quot;Agency FB&quot;;v-text-kern:t" trim="t" fitpath="t" string="Curriculum Vitae"/>
          </v:shape>
        </w:pict>
      </w:r>
    </w:p>
    <w:p w:rsidR="008D4FCD" w:rsidRPr="00A14523" w:rsidRDefault="008D4FCD" w:rsidP="00632495">
      <w:pPr>
        <w:pStyle w:val="NoSpacing"/>
        <w:rPr>
          <w:rFonts w:ascii="Arial" w:hAnsi="Arial" w:cs="Arial"/>
        </w:rPr>
      </w:pPr>
    </w:p>
    <w:p w:rsidR="008D4FCD" w:rsidRPr="00E1617A" w:rsidRDefault="008D4FCD" w:rsidP="00E1617A">
      <w:pPr>
        <w:pStyle w:val="NoSpacing"/>
        <w:tabs>
          <w:tab w:val="left" w:pos="66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D4FCD" w:rsidRPr="00A14523" w:rsidRDefault="008D4FCD" w:rsidP="00632495">
      <w:pPr>
        <w:pStyle w:val="NoSpacing"/>
        <w:rPr>
          <w:rFonts w:ascii="Arial" w:hAnsi="Arial" w:cs="Arial"/>
        </w:rPr>
      </w:pPr>
    </w:p>
    <w:p w:rsidR="008D4FCD" w:rsidRPr="00A14523" w:rsidRDefault="008D4FCD" w:rsidP="00632495">
      <w:pPr>
        <w:pStyle w:val="NoSpacing"/>
        <w:rPr>
          <w:rFonts w:ascii="Arial" w:hAnsi="Arial" w:cs="Arial"/>
        </w:rPr>
      </w:pPr>
    </w:p>
    <w:p w:rsidR="008D4FCD" w:rsidRPr="00A14523" w:rsidRDefault="008D4FCD" w:rsidP="00632495">
      <w:pPr>
        <w:pStyle w:val="NoSpacing"/>
        <w:rPr>
          <w:rFonts w:ascii="Arial" w:hAnsi="Arial" w:cs="Arial"/>
        </w:rPr>
      </w:pPr>
    </w:p>
    <w:p w:rsidR="008D4FCD" w:rsidRPr="00A14523" w:rsidRDefault="008D4FCD" w:rsidP="00632495">
      <w:pPr>
        <w:pStyle w:val="NoSpacing"/>
        <w:rPr>
          <w:rFonts w:ascii="Arial" w:hAnsi="Arial" w:cs="Arial"/>
        </w:rPr>
      </w:pPr>
      <w:r w:rsidRPr="00930DF2">
        <w:rPr>
          <w:rFonts w:ascii="Arial" w:hAnsi="Arial" w:cs="Arial"/>
          <w:b/>
        </w:rPr>
        <w:t>NOMBRE Y APELLIDO:</w:t>
      </w:r>
      <w:r w:rsidRPr="00A14523">
        <w:rPr>
          <w:rFonts w:ascii="Arial" w:hAnsi="Arial" w:cs="Arial"/>
        </w:rPr>
        <w:t xml:space="preserve"> Daniel Mario Rubén Barón</w:t>
      </w:r>
    </w:p>
    <w:p w:rsidR="008D4FCD" w:rsidRPr="00A14523" w:rsidRDefault="008D4FCD" w:rsidP="00632495">
      <w:pPr>
        <w:pStyle w:val="NoSpacing"/>
        <w:rPr>
          <w:rFonts w:ascii="Arial" w:hAnsi="Arial" w:cs="Arial"/>
        </w:rPr>
      </w:pPr>
      <w:r w:rsidRPr="00A14523">
        <w:rPr>
          <w:rFonts w:ascii="Arial" w:hAnsi="Arial" w:cs="Arial"/>
        </w:rPr>
        <w:t>Edad: 27 años</w:t>
      </w:r>
    </w:p>
    <w:p w:rsidR="008D4FCD" w:rsidRPr="00A14523" w:rsidRDefault="008D4FCD" w:rsidP="00632495">
      <w:pPr>
        <w:pStyle w:val="NoSpacing"/>
        <w:rPr>
          <w:rFonts w:ascii="Arial" w:hAnsi="Arial" w:cs="Arial"/>
        </w:rPr>
      </w:pPr>
      <w:r w:rsidRPr="00A14523">
        <w:rPr>
          <w:rFonts w:ascii="Arial" w:hAnsi="Arial" w:cs="Arial"/>
        </w:rPr>
        <w:t>Domicilio: Dorrego 2277</w:t>
      </w:r>
    </w:p>
    <w:p w:rsidR="008D4FCD" w:rsidRDefault="008D4FCD" w:rsidP="00632495">
      <w:pPr>
        <w:pStyle w:val="NoSpacing"/>
        <w:rPr>
          <w:rFonts w:ascii="Arial" w:hAnsi="Arial" w:cs="Arial"/>
        </w:rPr>
      </w:pPr>
      <w:r w:rsidRPr="00A14523">
        <w:rPr>
          <w:rFonts w:ascii="Arial" w:hAnsi="Arial" w:cs="Arial"/>
        </w:rPr>
        <w:t xml:space="preserve"> Nacionalidad: Argentina  </w:t>
      </w:r>
    </w:p>
    <w:p w:rsidR="008D4FCD" w:rsidRPr="00A14523" w:rsidRDefault="008D4FCD" w:rsidP="0063249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Estado civil: soltero (sin hijos)</w:t>
      </w:r>
    </w:p>
    <w:p w:rsidR="008D4FCD" w:rsidRPr="00A14523" w:rsidRDefault="008D4FCD" w:rsidP="00632495">
      <w:pPr>
        <w:pStyle w:val="NoSpacing"/>
        <w:rPr>
          <w:rFonts w:ascii="Arial" w:hAnsi="Arial" w:cs="Arial"/>
        </w:rPr>
      </w:pPr>
      <w:r w:rsidRPr="00A14523">
        <w:rPr>
          <w:rFonts w:ascii="Arial" w:hAnsi="Arial" w:cs="Arial"/>
        </w:rPr>
        <w:t>TEL.</w:t>
      </w:r>
      <w:r>
        <w:rPr>
          <w:rFonts w:ascii="Arial" w:hAnsi="Arial" w:cs="Arial"/>
        </w:rPr>
        <w:t>011</w:t>
      </w:r>
      <w:r w:rsidRPr="00A145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–</w:t>
      </w:r>
      <w:r w:rsidRPr="00A145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1564253834 o</w:t>
      </w:r>
      <w:r w:rsidRPr="00A14523">
        <w:rPr>
          <w:rFonts w:ascii="Arial" w:hAnsi="Arial" w:cs="Arial"/>
        </w:rPr>
        <w:t xml:space="preserve">  03743 - 15494104</w:t>
      </w:r>
    </w:p>
    <w:p w:rsidR="008D4FCD" w:rsidRPr="00A14523" w:rsidRDefault="008D4FCD" w:rsidP="00A14523">
      <w:pPr>
        <w:pStyle w:val="NoSpacing"/>
        <w:rPr>
          <w:rFonts w:ascii="Arial" w:hAnsi="Arial" w:cs="Arial"/>
        </w:rPr>
      </w:pPr>
      <w:r w:rsidRPr="00A14523">
        <w:rPr>
          <w:rFonts w:ascii="Arial" w:hAnsi="Arial" w:cs="Arial"/>
        </w:rPr>
        <w:t xml:space="preserve">Email: </w:t>
      </w:r>
      <w:hyperlink r:id="rId6" w:history="1">
        <w:r w:rsidRPr="00A14523">
          <w:rPr>
            <w:rStyle w:val="Hyperlink"/>
            <w:rFonts w:ascii="Arial" w:hAnsi="Arial" w:cs="Arial"/>
          </w:rPr>
          <w:t>daniel111985@hotmail.com</w:t>
        </w:r>
      </w:hyperlink>
    </w:p>
    <w:p w:rsidR="008D4FCD" w:rsidRPr="00A14523" w:rsidRDefault="008D4FCD" w:rsidP="00A14523">
      <w:pPr>
        <w:pStyle w:val="NoSpacing"/>
        <w:rPr>
          <w:rFonts w:ascii="Arial" w:hAnsi="Arial" w:cs="Arial"/>
        </w:rPr>
      </w:pPr>
    </w:p>
    <w:p w:rsidR="008D4FCD" w:rsidRPr="00A14523" w:rsidRDefault="008D4FCD" w:rsidP="00632495">
      <w:pPr>
        <w:rPr>
          <w:rFonts w:ascii="Arial" w:hAnsi="Arial" w:cs="Arial"/>
          <w:b/>
        </w:rPr>
      </w:pPr>
      <w:r w:rsidRPr="00A14523">
        <w:rPr>
          <w:rFonts w:ascii="Arial" w:hAnsi="Arial" w:cs="Arial"/>
          <w:b/>
        </w:rPr>
        <w:t xml:space="preserve">Estudios: </w:t>
      </w:r>
    </w:p>
    <w:p w:rsidR="008D4FCD" w:rsidRPr="00A14523" w:rsidRDefault="008D4FCD" w:rsidP="00632495">
      <w:pPr>
        <w:rPr>
          <w:rFonts w:ascii="Arial" w:hAnsi="Arial" w:cs="Arial"/>
          <w:b/>
        </w:rPr>
      </w:pPr>
      <w:r w:rsidRPr="00A14523">
        <w:rPr>
          <w:rFonts w:ascii="Arial" w:hAnsi="Arial" w:cs="Arial"/>
          <w:b/>
        </w:rPr>
        <w:t>Estudios primarios: completos</w:t>
      </w:r>
    </w:p>
    <w:p w:rsidR="008D4FCD" w:rsidRPr="00A14523" w:rsidRDefault="008D4FCD" w:rsidP="00632495">
      <w:pPr>
        <w:rPr>
          <w:rFonts w:ascii="Arial" w:hAnsi="Arial" w:cs="Arial"/>
        </w:rPr>
      </w:pPr>
      <w:r w:rsidRPr="00A14523">
        <w:rPr>
          <w:rFonts w:ascii="Arial" w:hAnsi="Arial" w:cs="Arial"/>
          <w:b/>
        </w:rPr>
        <w:t>Estudios secundarios completos: 2001 - 2005</w:t>
      </w:r>
      <w:r w:rsidRPr="00A14523">
        <w:rPr>
          <w:rFonts w:ascii="Arial" w:hAnsi="Arial" w:cs="Arial"/>
        </w:rPr>
        <w:t xml:space="preserve"> Escuela de Comercio Nº 2 (Jardín América, Provincia de Misiones.)                                              </w:t>
      </w:r>
    </w:p>
    <w:p w:rsidR="008D4FCD" w:rsidRPr="00A14523" w:rsidRDefault="008D4FCD" w:rsidP="00632495">
      <w:pPr>
        <w:rPr>
          <w:rFonts w:ascii="Arial" w:hAnsi="Arial" w:cs="Arial"/>
          <w:b/>
        </w:rPr>
      </w:pPr>
      <w:r w:rsidRPr="00A14523">
        <w:rPr>
          <w:rFonts w:ascii="Arial" w:hAnsi="Arial" w:cs="Arial"/>
        </w:rPr>
        <w:t xml:space="preserve"> Titulo: Humanidades y Cs. Sociales </w:t>
      </w:r>
    </w:p>
    <w:p w:rsidR="008D4FCD" w:rsidRPr="00A14523" w:rsidRDefault="008D4FCD" w:rsidP="00276650">
      <w:pPr>
        <w:rPr>
          <w:rFonts w:ascii="Arial" w:hAnsi="Arial" w:cs="Arial"/>
          <w:b/>
        </w:rPr>
      </w:pPr>
      <w:r w:rsidRPr="00A14523">
        <w:rPr>
          <w:rFonts w:ascii="Arial" w:hAnsi="Arial" w:cs="Arial"/>
          <w:b/>
        </w:rPr>
        <w:t>Actividades  Laborales</w:t>
      </w:r>
    </w:p>
    <w:p w:rsidR="008D4FCD" w:rsidRDefault="008D4FCD" w:rsidP="0027665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14523">
        <w:rPr>
          <w:rFonts w:ascii="Arial" w:hAnsi="Arial" w:cs="Arial"/>
          <w:b/>
        </w:rPr>
        <w:t>Vendedor en verdulería La esquina: 2001- 2002</w:t>
      </w:r>
      <w:r>
        <w:rPr>
          <w:rFonts w:ascii="Arial" w:hAnsi="Arial" w:cs="Arial"/>
          <w:b/>
        </w:rPr>
        <w:t xml:space="preserve"> </w:t>
      </w:r>
    </w:p>
    <w:p w:rsidR="008D4FCD" w:rsidRPr="00A14523" w:rsidRDefault="008D4FCD" w:rsidP="0027665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Encargado de carnicería leo 2003</w:t>
      </w:r>
      <w:r w:rsidRPr="00A14523">
        <w:rPr>
          <w:rFonts w:ascii="Arial" w:hAnsi="Arial" w:cs="Arial"/>
          <w:b/>
        </w:rPr>
        <w:t>-</w:t>
      </w:r>
      <w:r>
        <w:rPr>
          <w:rFonts w:ascii="Arial" w:hAnsi="Arial" w:cs="Arial"/>
          <w:b/>
        </w:rPr>
        <w:t>2008</w:t>
      </w:r>
    </w:p>
    <w:p w:rsidR="008D4FCD" w:rsidRPr="00A14523" w:rsidRDefault="008D4FCD" w:rsidP="0027665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Encargado </w:t>
      </w:r>
      <w:r w:rsidRPr="00A14523">
        <w:rPr>
          <w:rFonts w:ascii="Arial" w:hAnsi="Arial" w:cs="Arial"/>
          <w:b/>
        </w:rPr>
        <w:t>de cocina en Comedor y Rotisería Leo: 2009- 2012 (03743-460009)</w:t>
      </w:r>
    </w:p>
    <w:p w:rsidR="008D4FCD" w:rsidRPr="00A14523" w:rsidRDefault="008D4FCD" w:rsidP="00276650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A14523">
        <w:rPr>
          <w:rFonts w:ascii="Arial" w:hAnsi="Arial" w:cs="Arial"/>
          <w:b/>
        </w:rPr>
        <w:t>Vendedor de créditos “Carta Automática” (01121795259)</w:t>
      </w:r>
    </w:p>
    <w:p w:rsidR="008D4FCD" w:rsidRPr="00A14523" w:rsidRDefault="008D4FCD" w:rsidP="00632495">
      <w:pPr>
        <w:rPr>
          <w:rFonts w:ascii="Arial" w:hAnsi="Arial" w:cs="Arial"/>
          <w:b/>
        </w:rPr>
      </w:pPr>
      <w:r w:rsidRPr="00A14523">
        <w:rPr>
          <w:rFonts w:ascii="Arial" w:hAnsi="Arial" w:cs="Arial"/>
          <w:b/>
        </w:rPr>
        <w:t>Habilidades y conocimientos:</w:t>
      </w:r>
    </w:p>
    <w:p w:rsidR="008D4FCD" w:rsidRPr="00A14523" w:rsidRDefault="008D4FCD" w:rsidP="00626BC8">
      <w:pPr>
        <w:pStyle w:val="NoSpacing"/>
        <w:numPr>
          <w:ilvl w:val="0"/>
          <w:numId w:val="3"/>
        </w:numPr>
        <w:jc w:val="both"/>
        <w:rPr>
          <w:rFonts w:ascii="Arial" w:hAnsi="Arial" w:cs="Arial"/>
          <w:lang w:val="es-ES"/>
        </w:rPr>
      </w:pPr>
      <w:r w:rsidRPr="00A14523">
        <w:rPr>
          <w:rFonts w:ascii="Arial" w:hAnsi="Arial" w:cs="Arial"/>
        </w:rPr>
        <w:t xml:space="preserve">Auxiliar en administración </w:t>
      </w:r>
      <w:r>
        <w:rPr>
          <w:rFonts w:ascii="Arial" w:hAnsi="Arial" w:cs="Arial"/>
        </w:rPr>
        <w:t>(conocimiento en Excel y Word y otras herramientas)</w:t>
      </w:r>
    </w:p>
    <w:p w:rsidR="008D4FCD" w:rsidRPr="00A14523" w:rsidRDefault="008D4FCD" w:rsidP="00626BC8">
      <w:pPr>
        <w:pStyle w:val="NoSpacing"/>
        <w:jc w:val="both"/>
        <w:rPr>
          <w:rFonts w:ascii="Arial" w:hAnsi="Arial" w:cs="Arial"/>
          <w:lang w:val="es-ES"/>
        </w:rPr>
      </w:pPr>
    </w:p>
    <w:p w:rsidR="008D4FCD" w:rsidRPr="00A14523" w:rsidRDefault="008D4FCD" w:rsidP="00626BC8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A14523">
        <w:rPr>
          <w:rFonts w:ascii="Arial" w:hAnsi="Arial" w:cs="Arial"/>
        </w:rPr>
        <w:t xml:space="preserve">Equipo de Computo, impresoras, copiadoras. </w:t>
      </w:r>
    </w:p>
    <w:p w:rsidR="008D4FCD" w:rsidRPr="00A14523" w:rsidRDefault="008D4FCD" w:rsidP="00626BC8">
      <w:pPr>
        <w:pStyle w:val="NoSpacing"/>
        <w:jc w:val="both"/>
        <w:rPr>
          <w:rFonts w:ascii="Arial" w:hAnsi="Arial" w:cs="Arial"/>
        </w:rPr>
      </w:pPr>
    </w:p>
    <w:p w:rsidR="008D4FCD" w:rsidRPr="00A14523" w:rsidRDefault="008D4FCD" w:rsidP="00626BC8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A14523">
        <w:rPr>
          <w:rFonts w:ascii="Arial" w:hAnsi="Arial" w:cs="Arial"/>
        </w:rPr>
        <w:t>Habilidades para trabajar en el sector carnicería, rotisería o panadería.</w:t>
      </w:r>
    </w:p>
    <w:p w:rsidR="008D4FCD" w:rsidRPr="00A14523" w:rsidRDefault="008D4FCD" w:rsidP="00626BC8">
      <w:pPr>
        <w:pStyle w:val="NoSpacing"/>
        <w:jc w:val="both"/>
        <w:rPr>
          <w:rFonts w:ascii="Arial" w:hAnsi="Arial" w:cs="Arial"/>
        </w:rPr>
      </w:pPr>
    </w:p>
    <w:p w:rsidR="008D4FCD" w:rsidRDefault="008D4FCD" w:rsidP="00A14523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 w:rsidRPr="00A14523">
        <w:rPr>
          <w:rFonts w:ascii="Arial" w:hAnsi="Arial" w:cs="Arial"/>
        </w:rPr>
        <w:t>Soldaduras en general</w:t>
      </w:r>
    </w:p>
    <w:p w:rsidR="008D4FCD" w:rsidRDefault="008D4FCD" w:rsidP="00E1617A">
      <w:pPr>
        <w:pStyle w:val="NoSpacing"/>
        <w:jc w:val="both"/>
        <w:rPr>
          <w:rFonts w:ascii="Arial" w:hAnsi="Arial" w:cs="Arial"/>
        </w:rPr>
      </w:pPr>
    </w:p>
    <w:p w:rsidR="008D4FCD" w:rsidRDefault="008D4FCD" w:rsidP="00A14523">
      <w:pPr>
        <w:pStyle w:val="NoSpacing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chofer</w:t>
      </w:r>
    </w:p>
    <w:p w:rsidR="008D4FCD" w:rsidRDefault="008D4FCD" w:rsidP="00E1617A">
      <w:pPr>
        <w:pStyle w:val="NoSpacing"/>
        <w:jc w:val="both"/>
        <w:rPr>
          <w:rFonts w:ascii="Arial" w:hAnsi="Arial" w:cs="Arial"/>
        </w:rPr>
      </w:pPr>
    </w:p>
    <w:p w:rsidR="008D4FCD" w:rsidRPr="00A14523" w:rsidRDefault="008D4FCD" w:rsidP="00A14523">
      <w:pPr>
        <w:spacing w:line="240" w:lineRule="auto"/>
        <w:rPr>
          <w:rFonts w:ascii="Arial" w:hAnsi="Arial" w:cs="Arial"/>
          <w:b/>
        </w:rPr>
      </w:pPr>
      <w:r w:rsidRPr="00A14523">
        <w:rPr>
          <w:rFonts w:ascii="Arial" w:hAnsi="Arial" w:cs="Arial"/>
          <w:b/>
        </w:rPr>
        <w:t>OBJETIVO</w:t>
      </w:r>
    </w:p>
    <w:p w:rsidR="008D4FCD" w:rsidRPr="00A14523" w:rsidRDefault="008D4FCD" w:rsidP="00A14523">
      <w:pPr>
        <w:spacing w:line="240" w:lineRule="auto"/>
        <w:rPr>
          <w:rFonts w:ascii="Arial" w:hAnsi="Arial" w:cs="Arial"/>
        </w:rPr>
      </w:pPr>
      <w:r w:rsidRPr="00A14523">
        <w:rPr>
          <w:rFonts w:ascii="Arial" w:hAnsi="Arial" w:cs="Arial"/>
        </w:rPr>
        <w:t>Lograr desempeñarme con responsabilidad en el puesto a conseguir, dispuesto a adquirir nuevos conocimientos que aporten crecimiento propio, y al lugar en el puesto a conseguir.</w:t>
      </w:r>
    </w:p>
    <w:p w:rsidR="008D4FCD" w:rsidRDefault="008D4FCD" w:rsidP="00A14523">
      <w:pPr>
        <w:spacing w:line="240" w:lineRule="auto"/>
        <w:rPr>
          <w:rFonts w:ascii="Arial" w:hAnsi="Arial" w:cs="Arial"/>
          <w:b/>
        </w:rPr>
      </w:pPr>
      <w:r w:rsidRPr="00A14523">
        <w:rPr>
          <w:rFonts w:ascii="Arial" w:hAnsi="Arial" w:cs="Arial"/>
          <w:b/>
        </w:rPr>
        <w:t>DISPONIBILIDAD: FULL TIME</w:t>
      </w:r>
    </w:p>
    <w:p w:rsidR="008D4FCD" w:rsidRDefault="008D4FCD" w:rsidP="00A14523">
      <w:pPr>
        <w:spacing w:line="240" w:lineRule="auto"/>
        <w:rPr>
          <w:rFonts w:ascii="Arial" w:hAnsi="Arial" w:cs="Arial"/>
          <w:b/>
        </w:rPr>
      </w:pPr>
    </w:p>
    <w:p w:rsidR="008D4FCD" w:rsidRDefault="008D4FCD" w:rsidP="00A14523">
      <w:pPr>
        <w:spacing w:line="240" w:lineRule="auto"/>
        <w:rPr>
          <w:rFonts w:ascii="Arial" w:hAnsi="Arial" w:cs="Arial"/>
          <w:b/>
        </w:rPr>
      </w:pPr>
    </w:p>
    <w:p w:rsidR="008D4FCD" w:rsidRPr="00A14523" w:rsidRDefault="008D4FCD" w:rsidP="00A14523">
      <w:pPr>
        <w:spacing w:line="240" w:lineRule="auto"/>
        <w:rPr>
          <w:rFonts w:ascii="Arial" w:hAnsi="Arial" w:cs="Arial"/>
          <w:b/>
        </w:rPr>
      </w:pPr>
    </w:p>
    <w:p w:rsidR="008D4FCD" w:rsidRDefault="008D4FCD" w:rsidP="00A83D7C">
      <w:pPr>
        <w:pStyle w:val="NoSpacing"/>
        <w:jc w:val="both"/>
      </w:pPr>
    </w:p>
    <w:p w:rsidR="008D4FCD" w:rsidRDefault="008D4FCD" w:rsidP="00623525"/>
    <w:sectPr w:rsidR="008D4FCD" w:rsidSect="00D570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C4155"/>
    <w:multiLevelType w:val="hybridMultilevel"/>
    <w:tmpl w:val="51F81DF4"/>
    <w:lvl w:ilvl="0" w:tplc="2C0A0001">
      <w:start w:val="1"/>
      <w:numFmt w:val="bullet"/>
      <w:lvlText w:val=""/>
      <w:lvlJc w:val="left"/>
      <w:pPr>
        <w:ind w:left="1335" w:hanging="615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90C02C8"/>
    <w:multiLevelType w:val="hybridMultilevel"/>
    <w:tmpl w:val="4126C402"/>
    <w:lvl w:ilvl="0" w:tplc="6D6AE44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C83CF2"/>
    <w:multiLevelType w:val="hybridMultilevel"/>
    <w:tmpl w:val="F246EBB6"/>
    <w:lvl w:ilvl="0" w:tplc="6D6AE44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C1176"/>
    <w:multiLevelType w:val="hybridMultilevel"/>
    <w:tmpl w:val="33AEEF22"/>
    <w:lvl w:ilvl="0" w:tplc="6D6AE44E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32495"/>
    <w:rsid w:val="00066BDD"/>
    <w:rsid w:val="0011534E"/>
    <w:rsid w:val="00276650"/>
    <w:rsid w:val="00423875"/>
    <w:rsid w:val="004B134F"/>
    <w:rsid w:val="004C2240"/>
    <w:rsid w:val="00572C45"/>
    <w:rsid w:val="00623525"/>
    <w:rsid w:val="00626BC8"/>
    <w:rsid w:val="00632495"/>
    <w:rsid w:val="006D3A31"/>
    <w:rsid w:val="006F38DE"/>
    <w:rsid w:val="008D4FCD"/>
    <w:rsid w:val="00930DF2"/>
    <w:rsid w:val="009A6B4D"/>
    <w:rsid w:val="00A14523"/>
    <w:rsid w:val="00A83D7C"/>
    <w:rsid w:val="00C57861"/>
    <w:rsid w:val="00D570A4"/>
    <w:rsid w:val="00E1617A"/>
    <w:rsid w:val="00EC7B4E"/>
    <w:rsid w:val="00ED2C68"/>
    <w:rsid w:val="00EE2183"/>
    <w:rsid w:val="00F94595"/>
    <w:rsid w:val="00FC1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495"/>
    <w:pPr>
      <w:spacing w:after="200" w:line="276" w:lineRule="auto"/>
    </w:pPr>
    <w:rPr>
      <w:lang w:val="es-MX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32495"/>
    <w:pPr>
      <w:ind w:left="720"/>
      <w:contextualSpacing/>
    </w:pPr>
  </w:style>
  <w:style w:type="paragraph" w:styleId="NoSpacing">
    <w:name w:val="No Spacing"/>
    <w:uiPriority w:val="99"/>
    <w:qFormat/>
    <w:rsid w:val="00632495"/>
    <w:rPr>
      <w:lang w:val="es-MX"/>
    </w:rPr>
  </w:style>
  <w:style w:type="character" w:styleId="Hyperlink">
    <w:name w:val="Hyperlink"/>
    <w:basedOn w:val="DefaultParagraphFont"/>
    <w:uiPriority w:val="99"/>
    <w:rsid w:val="00A14523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niel111985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187</Words>
  <Characters>1033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6</dc:creator>
  <cp:keywords/>
  <dc:description/>
  <cp:lastModifiedBy>Usuario de Windows</cp:lastModifiedBy>
  <cp:revision>2</cp:revision>
  <cp:lastPrinted>2013-06-13T16:16:00Z</cp:lastPrinted>
  <dcterms:created xsi:type="dcterms:W3CDTF">2013-10-06T13:44:00Z</dcterms:created>
  <dcterms:modified xsi:type="dcterms:W3CDTF">2013-10-06T13:44:00Z</dcterms:modified>
</cp:coreProperties>
</file>