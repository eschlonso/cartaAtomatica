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D7" w:rsidRDefault="004017D7" w:rsidP="00CB2ED4">
      <w:pPr>
        <w:rPr>
          <w:rFonts w:ascii="Cambria" w:hAnsi="Cambria"/>
          <w:b/>
        </w:rPr>
      </w:pPr>
    </w:p>
    <w:p w:rsidR="00C64B04" w:rsidRPr="00EC73E5" w:rsidRDefault="006C2AEE" w:rsidP="00CB2ED4">
      <w:pPr>
        <w:rPr>
          <w:noProof/>
          <w:lang w:val="es-AR" w:eastAsia="es-AR"/>
        </w:rPr>
      </w:pPr>
      <w:r w:rsidRPr="006C2AEE">
        <w:rPr>
          <w:rFonts w:ascii="Cambria" w:hAnsi="Cambria"/>
          <w:b/>
        </w:rPr>
        <w:pict>
          <v:rect id="_x0000_s1073" style="position:absolute;margin-left:-5.65pt;margin-top:.4pt;width:149.45pt;height:14.05pt;z-index:-251657728;mso-wrap-edited:f" wrapcoords="-112 0 -112 21600 21712 21600 21712 0 -112 0" stroked="f" strokecolor="#9cf">
            <v:fill color2="#9cf" angle="-90" focus="100%" type="gradient"/>
          </v:rect>
        </w:pict>
      </w:r>
      <w:r w:rsidRPr="006C2AEE">
        <w:rPr>
          <w:b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37.8pt;margin-top:-58.85pt;width:491.25pt;height:78.75pt;z-index:-251661824" wrapcoords="-41 0 -41 21316 21600 21316 21600 0 -41 0" stroked="f">
            <v:fill opacity=".5"/>
            <v:textbox style="mso-next-textbox:#_x0000_s1029" inset="0,0,0,0">
              <w:txbxContent>
                <w:p w:rsidR="004017D7" w:rsidRDefault="00EC73E5" w:rsidP="00EC73E5">
                  <w:pPr>
                    <w:pStyle w:val="Ttulo2"/>
                  </w:pPr>
                  <w:r>
                    <w:t xml:space="preserve">     </w:t>
                  </w:r>
                </w:p>
                <w:p w:rsidR="00216CCD" w:rsidRDefault="004017D7" w:rsidP="00EC73E5">
                  <w:pPr>
                    <w:pStyle w:val="Ttulo2"/>
                    <w:rPr>
                      <w:rFonts w:ascii="Century" w:hAnsi="Century"/>
                    </w:rPr>
                  </w:pPr>
                  <w:r w:rsidRPr="004017D7">
                    <w:rPr>
                      <w:rFonts w:ascii="Century" w:hAnsi="Century"/>
                    </w:rPr>
                    <w:t xml:space="preserve">     </w:t>
                  </w:r>
                  <w:r w:rsidR="00EC73E5" w:rsidRPr="004017D7">
                    <w:rPr>
                      <w:rFonts w:ascii="Century" w:hAnsi="Century"/>
                    </w:rPr>
                    <w:t xml:space="preserve"> </w:t>
                  </w:r>
                  <w:proofErr w:type="spellStart"/>
                  <w:r w:rsidR="00EC73E5" w:rsidRPr="004017D7">
                    <w:rPr>
                      <w:rFonts w:ascii="Century" w:hAnsi="Century"/>
                    </w:rPr>
                    <w:t>Cv</w:t>
                  </w:r>
                  <w:proofErr w:type="spellEnd"/>
                  <w:r w:rsidR="00EC73E5" w:rsidRPr="004017D7">
                    <w:rPr>
                      <w:rFonts w:ascii="Century" w:hAnsi="Century"/>
                    </w:rPr>
                    <w:t>- Uribe Ingrid</w:t>
                  </w:r>
                </w:p>
                <w:p w:rsidR="004017D7" w:rsidRDefault="004017D7" w:rsidP="004017D7"/>
                <w:p w:rsidR="004017D7" w:rsidRDefault="004017D7" w:rsidP="004017D7"/>
                <w:p w:rsidR="004017D7" w:rsidRDefault="004017D7" w:rsidP="004017D7"/>
                <w:p w:rsidR="004017D7" w:rsidRPr="004017D7" w:rsidRDefault="004017D7" w:rsidP="004017D7"/>
              </w:txbxContent>
            </v:textbox>
            <w10:wrap type="tight"/>
          </v:shape>
        </w:pict>
      </w:r>
      <w:r w:rsidR="00B55EC1" w:rsidRPr="00EC73E5">
        <w:rPr>
          <w:rFonts w:ascii="Cambria" w:hAnsi="Cambria"/>
          <w:b/>
        </w:rPr>
        <w:t>Información</w:t>
      </w:r>
      <w:r w:rsidR="00B55EC1" w:rsidRPr="00B55EC1">
        <w:rPr>
          <w:rFonts w:ascii="Cambria" w:hAnsi="Cambria"/>
        </w:rPr>
        <w:t xml:space="preserve"> </w:t>
      </w:r>
      <w:r w:rsidR="00B55EC1" w:rsidRPr="00EC73E5">
        <w:rPr>
          <w:rFonts w:ascii="Cambria" w:hAnsi="Cambria"/>
          <w:b/>
        </w:rPr>
        <w:t>personal</w:t>
      </w:r>
    </w:p>
    <w:p w:rsidR="00C64B04" w:rsidRPr="00C95F4E" w:rsidRDefault="00C64B04">
      <w:pPr>
        <w:jc w:val="right"/>
        <w:rPr>
          <w:rFonts w:ascii="Cambria" w:hAnsi="Cambria"/>
          <w:color w:val="FF0000"/>
        </w:rPr>
      </w:pPr>
    </w:p>
    <w:tbl>
      <w:tblPr>
        <w:tblpPr w:leftFromText="141" w:rightFromText="141" w:vertAnchor="text" w:horzAnchor="margin" w:tblpY="-46"/>
        <w:tblW w:w="8245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245"/>
      </w:tblGrid>
      <w:tr w:rsidR="006266CB" w:rsidRPr="00C95F4E" w:rsidTr="006266CB">
        <w:trPr>
          <w:trHeight w:val="566"/>
        </w:trPr>
        <w:tc>
          <w:tcPr>
            <w:tcW w:w="8245" w:type="dxa"/>
          </w:tcPr>
          <w:p w:rsidR="006266CB" w:rsidRDefault="006266CB" w:rsidP="004017D7">
            <w:pPr>
              <w:tabs>
                <w:tab w:val="center" w:pos="4420"/>
              </w:tabs>
              <w:ind w:left="4248" w:hanging="4245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Fecha de Nacimiento: 20-10-89</w:t>
            </w:r>
          </w:p>
          <w:p w:rsidR="006266CB" w:rsidRDefault="006266CB" w:rsidP="006266CB">
            <w:pPr>
              <w:tabs>
                <w:tab w:val="center" w:pos="4420"/>
              </w:tabs>
              <w:ind w:left="4248" w:hanging="4245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Dirección: Bº Perito Moreno</w:t>
            </w:r>
          </w:p>
          <w:p w:rsidR="006266CB" w:rsidRPr="00DB284A" w:rsidRDefault="00EC73E5" w:rsidP="006266CB">
            <w:pPr>
              <w:tabs>
                <w:tab w:val="center" w:pos="4420"/>
              </w:tabs>
              <w:ind w:left="4248" w:hanging="4245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Tel: 294 – 154 - 359944</w:t>
            </w:r>
          </w:p>
          <w:p w:rsidR="006266CB" w:rsidRDefault="006266CB" w:rsidP="006266CB">
            <w:pPr>
              <w:tabs>
                <w:tab w:val="center" w:pos="4420"/>
              </w:tabs>
              <w:ind w:left="4248" w:hanging="4245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DNI: 35.074.864</w:t>
            </w:r>
          </w:p>
          <w:p w:rsidR="006266CB" w:rsidRDefault="006266CB" w:rsidP="006266CB">
            <w:pPr>
              <w:jc w:val="both"/>
            </w:pPr>
            <w:r>
              <w:rPr>
                <w:rFonts w:ascii="Cambria" w:hAnsi="Cambria"/>
              </w:rPr>
              <w:t xml:space="preserve">Correo electrónico: </w:t>
            </w:r>
            <w:hyperlink r:id="rId11" w:history="1">
              <w:r w:rsidRPr="00DA0BF7">
                <w:rPr>
                  <w:rStyle w:val="Hipervnculo"/>
                  <w:rFonts w:ascii="Cambria" w:hAnsi="Cambria"/>
                  <w:color w:val="0F6FC6"/>
                </w:rPr>
                <w:t>ingriduribe38@gmail.com</w:t>
              </w:r>
            </w:hyperlink>
          </w:p>
          <w:p w:rsidR="006266CB" w:rsidRPr="0037575D" w:rsidRDefault="006266CB" w:rsidP="006266CB">
            <w:pPr>
              <w:jc w:val="both"/>
              <w:rPr>
                <w:color w:val="0F6FC6"/>
              </w:rPr>
            </w:pPr>
          </w:p>
        </w:tc>
      </w:tr>
    </w:tbl>
    <w:p w:rsidR="00C95F4E" w:rsidRDefault="006C2AEE">
      <w:pPr>
        <w:rPr>
          <w:rFonts w:ascii="Cambria" w:hAnsi="Cambria"/>
        </w:rPr>
      </w:pPr>
      <w:r w:rsidRPr="006C2AEE">
        <w:rPr>
          <w:rFonts w:ascii="Cambria" w:hAnsi="Cambria"/>
          <w:b/>
        </w:rPr>
        <w:pict>
          <v:rect id="_x0000_s1059" style="position:absolute;margin-left:-.2pt;margin-top:5.45pt;width:2in;height:9pt;z-index:-251660800;mso-wrap-edited:f;mso-position-horizontal-relative:text;mso-position-vertical-relative:text" wrapcoords="-112 0 -112 21600 21712 21600 21712 0 -112 0" stroked="f" strokecolor="#9cf">
            <v:fill color2="#9cf" angle="-90" focus="100%" type="gradient"/>
          </v:rect>
        </w:pict>
      </w:r>
      <w:r w:rsidR="00C64B04" w:rsidRPr="00EC73E5">
        <w:rPr>
          <w:rFonts w:ascii="Cambria" w:hAnsi="Cambria"/>
          <w:b/>
        </w:rPr>
        <w:t>Formación</w:t>
      </w:r>
      <w:r w:rsidR="00C64B04" w:rsidRPr="00B55EC1">
        <w:rPr>
          <w:rFonts w:ascii="Cambria" w:hAnsi="Cambria"/>
        </w:rPr>
        <w:t xml:space="preserve"> </w:t>
      </w:r>
    </w:p>
    <w:p w:rsidR="00B73533" w:rsidRPr="00DA0BF7" w:rsidRDefault="00B73533">
      <w:pPr>
        <w:rPr>
          <w:rFonts w:ascii="Cambria" w:hAnsi="Cambria"/>
        </w:rPr>
      </w:pPr>
    </w:p>
    <w:p w:rsidR="002C4DE0" w:rsidRDefault="002C4DE0" w:rsidP="00DA0BF7">
      <w:pPr>
        <w:tabs>
          <w:tab w:val="center" w:pos="4420"/>
        </w:tabs>
        <w:ind w:left="4248" w:hanging="4245"/>
        <w:jc w:val="both"/>
        <w:rPr>
          <w:rFonts w:ascii="Cambria" w:hAnsi="Cambria"/>
        </w:rPr>
      </w:pPr>
      <w:r>
        <w:rPr>
          <w:rFonts w:ascii="Cambria" w:hAnsi="Cambria"/>
        </w:rPr>
        <w:t xml:space="preserve"> (2012</w:t>
      </w:r>
      <w:r w:rsidR="00B04A10">
        <w:rPr>
          <w:rFonts w:ascii="Cambria" w:hAnsi="Cambria"/>
        </w:rPr>
        <w:t>)</w:t>
      </w:r>
      <w:r w:rsidR="0029182E">
        <w:rPr>
          <w:rFonts w:ascii="Cambria" w:hAnsi="Cambria"/>
        </w:rPr>
        <w:t xml:space="preserve"> S</w:t>
      </w:r>
      <w:r w:rsidR="00216CCD">
        <w:rPr>
          <w:rFonts w:ascii="Cambria" w:hAnsi="Cambria"/>
        </w:rPr>
        <w:t xml:space="preserve">ecundario completo, </w:t>
      </w:r>
      <w:proofErr w:type="spellStart"/>
      <w:r w:rsidR="00216CCD">
        <w:rPr>
          <w:rFonts w:ascii="Cambria" w:hAnsi="Cambria"/>
        </w:rPr>
        <w:t>C</w:t>
      </w:r>
      <w:r w:rsidR="00A86AC2">
        <w:rPr>
          <w:rFonts w:ascii="Cambria" w:hAnsi="Cambria"/>
        </w:rPr>
        <w:t>ens</w:t>
      </w:r>
      <w:proofErr w:type="spellEnd"/>
      <w:r w:rsidR="00A86AC2">
        <w:rPr>
          <w:rFonts w:ascii="Cambria" w:hAnsi="Cambria"/>
        </w:rPr>
        <w:t xml:space="preserve"> </w:t>
      </w:r>
      <w:r w:rsidR="00B603C0">
        <w:rPr>
          <w:rFonts w:ascii="Cambria" w:hAnsi="Cambria"/>
        </w:rPr>
        <w:t xml:space="preserve">nº </w:t>
      </w:r>
      <w:r w:rsidR="00216CCD">
        <w:rPr>
          <w:rFonts w:ascii="Cambria" w:hAnsi="Cambria"/>
        </w:rPr>
        <w:t>9, orientación en Perito Auxiliar en R</w:t>
      </w:r>
      <w:r w:rsidR="00A86AC2">
        <w:rPr>
          <w:rFonts w:ascii="Cambria" w:hAnsi="Cambria"/>
        </w:rPr>
        <w:t xml:space="preserve">elaciones </w:t>
      </w:r>
      <w:r w:rsidR="00216CCD">
        <w:rPr>
          <w:rFonts w:ascii="Cambria" w:hAnsi="Cambria"/>
        </w:rPr>
        <w:t>H</w:t>
      </w:r>
      <w:r w:rsidR="00F3698D">
        <w:rPr>
          <w:rFonts w:ascii="Cambria" w:hAnsi="Cambria"/>
        </w:rPr>
        <w:t>umanas</w:t>
      </w:r>
      <w:r w:rsidR="00A86AC2">
        <w:rPr>
          <w:rFonts w:ascii="Cambria" w:hAnsi="Cambria"/>
        </w:rPr>
        <w:t>.</w:t>
      </w:r>
      <w:r w:rsidR="00DF7CC2">
        <w:rPr>
          <w:rFonts w:ascii="Cambria" w:hAnsi="Cambria"/>
        </w:rPr>
        <w:t xml:space="preserve"> </w:t>
      </w:r>
    </w:p>
    <w:p w:rsidR="00B73533" w:rsidRPr="00CB2ED4" w:rsidRDefault="00B73533" w:rsidP="00216CCD">
      <w:pPr>
        <w:tabs>
          <w:tab w:val="center" w:pos="4420"/>
        </w:tabs>
        <w:jc w:val="both"/>
        <w:rPr>
          <w:rFonts w:ascii="Cambria" w:hAnsi="Cambria"/>
        </w:rPr>
      </w:pPr>
    </w:p>
    <w:p w:rsidR="00C64B04" w:rsidRDefault="006C2AEE" w:rsidP="00B55EC1">
      <w:pPr>
        <w:rPr>
          <w:rFonts w:ascii="Cambria" w:hAnsi="Cambria"/>
        </w:rPr>
      </w:pPr>
      <w:r w:rsidRPr="006C2AEE">
        <w:rPr>
          <w:rFonts w:ascii="Cambria" w:hAnsi="Cambria"/>
          <w:b/>
        </w:rPr>
        <w:pict>
          <v:rect id="_x0000_s1066" style="position:absolute;margin-left:1.75pt;margin-top:4.6pt;width:2in;height:9pt;z-index:-251659776;mso-wrap-edited:f" wrapcoords="-112 0 -112 21600 21712 21600 21712 0 -112 0" stroked="f" strokecolor="#9cf">
            <v:fill color2="#9cf" angle="-90" focus="100%" type="gradient"/>
          </v:rect>
        </w:pict>
      </w:r>
      <w:r w:rsidR="00C95F4E" w:rsidRPr="00EC73E5">
        <w:rPr>
          <w:rFonts w:ascii="Cambria" w:hAnsi="Cambria"/>
          <w:b/>
        </w:rPr>
        <w:t>Cursos</w:t>
      </w:r>
    </w:p>
    <w:p w:rsidR="00C95F4E" w:rsidRPr="00DA0BF7" w:rsidRDefault="00C95F4E" w:rsidP="00DA0BF7">
      <w:pPr>
        <w:tabs>
          <w:tab w:val="left" w:pos="795"/>
        </w:tabs>
        <w:jc w:val="both"/>
        <w:rPr>
          <w:rFonts w:ascii="Cambria" w:hAnsi="Cambria"/>
        </w:rPr>
      </w:pPr>
    </w:p>
    <w:p w:rsidR="00DA0BF7" w:rsidRDefault="00DA0BF7" w:rsidP="00DA0BF7">
      <w:pPr>
        <w:autoSpaceDE w:val="0"/>
        <w:autoSpaceDN w:val="0"/>
        <w:adjustRightInd w:val="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 (2008) C</w:t>
      </w:r>
      <w:r w:rsidRPr="00B603C0">
        <w:rPr>
          <w:rFonts w:ascii="Cambria" w:hAnsi="Cambria" w:cs="Cambria"/>
        </w:rPr>
        <w:t>urso de mozo</w:t>
      </w:r>
      <w:r>
        <w:rPr>
          <w:rFonts w:ascii="Cambria" w:hAnsi="Cambria" w:cs="Cambria"/>
        </w:rPr>
        <w:t xml:space="preserve"> rendido y</w:t>
      </w:r>
      <w:r w:rsidR="00E3283C">
        <w:rPr>
          <w:rFonts w:ascii="Cambria" w:hAnsi="Cambria" w:cs="Cambria"/>
        </w:rPr>
        <w:t xml:space="preserve"> completo, E</w:t>
      </w:r>
      <w:r w:rsidRPr="00B603C0">
        <w:rPr>
          <w:rFonts w:ascii="Cambria" w:hAnsi="Cambria" w:cs="Cambria"/>
        </w:rPr>
        <w:t xml:space="preserve">scuela de </w:t>
      </w:r>
      <w:r>
        <w:rPr>
          <w:rFonts w:ascii="Cambria" w:hAnsi="Cambria" w:cs="Cambria"/>
        </w:rPr>
        <w:t>Hotelería y G</w:t>
      </w:r>
      <w:r w:rsidRPr="00B603C0">
        <w:rPr>
          <w:rFonts w:ascii="Cambria" w:hAnsi="Cambria" w:cs="Cambria"/>
        </w:rPr>
        <w:t>astronomía</w:t>
      </w:r>
      <w:r>
        <w:rPr>
          <w:rFonts w:ascii="Cambria" w:hAnsi="Cambria" w:cs="Cambria"/>
        </w:rPr>
        <w:t>.</w:t>
      </w:r>
    </w:p>
    <w:p w:rsidR="009B330E" w:rsidRPr="00B603C0" w:rsidRDefault="009B330E" w:rsidP="00DA0BF7">
      <w:pPr>
        <w:autoSpaceDE w:val="0"/>
        <w:autoSpaceDN w:val="0"/>
        <w:adjustRightInd w:val="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 (2014) Curso de </w:t>
      </w:r>
      <w:r w:rsidR="006B79DE">
        <w:rPr>
          <w:rFonts w:ascii="Cambria" w:hAnsi="Cambria" w:cs="Cambria"/>
        </w:rPr>
        <w:t>P</w:t>
      </w:r>
      <w:r>
        <w:rPr>
          <w:rFonts w:ascii="Cambria" w:hAnsi="Cambria" w:cs="Cambria"/>
        </w:rPr>
        <w:t>eluquería unisex rendido y completo,  peluquería Paula.</w:t>
      </w:r>
    </w:p>
    <w:p w:rsidR="00DA0BF7" w:rsidRPr="00B603C0" w:rsidRDefault="00DA0BF7" w:rsidP="00B603C0">
      <w:pPr>
        <w:tabs>
          <w:tab w:val="left" w:pos="795"/>
        </w:tabs>
        <w:jc w:val="both"/>
      </w:pPr>
    </w:p>
    <w:p w:rsidR="00216CCD" w:rsidRDefault="00216CCD" w:rsidP="00DF7CC2">
      <w:pPr>
        <w:rPr>
          <w:rFonts w:ascii="Cambria" w:hAnsi="Cambria"/>
        </w:rPr>
      </w:pPr>
    </w:p>
    <w:p w:rsidR="00B603C0" w:rsidRDefault="006C2AEE" w:rsidP="00DF7CC2">
      <w:pPr>
        <w:rPr>
          <w:rFonts w:ascii="Cambria" w:hAnsi="Cambria"/>
        </w:rPr>
      </w:pPr>
      <w:r w:rsidRPr="006C2AEE">
        <w:rPr>
          <w:rFonts w:ascii="Cambria" w:hAnsi="Cambria"/>
          <w:b/>
          <w:noProof/>
          <w:lang w:val="es-AR" w:eastAsia="es-AR"/>
        </w:rPr>
        <w:pict>
          <v:rect id="_x0000_s1081" style="position:absolute;margin-left:-4.8pt;margin-top:2.6pt;width:2in;height:9pt;z-index:-251655680;mso-wrap-edited:f" wrapcoords="-112 0 -112 21600 21712 21600 21712 0 -112 0" stroked="f" strokecolor="#9cf">
            <v:fill color2="#9cf" angle="-90" focus="100%" type="gradient"/>
          </v:rect>
        </w:pict>
      </w:r>
      <w:r w:rsidR="00C95F4E" w:rsidRPr="00EC73E5">
        <w:rPr>
          <w:rFonts w:ascii="Cambria" w:hAnsi="Cambria"/>
          <w:b/>
        </w:rPr>
        <w:t>Talleres</w:t>
      </w:r>
      <w:r w:rsidR="00C95F4E" w:rsidRPr="00DA0BF7">
        <w:rPr>
          <w:rFonts w:ascii="Cambria" w:hAnsi="Cambria"/>
        </w:rPr>
        <w:t>:</w:t>
      </w:r>
    </w:p>
    <w:p w:rsidR="00DF7CC2" w:rsidRPr="00DF7CC2" w:rsidRDefault="00DF7CC2" w:rsidP="00DF7CC2">
      <w:pPr>
        <w:rPr>
          <w:rFonts w:ascii="Cambria" w:hAnsi="Cambria"/>
        </w:rPr>
      </w:pPr>
    </w:p>
    <w:p w:rsidR="00DA0BF7" w:rsidRDefault="00DA0BF7" w:rsidP="00B603C0">
      <w:pPr>
        <w:autoSpaceDE w:val="0"/>
        <w:autoSpaceDN w:val="0"/>
        <w:adjustRightInd w:val="0"/>
        <w:jc w:val="both"/>
        <w:rPr>
          <w:rFonts w:ascii="Cambria" w:hAnsi="Cambria" w:cs="Cambria"/>
        </w:rPr>
      </w:pPr>
      <w:bookmarkStart w:id="0" w:name="_GoBack"/>
      <w:bookmarkEnd w:id="0"/>
      <w:r>
        <w:rPr>
          <w:rFonts w:ascii="Cambria" w:hAnsi="Cambria" w:cs="Cambria"/>
        </w:rPr>
        <w:t xml:space="preserve"> (</w:t>
      </w:r>
      <w:r w:rsidR="006B79DE">
        <w:rPr>
          <w:rFonts w:ascii="Cambria" w:hAnsi="Cambria" w:cs="Cambria"/>
        </w:rPr>
        <w:t>2012) Taller de Teatro y Radio F</w:t>
      </w:r>
      <w:r>
        <w:rPr>
          <w:rFonts w:ascii="Cambria" w:hAnsi="Cambria" w:cs="Cambria"/>
        </w:rPr>
        <w:t>usión en radio el arca.</w:t>
      </w:r>
    </w:p>
    <w:p w:rsidR="00DA0BF7" w:rsidRPr="00DA0BF7" w:rsidRDefault="00DA0BF7" w:rsidP="00DA0BF7">
      <w:pPr>
        <w:autoSpaceDE w:val="0"/>
        <w:autoSpaceDN w:val="0"/>
        <w:adjustRightInd w:val="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DA0BF7" w:rsidRDefault="00DA0BF7" w:rsidP="00B603C0">
      <w:pPr>
        <w:autoSpaceDE w:val="0"/>
        <w:autoSpaceDN w:val="0"/>
        <w:adjustRightInd w:val="0"/>
        <w:jc w:val="both"/>
        <w:rPr>
          <w:rFonts w:ascii="Cambria" w:hAnsi="Cambria" w:cs="Cambria"/>
        </w:rPr>
      </w:pPr>
    </w:p>
    <w:p w:rsidR="00216CCD" w:rsidRDefault="00216CCD">
      <w:pPr>
        <w:rPr>
          <w:rFonts w:ascii="Cambria" w:hAnsi="Cambria"/>
        </w:rPr>
      </w:pPr>
    </w:p>
    <w:p w:rsidR="00C64B04" w:rsidRDefault="006C2AEE">
      <w:pPr>
        <w:rPr>
          <w:rFonts w:ascii="Cambria" w:hAnsi="Cambria"/>
        </w:rPr>
      </w:pPr>
      <w:r w:rsidRPr="006C2AEE">
        <w:rPr>
          <w:rFonts w:ascii="Cambria" w:hAnsi="Cambria"/>
          <w:b/>
        </w:rPr>
        <w:pict>
          <v:rect id="_x0000_s1069" style="position:absolute;margin-left:-4.8pt;margin-top:3.45pt;width:148.6pt;height:9pt;z-index:-251658752;mso-wrap-edited:f" wrapcoords="-112 0 -112 21600 21712 21600 21712 0 -112 0" stroked="f" strokecolor="#9cf">
            <v:fill color2="#9cf" angle="-90" focus="100%" type="gradient"/>
          </v:rect>
        </w:pict>
      </w:r>
      <w:r w:rsidR="00C64B04" w:rsidRPr="00EC73E5">
        <w:rPr>
          <w:rFonts w:ascii="Cambria" w:hAnsi="Cambria"/>
          <w:b/>
        </w:rPr>
        <w:t>Experiencia</w:t>
      </w:r>
      <w:r w:rsidR="00C64B04" w:rsidRPr="00B55EC1">
        <w:rPr>
          <w:rFonts w:ascii="Cambria" w:hAnsi="Cambria"/>
        </w:rPr>
        <w:t xml:space="preserve"> </w:t>
      </w:r>
      <w:r w:rsidR="00C64B04" w:rsidRPr="00EC73E5">
        <w:rPr>
          <w:rFonts w:ascii="Cambria" w:hAnsi="Cambria"/>
          <w:b/>
        </w:rPr>
        <w:t>laboral</w:t>
      </w:r>
    </w:p>
    <w:p w:rsidR="009B330E" w:rsidRDefault="009B330E">
      <w:pPr>
        <w:rPr>
          <w:rFonts w:ascii="Cambria" w:hAnsi="Cambria"/>
        </w:rPr>
      </w:pPr>
    </w:p>
    <w:p w:rsidR="00B73533" w:rsidRDefault="00B73533">
      <w:pPr>
        <w:rPr>
          <w:rFonts w:ascii="Cambria" w:hAnsi="Cambria"/>
        </w:rPr>
      </w:pPr>
    </w:p>
    <w:p w:rsidR="00CE3EBC" w:rsidRDefault="00743F81" w:rsidP="00BD3666">
      <w:pPr>
        <w:pStyle w:val="Prrafodelista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2016 C</w:t>
      </w:r>
      <w:r w:rsidR="00B73533">
        <w:rPr>
          <w:rFonts w:ascii="Cambria" w:hAnsi="Cambria"/>
        </w:rPr>
        <w:t xml:space="preserve">asa de comidas </w:t>
      </w:r>
      <w:r w:rsidR="002C4DE0" w:rsidRPr="007A604E">
        <w:rPr>
          <w:rFonts w:ascii="Cambria" w:hAnsi="Cambria"/>
        </w:rPr>
        <w:t>Santana,  temporada</w:t>
      </w:r>
      <w:r>
        <w:rPr>
          <w:rFonts w:ascii="Cambria" w:hAnsi="Cambria"/>
        </w:rPr>
        <w:t xml:space="preserve"> de</w:t>
      </w:r>
      <w:r w:rsidR="002C4DE0" w:rsidRPr="007A604E">
        <w:rPr>
          <w:rFonts w:ascii="Cambria" w:hAnsi="Cambria"/>
        </w:rPr>
        <w:t xml:space="preserve"> verano, </w:t>
      </w:r>
      <w:r w:rsidR="002C4DE0" w:rsidRPr="007A604E">
        <w:rPr>
          <w:rFonts w:ascii="Cambria" w:hAnsi="Cambria"/>
          <w:b/>
        </w:rPr>
        <w:t>tarea</w:t>
      </w:r>
      <w:r>
        <w:rPr>
          <w:rFonts w:ascii="Cambria" w:hAnsi="Cambria"/>
        </w:rPr>
        <w:t>: moza y administradora</w:t>
      </w:r>
      <w:r w:rsidR="00BD3666">
        <w:rPr>
          <w:rFonts w:ascii="Cambria" w:hAnsi="Cambria"/>
        </w:rPr>
        <w:t>.</w:t>
      </w:r>
    </w:p>
    <w:p w:rsidR="00B603C0" w:rsidRPr="00743F81" w:rsidRDefault="002C4DE0" w:rsidP="002C4DE0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2C4DE0">
        <w:rPr>
          <w:rFonts w:ascii="Cambria" w:hAnsi="Cambria" w:cs="Cambria"/>
        </w:rPr>
        <w:t>2012-</w:t>
      </w:r>
      <w:r w:rsidR="00E3283C">
        <w:rPr>
          <w:rFonts w:ascii="Cambria" w:hAnsi="Cambria" w:cs="Cambria"/>
        </w:rPr>
        <w:t>2014</w:t>
      </w:r>
      <w:r w:rsidR="0037575D">
        <w:rPr>
          <w:rFonts w:ascii="Cambria" w:hAnsi="Cambria" w:cs="Cambria"/>
        </w:rPr>
        <w:t xml:space="preserve"> Hotel y Resort, golf-spa </w:t>
      </w:r>
      <w:proofErr w:type="spellStart"/>
      <w:r w:rsidR="0037575D">
        <w:rPr>
          <w:rFonts w:ascii="Cambria" w:hAnsi="Cambria" w:cs="Cambria"/>
        </w:rPr>
        <w:t>Llao</w:t>
      </w:r>
      <w:proofErr w:type="spellEnd"/>
      <w:r w:rsidR="0037575D">
        <w:rPr>
          <w:rFonts w:ascii="Cambria" w:hAnsi="Cambria" w:cs="Cambria"/>
        </w:rPr>
        <w:t xml:space="preserve"> </w:t>
      </w:r>
      <w:proofErr w:type="spellStart"/>
      <w:r w:rsidR="0037575D">
        <w:rPr>
          <w:rFonts w:ascii="Cambria" w:hAnsi="Cambria" w:cs="Cambria"/>
        </w:rPr>
        <w:t>Llao</w:t>
      </w:r>
      <w:proofErr w:type="spellEnd"/>
      <w:r w:rsidRPr="002C4DE0">
        <w:rPr>
          <w:rFonts w:ascii="Cambria" w:hAnsi="Cambria" w:cs="Cambria"/>
        </w:rPr>
        <w:t xml:space="preserve"> </w:t>
      </w:r>
      <w:r w:rsidR="00B603C0" w:rsidRPr="002C4DE0">
        <w:rPr>
          <w:rFonts w:ascii="Cambria" w:hAnsi="Cambria" w:cs="Cambria,Bold"/>
          <w:b/>
          <w:bCs/>
        </w:rPr>
        <w:t>tarea</w:t>
      </w:r>
      <w:r w:rsidR="00CE3EBC">
        <w:rPr>
          <w:rFonts w:ascii="Cambria" w:hAnsi="Cambria" w:cs="Cambria"/>
        </w:rPr>
        <w:t xml:space="preserve">: moza </w:t>
      </w:r>
      <w:r w:rsidR="00CE3EBC" w:rsidRPr="00CE3EBC">
        <w:rPr>
          <w:rFonts w:ascii="Cambria" w:hAnsi="Cambria" w:cs="Cambria"/>
          <w:u w:val="single"/>
        </w:rPr>
        <w:t>extra</w:t>
      </w:r>
      <w:r w:rsidR="00CE3EBC">
        <w:rPr>
          <w:rFonts w:ascii="Cambria" w:hAnsi="Cambria" w:cs="Cambria"/>
        </w:rPr>
        <w:t>.</w:t>
      </w:r>
    </w:p>
    <w:p w:rsidR="00743F81" w:rsidRPr="009B330E" w:rsidRDefault="00743F81" w:rsidP="002C4DE0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 w:cs="Cambria"/>
        </w:rPr>
        <w:t xml:space="preserve">2010 Mute resto bar. Temporada de invierno </w:t>
      </w:r>
      <w:r w:rsidRPr="00743F81">
        <w:rPr>
          <w:rFonts w:ascii="Cambria" w:hAnsi="Cambria" w:cs="Cambria"/>
          <w:b/>
        </w:rPr>
        <w:t>tarea: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bachera</w:t>
      </w:r>
      <w:proofErr w:type="spellEnd"/>
      <w:r>
        <w:rPr>
          <w:rFonts w:ascii="Cambria" w:hAnsi="Cambria" w:cs="Cambria"/>
        </w:rPr>
        <w:t>.</w:t>
      </w:r>
    </w:p>
    <w:p w:rsidR="00B603C0" w:rsidRPr="00CE3EBC" w:rsidRDefault="009B330E" w:rsidP="009B330E">
      <w:pPr>
        <w:pStyle w:val="Prrafodelista"/>
        <w:numPr>
          <w:ilvl w:val="0"/>
          <w:numId w:val="7"/>
        </w:numPr>
        <w:jc w:val="both"/>
        <w:rPr>
          <w:rFonts w:ascii="Cambria" w:hAnsi="Cambria"/>
          <w:u w:val="single"/>
        </w:rPr>
      </w:pPr>
      <w:r>
        <w:rPr>
          <w:rFonts w:ascii="Cambria" w:hAnsi="Cambria" w:cs="Cambria"/>
        </w:rPr>
        <w:t>2009-2010</w:t>
      </w:r>
      <w:r w:rsidR="004017D7">
        <w:rPr>
          <w:rFonts w:ascii="Cambria" w:hAnsi="Cambria" w:cs="Cambria"/>
        </w:rPr>
        <w:t xml:space="preserve"> </w:t>
      </w:r>
      <w:r w:rsidR="00E3283C">
        <w:rPr>
          <w:rFonts w:ascii="Cambria" w:hAnsi="Cambria" w:cs="Cambria"/>
        </w:rPr>
        <w:t>(relativo</w:t>
      </w:r>
      <w:r w:rsidR="004017D7">
        <w:rPr>
          <w:rFonts w:ascii="Cambria" w:hAnsi="Cambria" w:cs="Cambria"/>
        </w:rPr>
        <w:t xml:space="preserve">) </w:t>
      </w:r>
      <w:r>
        <w:rPr>
          <w:rFonts w:ascii="Cambria" w:hAnsi="Cambria" w:cs="Cambria"/>
        </w:rPr>
        <w:t>integre servicio de catering</w:t>
      </w:r>
      <w:r w:rsidR="004017D7">
        <w:rPr>
          <w:rFonts w:ascii="Cambria" w:hAnsi="Cambria" w:cs="Cambria"/>
        </w:rPr>
        <w:t xml:space="preserve"> del chef</w:t>
      </w:r>
      <w:r w:rsidR="007A604E">
        <w:rPr>
          <w:rFonts w:ascii="Cambria" w:hAnsi="Cambria" w:cs="Cambria"/>
        </w:rPr>
        <w:t xml:space="preserve"> Lucas Trigos,</w:t>
      </w:r>
      <w:r w:rsidR="00B603C0">
        <w:rPr>
          <w:rFonts w:ascii="Cambria" w:hAnsi="Cambria" w:cs="Cambria"/>
        </w:rPr>
        <w:t xml:space="preserve"> </w:t>
      </w:r>
      <w:r w:rsidR="00B603C0" w:rsidRPr="002C4DE0">
        <w:rPr>
          <w:rFonts w:ascii="Cambria" w:hAnsi="Cambria" w:cs="Cambria,Bold"/>
          <w:b/>
          <w:bCs/>
        </w:rPr>
        <w:t>tarea</w:t>
      </w:r>
      <w:r w:rsidR="002C4DE0">
        <w:rPr>
          <w:rFonts w:ascii="Cambria,Bold" w:hAnsi="Cambria,Bold" w:cs="Cambria,Bold"/>
          <w:b/>
          <w:bCs/>
        </w:rPr>
        <w:t>:</w:t>
      </w:r>
      <w:r w:rsidR="00B603C0">
        <w:rPr>
          <w:rFonts w:ascii="Cambria,Bold" w:hAnsi="Cambria,Bold" w:cs="Cambria,Bold"/>
          <w:b/>
          <w:bCs/>
        </w:rPr>
        <w:t xml:space="preserve"> </w:t>
      </w:r>
      <w:r>
        <w:rPr>
          <w:rFonts w:ascii="Cambria" w:hAnsi="Cambria" w:cs="Cambria"/>
        </w:rPr>
        <w:t xml:space="preserve">moza </w:t>
      </w:r>
      <w:r w:rsidRPr="00CE3EBC">
        <w:rPr>
          <w:rFonts w:ascii="Cambria" w:hAnsi="Cambria" w:cs="Cambria"/>
          <w:u w:val="single"/>
        </w:rPr>
        <w:t>eventual</w:t>
      </w:r>
      <w:r w:rsidR="00216CCD" w:rsidRPr="00CE3EBC">
        <w:rPr>
          <w:rFonts w:ascii="Cambria" w:hAnsi="Cambria" w:cs="Cambria"/>
          <w:u w:val="single"/>
        </w:rPr>
        <w:t>.</w:t>
      </w:r>
    </w:p>
    <w:p w:rsidR="00216CCD" w:rsidRDefault="00216CCD" w:rsidP="00B603C0">
      <w:pPr>
        <w:jc w:val="both"/>
        <w:rPr>
          <w:rFonts w:ascii="Cambria" w:hAnsi="Cambria"/>
        </w:rPr>
      </w:pPr>
    </w:p>
    <w:p w:rsidR="004017D7" w:rsidRDefault="004017D7" w:rsidP="00B603C0">
      <w:pPr>
        <w:jc w:val="both"/>
        <w:rPr>
          <w:rFonts w:ascii="Cambria" w:hAnsi="Cambria"/>
        </w:rPr>
      </w:pPr>
    </w:p>
    <w:p w:rsidR="00441342" w:rsidRDefault="006C2AEE" w:rsidP="00B603C0">
      <w:pPr>
        <w:jc w:val="both"/>
        <w:rPr>
          <w:rFonts w:ascii="Cambria" w:hAnsi="Cambria"/>
        </w:rPr>
      </w:pPr>
      <w:r w:rsidRPr="006C2AEE">
        <w:rPr>
          <w:rFonts w:ascii="Cambria" w:hAnsi="Cambria"/>
          <w:b/>
        </w:rPr>
        <w:pict>
          <v:rect id="_x0000_s1077" style="position:absolute;left:0;text-align:left;margin-left:-5.65pt;margin-top:1.15pt;width:2in;height:9pt;z-index:-251656704;mso-wrap-edited:f" wrapcoords="-112 0 -112 21600 21712 21600 21712 0 -112 0" stroked="f" strokecolor="#9cf">
            <v:fill color2="#9cf" angle="-90" focus="100%" type="gradient"/>
          </v:rect>
        </w:pict>
      </w:r>
      <w:r w:rsidR="00441342" w:rsidRPr="00EC73E5">
        <w:rPr>
          <w:rFonts w:ascii="Cambria" w:hAnsi="Cambria"/>
          <w:b/>
        </w:rPr>
        <w:t>Referencias</w:t>
      </w:r>
      <w:r w:rsidR="00441342">
        <w:rPr>
          <w:rFonts w:ascii="Cambria" w:hAnsi="Cambria"/>
        </w:rPr>
        <w:t xml:space="preserve"> </w:t>
      </w:r>
    </w:p>
    <w:p w:rsidR="0037575D" w:rsidRPr="0037575D" w:rsidRDefault="00216CCD" w:rsidP="0037575D">
      <w:pPr>
        <w:pStyle w:val="Prrafodelista"/>
        <w:numPr>
          <w:ilvl w:val="0"/>
          <w:numId w:val="15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Hotel </w:t>
      </w:r>
      <w:proofErr w:type="spellStart"/>
      <w:r>
        <w:rPr>
          <w:rFonts w:ascii="Cambria" w:hAnsi="Cambria"/>
        </w:rPr>
        <w:t>Llao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Llao</w:t>
      </w:r>
      <w:proofErr w:type="spellEnd"/>
      <w:r>
        <w:rPr>
          <w:rFonts w:ascii="Cambria" w:hAnsi="Cambria"/>
        </w:rPr>
        <w:t>: 294- 444-5800 (RRHH)</w:t>
      </w:r>
    </w:p>
    <w:p w:rsidR="00CB2ED4" w:rsidRPr="00CE3EBC" w:rsidRDefault="00216CCD" w:rsidP="00CB2ED4">
      <w:pPr>
        <w:pStyle w:val="Prrafodelista"/>
        <w:numPr>
          <w:ilvl w:val="0"/>
          <w:numId w:val="8"/>
        </w:numPr>
        <w:jc w:val="both"/>
        <w:rPr>
          <w:rFonts w:ascii="Cambria" w:hAnsi="Cambria"/>
          <w:lang w:val="en-US"/>
        </w:rPr>
      </w:pPr>
      <w:r w:rsidRPr="004017D7">
        <w:rPr>
          <w:rFonts w:ascii="Cambria" w:hAnsi="Cambria" w:cs="Cambria"/>
          <w:lang w:val="en-US"/>
        </w:rPr>
        <w:t>Sr.</w:t>
      </w:r>
      <w:r w:rsidR="00B603C0" w:rsidRPr="004017D7">
        <w:rPr>
          <w:rFonts w:ascii="Cambria" w:hAnsi="Cambria" w:cs="Cambria"/>
          <w:lang w:val="en-US"/>
        </w:rPr>
        <w:t xml:space="preserve"> Lucas </w:t>
      </w:r>
      <w:proofErr w:type="spellStart"/>
      <w:r w:rsidRPr="004017D7">
        <w:rPr>
          <w:rFonts w:ascii="Cambria" w:hAnsi="Cambria" w:cs="Cambria"/>
          <w:lang w:val="en-US"/>
        </w:rPr>
        <w:t>Trigos</w:t>
      </w:r>
      <w:proofErr w:type="spellEnd"/>
      <w:r w:rsidRPr="004017D7">
        <w:rPr>
          <w:rFonts w:ascii="Cambria" w:hAnsi="Cambria" w:cs="Cambria"/>
          <w:lang w:val="en-US"/>
        </w:rPr>
        <w:t xml:space="preserve"> </w:t>
      </w:r>
      <w:r w:rsidR="00B603C0" w:rsidRPr="004017D7">
        <w:rPr>
          <w:rFonts w:ascii="Cambria" w:hAnsi="Cambria" w:cs="Cambria"/>
          <w:lang w:val="en-US"/>
        </w:rPr>
        <w:t>: 294- 154- 688087</w:t>
      </w:r>
      <w:r w:rsidR="00DA0BF7" w:rsidRPr="004017D7">
        <w:rPr>
          <w:rFonts w:ascii="Cambria" w:hAnsi="Cambria" w:cs="Cambria"/>
          <w:lang w:val="en-US"/>
        </w:rPr>
        <w:t xml:space="preserve"> </w:t>
      </w:r>
    </w:p>
    <w:p w:rsidR="00CE3EBC" w:rsidRPr="00CE3EBC" w:rsidRDefault="00CE3EBC" w:rsidP="00CB2ED4">
      <w:pPr>
        <w:pStyle w:val="Prrafodelista"/>
        <w:numPr>
          <w:ilvl w:val="0"/>
          <w:numId w:val="8"/>
        </w:numPr>
        <w:jc w:val="both"/>
        <w:rPr>
          <w:rFonts w:ascii="Cambria" w:hAnsi="Cambria"/>
          <w:lang w:val="en-US"/>
        </w:rPr>
      </w:pPr>
      <w:r>
        <w:rPr>
          <w:rFonts w:ascii="Cambria" w:hAnsi="Cambria" w:cs="Cambria"/>
          <w:lang w:val="en-US"/>
        </w:rPr>
        <w:t xml:space="preserve">Sr. </w:t>
      </w:r>
      <w:proofErr w:type="spellStart"/>
      <w:r>
        <w:rPr>
          <w:rFonts w:ascii="Cambria" w:hAnsi="Cambria" w:cs="Cambria"/>
          <w:lang w:val="en-US"/>
        </w:rPr>
        <w:t>Matias</w:t>
      </w:r>
      <w:proofErr w:type="spellEnd"/>
      <w:r>
        <w:rPr>
          <w:rFonts w:ascii="Cambria" w:hAnsi="Cambria" w:cs="Cambria"/>
          <w:lang w:val="en-US"/>
        </w:rPr>
        <w:t xml:space="preserve"> </w:t>
      </w:r>
      <w:proofErr w:type="spellStart"/>
      <w:r>
        <w:rPr>
          <w:rFonts w:ascii="Cambria" w:hAnsi="Cambria" w:cs="Cambria"/>
          <w:lang w:val="en-US"/>
        </w:rPr>
        <w:t>paillalef</w:t>
      </w:r>
      <w:proofErr w:type="spellEnd"/>
      <w:r>
        <w:rPr>
          <w:rFonts w:ascii="Cambria" w:hAnsi="Cambria" w:cs="Cambria"/>
          <w:lang w:val="en-US"/>
        </w:rPr>
        <w:t>: 294- 154777397 (Santana)</w:t>
      </w:r>
    </w:p>
    <w:p w:rsidR="00CE3EBC" w:rsidRPr="00A11B15" w:rsidRDefault="00CE3EBC" w:rsidP="00A11B15">
      <w:pPr>
        <w:jc w:val="both"/>
        <w:rPr>
          <w:rFonts w:ascii="Cambria" w:hAnsi="Cambria"/>
          <w:lang w:val="en-US"/>
        </w:rPr>
      </w:pPr>
    </w:p>
    <w:p w:rsidR="00216CCD" w:rsidRPr="00216CCD" w:rsidRDefault="00216CCD" w:rsidP="00DA0BF7">
      <w:pPr>
        <w:jc w:val="both"/>
        <w:rPr>
          <w:rFonts w:ascii="Cambria" w:hAnsi="Cambria" w:cs="Cambria"/>
          <w:lang w:val="en-US"/>
        </w:rPr>
      </w:pPr>
    </w:p>
    <w:p w:rsidR="002C4DE0" w:rsidRPr="004017D7" w:rsidRDefault="002C4DE0" w:rsidP="002C4DE0">
      <w:pPr>
        <w:pStyle w:val="Prrafodelista"/>
        <w:ind w:left="1778"/>
        <w:jc w:val="both"/>
        <w:rPr>
          <w:rFonts w:ascii="Cambria" w:hAnsi="Cambria" w:cs="Cambria"/>
          <w:lang w:val="en-US"/>
        </w:rPr>
      </w:pPr>
    </w:p>
    <w:sectPr w:rsidR="002C4DE0" w:rsidRPr="004017D7" w:rsidSect="00222DF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772" w:rsidRDefault="00CE7772" w:rsidP="00DC07B2">
      <w:r>
        <w:separator/>
      </w:r>
    </w:p>
  </w:endnote>
  <w:endnote w:type="continuationSeparator" w:id="0">
    <w:p w:rsidR="00CE7772" w:rsidRDefault="00CE7772" w:rsidP="00DC0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772" w:rsidRDefault="00CE7772" w:rsidP="00DC07B2">
      <w:r>
        <w:separator/>
      </w:r>
    </w:p>
  </w:footnote>
  <w:footnote w:type="continuationSeparator" w:id="0">
    <w:p w:rsidR="00CE7772" w:rsidRDefault="00CE7772" w:rsidP="00DC07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CCD" w:rsidRDefault="00216CCD">
    <w:pPr>
      <w:pStyle w:val="Encabezado"/>
    </w:pPr>
    <w:r>
      <w:t xml:space="preserve">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5D1"/>
    <w:multiLevelType w:val="hybridMultilevel"/>
    <w:tmpl w:val="7CA8B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CB1502"/>
    <w:multiLevelType w:val="hybridMultilevel"/>
    <w:tmpl w:val="55644906"/>
    <w:lvl w:ilvl="0" w:tplc="EB4C4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2F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C4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42C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C2E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4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5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0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EF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4F18EA"/>
    <w:multiLevelType w:val="hybridMultilevel"/>
    <w:tmpl w:val="065C371A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171675F"/>
    <w:multiLevelType w:val="hybridMultilevel"/>
    <w:tmpl w:val="036CB5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9F2BFB"/>
    <w:multiLevelType w:val="hybridMultilevel"/>
    <w:tmpl w:val="F482EA9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435D0"/>
    <w:multiLevelType w:val="hybridMultilevel"/>
    <w:tmpl w:val="6464F08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5D7ED1"/>
    <w:multiLevelType w:val="multilevel"/>
    <w:tmpl w:val="D3308152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4814D71"/>
    <w:multiLevelType w:val="hybridMultilevel"/>
    <w:tmpl w:val="68B44C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45D670DC"/>
    <w:multiLevelType w:val="hybridMultilevel"/>
    <w:tmpl w:val="02CC84A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3D51C6"/>
    <w:multiLevelType w:val="hybridMultilevel"/>
    <w:tmpl w:val="1FDED3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3A10C88"/>
    <w:multiLevelType w:val="hybridMultilevel"/>
    <w:tmpl w:val="D13205EA"/>
    <w:lvl w:ilvl="0" w:tplc="2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551E38AB"/>
    <w:multiLevelType w:val="hybridMultilevel"/>
    <w:tmpl w:val="37C86C5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DC77534"/>
    <w:multiLevelType w:val="hybridMultilevel"/>
    <w:tmpl w:val="1D3259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EB7E39"/>
    <w:multiLevelType w:val="hybridMultilevel"/>
    <w:tmpl w:val="57BE6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073DE5"/>
    <w:multiLevelType w:val="hybridMultilevel"/>
    <w:tmpl w:val="7478A678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0"/>
  </w:num>
  <w:num w:numId="13">
    <w:abstractNumId w:val="14"/>
  </w:num>
  <w:num w:numId="14">
    <w:abstractNumId w:val="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2478"/>
    <w:rsid w:val="00023478"/>
    <w:rsid w:val="000509A3"/>
    <w:rsid w:val="0007358C"/>
    <w:rsid w:val="00094CE4"/>
    <w:rsid w:val="000C6AB1"/>
    <w:rsid w:val="000D330A"/>
    <w:rsid w:val="000E662C"/>
    <w:rsid w:val="00105ECE"/>
    <w:rsid w:val="00110A96"/>
    <w:rsid w:val="0012236D"/>
    <w:rsid w:val="00136D9E"/>
    <w:rsid w:val="0017039A"/>
    <w:rsid w:val="00172AA6"/>
    <w:rsid w:val="001A36EA"/>
    <w:rsid w:val="001A52E7"/>
    <w:rsid w:val="001B58E8"/>
    <w:rsid w:val="001C1F73"/>
    <w:rsid w:val="001E3D60"/>
    <w:rsid w:val="001F3100"/>
    <w:rsid w:val="0020051E"/>
    <w:rsid w:val="00216CCD"/>
    <w:rsid w:val="00222DFC"/>
    <w:rsid w:val="00266145"/>
    <w:rsid w:val="00283251"/>
    <w:rsid w:val="0029182E"/>
    <w:rsid w:val="002B0D4E"/>
    <w:rsid w:val="002C09BD"/>
    <w:rsid w:val="002C4DE0"/>
    <w:rsid w:val="002D4790"/>
    <w:rsid w:val="002E1699"/>
    <w:rsid w:val="00322E5E"/>
    <w:rsid w:val="0037575D"/>
    <w:rsid w:val="003910A3"/>
    <w:rsid w:val="003C52A9"/>
    <w:rsid w:val="004017D7"/>
    <w:rsid w:val="00405499"/>
    <w:rsid w:val="00416C66"/>
    <w:rsid w:val="00437384"/>
    <w:rsid w:val="00441342"/>
    <w:rsid w:val="00452FB4"/>
    <w:rsid w:val="004878D5"/>
    <w:rsid w:val="004A63AC"/>
    <w:rsid w:val="004B41BF"/>
    <w:rsid w:val="004F72BC"/>
    <w:rsid w:val="00591D20"/>
    <w:rsid w:val="005E0D15"/>
    <w:rsid w:val="005E4C64"/>
    <w:rsid w:val="00622DDB"/>
    <w:rsid w:val="006266CB"/>
    <w:rsid w:val="006966A2"/>
    <w:rsid w:val="006A22F8"/>
    <w:rsid w:val="006B6569"/>
    <w:rsid w:val="006B79DE"/>
    <w:rsid w:val="006C2AEE"/>
    <w:rsid w:val="006E2478"/>
    <w:rsid w:val="006E40E5"/>
    <w:rsid w:val="00712B72"/>
    <w:rsid w:val="00715DDB"/>
    <w:rsid w:val="00743F81"/>
    <w:rsid w:val="00785D30"/>
    <w:rsid w:val="007A604E"/>
    <w:rsid w:val="007E2B98"/>
    <w:rsid w:val="008A5870"/>
    <w:rsid w:val="00910A35"/>
    <w:rsid w:val="00917FF5"/>
    <w:rsid w:val="009542C3"/>
    <w:rsid w:val="00974A0C"/>
    <w:rsid w:val="00976AF0"/>
    <w:rsid w:val="009A51D8"/>
    <w:rsid w:val="009B330E"/>
    <w:rsid w:val="009B68CA"/>
    <w:rsid w:val="009C6F54"/>
    <w:rsid w:val="009F6086"/>
    <w:rsid w:val="00A01414"/>
    <w:rsid w:val="00A11B15"/>
    <w:rsid w:val="00A42E56"/>
    <w:rsid w:val="00A86AC2"/>
    <w:rsid w:val="00A97BC8"/>
    <w:rsid w:val="00B04A10"/>
    <w:rsid w:val="00B51CFF"/>
    <w:rsid w:val="00B55EC1"/>
    <w:rsid w:val="00B603C0"/>
    <w:rsid w:val="00B65C3A"/>
    <w:rsid w:val="00B73533"/>
    <w:rsid w:val="00BA192D"/>
    <w:rsid w:val="00BC2DD8"/>
    <w:rsid w:val="00BD3666"/>
    <w:rsid w:val="00C00188"/>
    <w:rsid w:val="00C43C0A"/>
    <w:rsid w:val="00C64B04"/>
    <w:rsid w:val="00C64E16"/>
    <w:rsid w:val="00C653C5"/>
    <w:rsid w:val="00C66B78"/>
    <w:rsid w:val="00C95A76"/>
    <w:rsid w:val="00C95F4E"/>
    <w:rsid w:val="00CB241B"/>
    <w:rsid w:val="00CB2ED4"/>
    <w:rsid w:val="00CE3D57"/>
    <w:rsid w:val="00CE3EBC"/>
    <w:rsid w:val="00CE7772"/>
    <w:rsid w:val="00D23E0F"/>
    <w:rsid w:val="00D41211"/>
    <w:rsid w:val="00D44A89"/>
    <w:rsid w:val="00D5667B"/>
    <w:rsid w:val="00D82EF8"/>
    <w:rsid w:val="00DA0BF7"/>
    <w:rsid w:val="00DA6521"/>
    <w:rsid w:val="00DB284A"/>
    <w:rsid w:val="00DC07B2"/>
    <w:rsid w:val="00DF7CC2"/>
    <w:rsid w:val="00E3283C"/>
    <w:rsid w:val="00E43CAB"/>
    <w:rsid w:val="00E6714A"/>
    <w:rsid w:val="00E70F98"/>
    <w:rsid w:val="00EB3EA8"/>
    <w:rsid w:val="00EC5008"/>
    <w:rsid w:val="00EC73E5"/>
    <w:rsid w:val="00ED0654"/>
    <w:rsid w:val="00ED16D0"/>
    <w:rsid w:val="00ED3137"/>
    <w:rsid w:val="00F17426"/>
    <w:rsid w:val="00F2575A"/>
    <w:rsid w:val="00F30319"/>
    <w:rsid w:val="00F3698D"/>
    <w:rsid w:val="00F37F34"/>
    <w:rsid w:val="00F51649"/>
    <w:rsid w:val="00F54B50"/>
    <w:rsid w:val="00FA5C14"/>
    <w:rsid w:val="00FA6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92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A192D"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BA192D"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rsid w:val="00BA192D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6CC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16CC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16CC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rsid w:val="00BA192D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rsid w:val="00BA192D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semiHidden/>
    <w:rsid w:val="00BA192D"/>
    <w:rPr>
      <w:sz w:val="36"/>
    </w:rPr>
  </w:style>
  <w:style w:type="paragraph" w:styleId="Textonotaalfinal">
    <w:name w:val="endnote text"/>
    <w:basedOn w:val="Normal"/>
    <w:semiHidden/>
    <w:rsid w:val="00BA192D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BA192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07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7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C07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07B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DC07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07B2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C95F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6AC2"/>
    <w:rPr>
      <w:color w:val="E2D700"/>
      <w:u w:val="single"/>
    </w:rPr>
  </w:style>
  <w:style w:type="paragraph" w:styleId="Sinespaciado">
    <w:name w:val="No Spacing"/>
    <w:uiPriority w:val="1"/>
    <w:qFormat/>
    <w:rsid w:val="00216CCD"/>
    <w:rPr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16CCD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216CCD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216CCD"/>
    <w:rPr>
      <w:rFonts w:ascii="Calibri" w:eastAsia="Times New Roman" w:hAnsi="Calibri" w:cs="Times New Roman"/>
      <w:b/>
      <w:bCs/>
      <w:sz w:val="22"/>
      <w:szCs w:val="22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Gabriel\AppData\Local\Microsoft\Windows\Temporary%20Internet%20Files\Content.IE5\ZKUV1W8Z\ingriduribe38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sta\Datos%20de%20programa\Microsoft\Templates\C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D0863-3CA3-4DD7-8800-8E45495F6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40788D-CCA3-4100-8F2E-7BF51FDE7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253C7-DC1D-460E-BB5B-F308223CAF61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8B4D7943-F370-4C7F-8384-4855EDE9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15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1132</CharactersWithSpaces>
  <SharedDoc>false</SharedDoc>
  <HLinks>
    <vt:vector size="6" baseType="variant">
      <vt:variant>
        <vt:i4>7143462</vt:i4>
      </vt:variant>
      <vt:variant>
        <vt:i4>0</vt:i4>
      </vt:variant>
      <vt:variant>
        <vt:i4>0</vt:i4>
      </vt:variant>
      <vt:variant>
        <vt:i4>5</vt:i4>
      </vt:variant>
      <vt:variant>
        <vt:lpwstr>C:\Documents and Settings\Admin\My Documents\Downloads\ingriduribe38@gmail.com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FASTA</dc:creator>
  <cp:lastModifiedBy>www.intercambiosvirtuales.org</cp:lastModifiedBy>
  <cp:revision>6</cp:revision>
  <cp:lastPrinted>2014-06-09T16:04:00Z</cp:lastPrinted>
  <dcterms:created xsi:type="dcterms:W3CDTF">2016-05-16T01:05:00Z</dcterms:created>
  <dcterms:modified xsi:type="dcterms:W3CDTF">2016-06-13T19:45:00Z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TC300057379990</vt:lpwstr>
  </property>
</Properties>
</file>