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FDF3E5F402744D3988EF70A3F15C30C0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267"/>
            <w:gridCol w:w="7540"/>
          </w:tblGrid>
          <w:tr w:rsidR="002260BE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260BE" w:rsidRDefault="002260BE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260BE" w:rsidRDefault="00651323" w:rsidP="0070225E">
                <w:pPr>
                  <w:pStyle w:val="Nombre"/>
                  <w:spacing w:line="240" w:lineRule="auto"/>
                </w:pPr>
                <w:sdt>
                  <w:sdtPr>
                    <w:id w:val="169066309"/>
                    <w:placeholder>
                      <w:docPart w:val="4D0B1E7B87B341ADA399DAE9F2F8877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0225E">
                      <w:t>CORREA;  Paula Andrea</w:t>
                    </w:r>
                  </w:sdtContent>
                </w:sdt>
              </w:p>
            </w:tc>
          </w:tr>
          <w:tr w:rsidR="002260BE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393094403"/>
                  <w:placeholder>
                    <w:docPart w:val="8C321BD60533456E90E5DA5B769E248F"/>
                  </w:placeholder>
                  <w:date w:fullDate="2015-03-0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2260BE" w:rsidRDefault="001E4FCE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rPr>
                        <w:lang w:val="es-ES"/>
                      </w:rPr>
                      <w:t>2-3-2015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2260BE" w:rsidRDefault="002260BE">
                <w:pPr>
                  <w:spacing w:after="0"/>
                </w:pPr>
              </w:p>
            </w:tc>
          </w:tr>
          <w:tr w:rsidR="002260BE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260BE" w:rsidRDefault="00164945">
                <w:pPr>
                  <w:spacing w:after="0"/>
                  <w:jc w:val="center"/>
                </w:pPr>
                <w:r w:rsidRPr="00164945">
                  <w:rPr>
                    <w:noProof/>
                  </w:rPr>
                  <w:drawing>
                    <wp:inline distT="0" distB="0" distL="0" distR="0" wp14:anchorId="0472E31A" wp14:editId="467F05E1">
                      <wp:extent cx="988695" cy="1318260"/>
                      <wp:effectExtent l="0" t="0" r="1905" b="0"/>
                      <wp:docPr id="2" name="Imagen 2" descr="C:\Users\Familia\Pictures\IMG-20150406-WA0000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Familia\Pictures\IMG-20150406-WA0000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8695" cy="1318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E27F9" w:rsidRDefault="00351E3F">
                <w:pPr>
                  <w:pStyle w:val="Direccindelremitente0"/>
                </w:pPr>
                <w:r>
                  <w:t xml:space="preserve">Dirección: Puerto </w:t>
                </w:r>
                <w:proofErr w:type="spellStart"/>
                <w:r>
                  <w:t>Madryn</w:t>
                </w:r>
                <w:proofErr w:type="spellEnd"/>
                <w:r>
                  <w:t xml:space="preserve"> 625</w:t>
                </w:r>
                <w:r w:rsidR="00EB6D8F">
                  <w:br/>
                </w:r>
                <w:proofErr w:type="spellStart"/>
                <w:r>
                  <w:t>Telefono</w:t>
                </w:r>
                <w:proofErr w:type="spellEnd"/>
                <w:r>
                  <w:t>: (0299) -4893879-15</w:t>
                </w:r>
                <w:r w:rsidR="0070225E">
                  <w:t>5450020</w:t>
                </w:r>
              </w:p>
              <w:p w:rsidR="002E27F9" w:rsidRDefault="002E27F9">
                <w:pPr>
                  <w:pStyle w:val="Direccindelremitente0"/>
                </w:pPr>
                <w:r>
                  <w:t>d.ni: 29510992</w:t>
                </w:r>
              </w:p>
              <w:p w:rsidR="002260BE" w:rsidRDefault="002E27F9">
                <w:pPr>
                  <w:pStyle w:val="Direccindelremitente0"/>
                </w:pPr>
                <w:r>
                  <w:t>estado civil: casada</w:t>
                </w:r>
                <w:r w:rsidR="00EB6D8F">
                  <w:br/>
                </w:r>
                <w:r w:rsidR="00351E3F">
                  <w:t>Localidad: Centenario</w:t>
                </w:r>
              </w:p>
              <w:p w:rsidR="002260BE" w:rsidRDefault="00351E3F" w:rsidP="00351E3F">
                <w:pPr>
                  <w:pStyle w:val="Direccindelremitente0"/>
                </w:pPr>
                <w:r>
                  <w:t xml:space="preserve">Provincia: </w:t>
                </w:r>
                <w:proofErr w:type="spellStart"/>
                <w:r>
                  <w:t>Neuquen</w:t>
                </w:r>
                <w:proofErr w:type="spellEnd"/>
              </w:p>
            </w:tc>
          </w:tr>
        </w:tbl>
        <w:p w:rsidR="002260BE" w:rsidRDefault="00651323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96"/>
        <w:gridCol w:w="7503"/>
      </w:tblGrid>
      <w:tr w:rsidR="002260BE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60BE" w:rsidRDefault="002260B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260BE" w:rsidRPr="002D1F1D" w:rsidRDefault="002260BE">
            <w:p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Seccin"/>
              <w:spacing w:after="0"/>
              <w:rPr>
                <w:color w:val="262626" w:themeColor="text1" w:themeTint="D9"/>
                <w:u w:val="single"/>
                <w:lang w:val="es-ES"/>
              </w:rPr>
            </w:pPr>
          </w:p>
          <w:p w:rsidR="002260BE" w:rsidRPr="002D1F1D" w:rsidRDefault="00EB6D8F">
            <w:pPr>
              <w:pStyle w:val="Seccin"/>
              <w:spacing w:after="0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  <w:lang w:val="es-ES"/>
              </w:rPr>
              <w:t>Formación académica</w:t>
            </w:r>
          </w:p>
          <w:p w:rsidR="00351E3F" w:rsidRPr="002D1F1D" w:rsidRDefault="00351E3F">
            <w:pPr>
              <w:pStyle w:val="Subseccin"/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2260BE" w:rsidRPr="002D1F1D" w:rsidRDefault="00351E3F">
            <w:pPr>
              <w:pStyle w:val="Subseccin"/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Escuela N° </w:t>
            </w:r>
            <w:r w:rsidR="002E27F9" w:rsidRPr="002D1F1D">
              <w:rPr>
                <w:color w:val="262626" w:themeColor="text1" w:themeTint="D9"/>
                <w:u w:val="single"/>
              </w:rPr>
              <w:t>14</w:t>
            </w:r>
          </w:p>
          <w:p w:rsidR="002260BE" w:rsidRPr="002D1F1D" w:rsidRDefault="002E27F9" w:rsidP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spacing w:val="30"/>
                <w:u w:val="single"/>
              </w:rPr>
            </w:pPr>
            <w:r w:rsidRPr="002D1F1D">
              <w:rPr>
                <w:b/>
                <w:color w:val="262626" w:themeColor="text1" w:themeTint="D9"/>
                <w:spacing w:val="30"/>
                <w:u w:val="single"/>
              </w:rPr>
              <w:t>VICENTE LOPEZ Y PLANES</w:t>
            </w:r>
          </w:p>
          <w:p w:rsidR="002E27F9" w:rsidRPr="002D1F1D" w:rsidRDefault="002E27F9" w:rsidP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spacing w:val="30"/>
                <w:u w:val="single"/>
              </w:rPr>
            </w:pPr>
            <w:r w:rsidRPr="002D1F1D">
              <w:rPr>
                <w:b/>
                <w:color w:val="262626" w:themeColor="text1" w:themeTint="D9"/>
                <w:spacing w:val="30"/>
                <w:u w:val="single"/>
              </w:rPr>
              <w:t>-</w:t>
            </w:r>
            <w:proofErr w:type="spellStart"/>
            <w:r w:rsidRPr="002D1F1D">
              <w:rPr>
                <w:b/>
                <w:color w:val="262626" w:themeColor="text1" w:themeTint="D9"/>
                <w:spacing w:val="30"/>
                <w:u w:val="single"/>
              </w:rPr>
              <w:t>Gral</w:t>
            </w:r>
            <w:proofErr w:type="spellEnd"/>
            <w:r w:rsidRPr="002D1F1D">
              <w:rPr>
                <w:b/>
                <w:color w:val="262626" w:themeColor="text1" w:themeTint="D9"/>
                <w:spacing w:val="30"/>
                <w:u w:val="single"/>
              </w:rPr>
              <w:t xml:space="preserve">, Daniel </w:t>
            </w:r>
            <w:proofErr w:type="spellStart"/>
            <w:r w:rsidRPr="002D1F1D">
              <w:rPr>
                <w:b/>
                <w:color w:val="262626" w:themeColor="text1" w:themeTint="D9"/>
                <w:spacing w:val="30"/>
                <w:u w:val="single"/>
              </w:rPr>
              <w:t>Cerri</w:t>
            </w:r>
            <w:proofErr w:type="spellEnd"/>
          </w:p>
          <w:p w:rsidR="002260BE" w:rsidRPr="002D1F1D" w:rsidRDefault="002E27F9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-</w:t>
            </w:r>
            <w:r w:rsidR="00351E3F" w:rsidRPr="002D1F1D">
              <w:rPr>
                <w:color w:val="262626" w:themeColor="text1" w:themeTint="D9"/>
                <w:u w:val="single"/>
              </w:rPr>
              <w:t>BAHIA BLANCA</w:t>
            </w:r>
          </w:p>
          <w:p w:rsidR="00351E3F" w:rsidRPr="002D1F1D" w:rsidRDefault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  </w:t>
            </w:r>
          </w:p>
          <w:p w:rsidR="00351E3F" w:rsidRPr="002D1F1D" w:rsidRDefault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-TITULO PRIMARIO: completo</w:t>
            </w: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351E3F" w:rsidRPr="002D1F1D" w:rsidRDefault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………………………………………………………………….</w:t>
            </w:r>
          </w:p>
          <w:p w:rsidR="00351E3F" w:rsidRPr="002D1F1D" w:rsidRDefault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351E3F" w:rsidRPr="002D1F1D" w:rsidRDefault="002E27F9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  <w:lang w:val="en-US"/>
              </w:rPr>
            </w:pPr>
            <w:r w:rsidRPr="002D1F1D">
              <w:rPr>
                <w:b/>
                <w:color w:val="262626" w:themeColor="text1" w:themeTint="D9"/>
                <w:u w:val="single"/>
                <w:lang w:val="en-US"/>
              </w:rPr>
              <w:t>E.E.M. N° 7</w:t>
            </w:r>
          </w:p>
          <w:p w:rsidR="002E27F9" w:rsidRPr="002D1F1D" w:rsidRDefault="002E27F9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-</w:t>
            </w:r>
            <w:proofErr w:type="spellStart"/>
            <w:r w:rsidRPr="002D1F1D">
              <w:rPr>
                <w:b/>
                <w:color w:val="262626" w:themeColor="text1" w:themeTint="D9"/>
                <w:u w:val="single"/>
              </w:rPr>
              <w:t>Gral</w:t>
            </w:r>
            <w:proofErr w:type="spellEnd"/>
            <w:r w:rsidRPr="002D1F1D">
              <w:rPr>
                <w:b/>
                <w:color w:val="262626" w:themeColor="text1" w:themeTint="D9"/>
                <w:u w:val="single"/>
              </w:rPr>
              <w:t xml:space="preserve">, Daniel </w:t>
            </w:r>
            <w:proofErr w:type="spellStart"/>
            <w:r w:rsidRPr="002D1F1D">
              <w:rPr>
                <w:b/>
                <w:color w:val="262626" w:themeColor="text1" w:themeTint="D9"/>
                <w:u w:val="single"/>
              </w:rPr>
              <w:t>Cerri</w:t>
            </w:r>
            <w:proofErr w:type="spellEnd"/>
          </w:p>
          <w:p w:rsidR="002E27F9" w:rsidRPr="002D1F1D" w:rsidRDefault="002E27F9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351E3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BAHIA BLANCA</w:t>
            </w: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-TITULO SECUNDARIO: </w:t>
            </w:r>
            <w:r w:rsidR="002E27F9" w:rsidRPr="002D1F1D">
              <w:rPr>
                <w:color w:val="262626" w:themeColor="text1" w:themeTint="D9"/>
                <w:u w:val="single"/>
              </w:rPr>
              <w:t>completo</w:t>
            </w: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…………………………………………………………………</w:t>
            </w:r>
          </w:p>
          <w:p w:rsidR="00351E3F" w:rsidRPr="002D1F1D" w:rsidRDefault="00351E3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 w:rsidP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 w:rsidP="00F818A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18AF" w:rsidRPr="002D1F1D" w:rsidRDefault="00F818AF">
            <w:pPr>
              <w:pStyle w:val="Seccin"/>
              <w:spacing w:after="0"/>
              <w:rPr>
                <w:color w:val="262626" w:themeColor="text1" w:themeTint="D9"/>
                <w:u w:val="single"/>
                <w:lang w:val="es-ES"/>
              </w:rPr>
            </w:pPr>
          </w:p>
          <w:p w:rsidR="002E27F9" w:rsidRPr="002D1F1D" w:rsidRDefault="002E27F9">
            <w:pPr>
              <w:pStyle w:val="Seccin"/>
              <w:spacing w:after="0"/>
              <w:rPr>
                <w:color w:val="262626" w:themeColor="text1" w:themeTint="D9"/>
                <w:u w:val="single"/>
                <w:lang w:val="es-ES"/>
              </w:rPr>
            </w:pPr>
          </w:p>
          <w:p w:rsidR="002E27F9" w:rsidRPr="002D1F1D" w:rsidRDefault="002E27F9">
            <w:pPr>
              <w:pStyle w:val="Seccin"/>
              <w:spacing w:after="0"/>
              <w:rPr>
                <w:color w:val="262626" w:themeColor="text1" w:themeTint="D9"/>
                <w:u w:val="single"/>
                <w:lang w:val="es-ES"/>
              </w:rPr>
            </w:pPr>
          </w:p>
          <w:p w:rsidR="004517FA" w:rsidRPr="002D1F1D" w:rsidRDefault="002E27F9">
            <w:pPr>
              <w:pStyle w:val="Seccin"/>
              <w:spacing w:after="0"/>
              <w:rPr>
                <w:color w:val="262626" w:themeColor="text1" w:themeTint="D9"/>
                <w:sz w:val="20"/>
                <w:u w:val="single"/>
                <w:lang w:val="es-ES"/>
              </w:rPr>
            </w:pPr>
            <w:r w:rsidRPr="002D1F1D">
              <w:rPr>
                <w:color w:val="262626" w:themeColor="text1" w:themeTint="D9"/>
                <w:u w:val="single"/>
                <w:lang w:val="es-ES"/>
              </w:rPr>
              <w:lastRenderedPageBreak/>
              <w:t>estudios</w:t>
            </w:r>
            <w:r w:rsidR="004517FA" w:rsidRPr="002D1F1D">
              <w:rPr>
                <w:color w:val="262626" w:themeColor="text1" w:themeTint="D9"/>
                <w:u w:val="single"/>
                <w:lang w:val="es-ES"/>
              </w:rPr>
              <w:t>/cursos</w:t>
            </w:r>
            <w:r w:rsidRPr="002D1F1D">
              <w:rPr>
                <w:color w:val="262626" w:themeColor="text1" w:themeTint="D9"/>
                <w:u w:val="single"/>
                <w:lang w:val="es-ES"/>
              </w:rPr>
              <w:t xml:space="preserve"> realizados</w:t>
            </w: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</w:p>
          <w:p w:rsidR="0060615F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>*Operador de PC bajo Entorno Grafico Nivel 1</w:t>
            </w: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>Duración: 60 horas</w:t>
            </w: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>Fecha de Egreso: 23 de agosto del 2005</w:t>
            </w: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</w:pPr>
          </w:p>
          <w:p w:rsidR="004517FA" w:rsidRPr="002D1F1D" w:rsidRDefault="004517FA" w:rsidP="004517FA">
            <w:pPr>
              <w:pStyle w:val="Subseccin"/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 xml:space="preserve"> Localidad: </w:t>
            </w:r>
            <w:proofErr w:type="spellStart"/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>Bahia</w:t>
            </w:r>
            <w:proofErr w:type="spellEnd"/>
            <w:r w:rsidRPr="002D1F1D">
              <w:rPr>
                <w:b w:val="0"/>
                <w:bCs/>
                <w:color w:val="262626" w:themeColor="text1" w:themeTint="D9"/>
                <w:spacing w:val="0"/>
                <w:sz w:val="23"/>
                <w:u w:val="single"/>
                <w:lang w:val="es-ES"/>
              </w:rPr>
              <w:t xml:space="preserve"> Blanca</w:t>
            </w:r>
          </w:p>
          <w:p w:rsidR="0060615F" w:rsidRPr="002D1F1D" w:rsidRDefault="0060615F">
            <w:pPr>
              <w:pStyle w:val="Listaconvietas"/>
              <w:numPr>
                <w:ilvl w:val="0"/>
                <w:numId w:val="0"/>
              </w:numPr>
              <w:pBdr>
                <w:bottom w:val="single" w:sz="6" w:space="1" w:color="auto"/>
              </w:pBd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4517FA" w:rsidRPr="002D1F1D" w:rsidRDefault="004517FA">
            <w:pPr>
              <w:pStyle w:val="Listaconvietas"/>
              <w:numPr>
                <w:ilvl w:val="0"/>
                <w:numId w:val="0"/>
              </w:numPr>
              <w:pBdr>
                <w:bottom w:val="single" w:sz="6" w:space="1" w:color="auto"/>
              </w:pBd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60615F" w:rsidRPr="002D1F1D" w:rsidRDefault="0060615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60615F" w:rsidRPr="002D1F1D" w:rsidRDefault="0060615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451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*Operador de PC bajo Entorno Grafico Nivel 2</w:t>
            </w:r>
          </w:p>
          <w:p w:rsidR="004517FA" w:rsidRPr="002D1F1D" w:rsidRDefault="00451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Duración:</w:t>
            </w:r>
            <w:r w:rsidR="0089100C" w:rsidRPr="002D1F1D">
              <w:rPr>
                <w:color w:val="262626" w:themeColor="text1" w:themeTint="D9"/>
                <w:u w:val="single"/>
              </w:rPr>
              <w:t>140 horas</w:t>
            </w:r>
          </w:p>
          <w:p w:rsidR="004517FA" w:rsidRPr="002D1F1D" w:rsidRDefault="00451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4517FA" w:rsidRPr="002D1F1D" w:rsidRDefault="004517FA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Fecha de Egreso: 9 de noviembre del 2005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Localidad: Bahía Blanca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pBdr>
                <w:bottom w:val="single" w:sz="6" w:space="1" w:color="auto"/>
              </w:pBd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*Operador de Sistemas Informáticos de Comunicación</w:t>
            </w: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Duración: 60 horas</w:t>
            </w: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Fecha de Egreso:16 de Diciembre del 2005</w:t>
            </w: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Localidad: Bahía Blanca</w:t>
            </w:r>
          </w:p>
          <w:p w:rsidR="0089100C" w:rsidRPr="002D1F1D" w:rsidRDefault="0089100C" w:rsidP="00890787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0787" w:rsidRPr="002D1F1D" w:rsidRDefault="00890787">
            <w:pPr>
              <w:pStyle w:val="Listaconvietas"/>
              <w:numPr>
                <w:ilvl w:val="0"/>
                <w:numId w:val="0"/>
              </w:numPr>
              <w:pBdr>
                <w:bottom w:val="single" w:sz="6" w:space="1" w:color="auto"/>
              </w:pBd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2260BE" w:rsidRPr="002D1F1D" w:rsidRDefault="002260BE" w:rsidP="0060615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3C7F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*Manipulación de Alimentos 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Duración: 50 horas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Fecha de Egreso: 3 de Abril del 2007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Localidad: </w:t>
            </w:r>
            <w:proofErr w:type="spellStart"/>
            <w:r w:rsidRPr="002D1F1D">
              <w:rPr>
                <w:color w:val="262626" w:themeColor="text1" w:themeTint="D9"/>
                <w:u w:val="single"/>
              </w:rPr>
              <w:t>Bahia</w:t>
            </w:r>
            <w:proofErr w:type="spellEnd"/>
            <w:r w:rsidRPr="002D1F1D">
              <w:rPr>
                <w:color w:val="262626" w:themeColor="text1" w:themeTint="D9"/>
                <w:u w:val="single"/>
              </w:rPr>
              <w:t xml:space="preserve"> Blanca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-------------------------------------------------------------------------------------------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*Cocinero para Comedor Escolar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proofErr w:type="spellStart"/>
            <w:r w:rsidRPr="002D1F1D">
              <w:rPr>
                <w:color w:val="262626" w:themeColor="text1" w:themeTint="D9"/>
                <w:u w:val="single"/>
              </w:rPr>
              <w:t>Duarcion</w:t>
            </w:r>
            <w:proofErr w:type="spellEnd"/>
            <w:r w:rsidRPr="002D1F1D">
              <w:rPr>
                <w:color w:val="262626" w:themeColor="text1" w:themeTint="D9"/>
                <w:u w:val="single"/>
              </w:rPr>
              <w:t>: 150 horas</w:t>
            </w: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89100C" w:rsidRPr="002D1F1D" w:rsidRDefault="0089100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>Fecha de Egreso:</w:t>
            </w:r>
            <w:r w:rsidR="002D1F1D" w:rsidRPr="002D1F1D">
              <w:rPr>
                <w:color w:val="262626" w:themeColor="text1" w:themeTint="D9"/>
                <w:u w:val="single"/>
              </w:rPr>
              <w:t xml:space="preserve"> 20 de Junio del 2007</w:t>
            </w:r>
          </w:p>
          <w:p w:rsidR="002D1F1D" w:rsidRP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2D1F1D" w:rsidRP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  <w:r w:rsidRPr="002D1F1D">
              <w:rPr>
                <w:color w:val="262626" w:themeColor="text1" w:themeTint="D9"/>
                <w:u w:val="single"/>
              </w:rPr>
              <w:t xml:space="preserve">Localidad: </w:t>
            </w:r>
            <w:proofErr w:type="spellStart"/>
            <w:r w:rsidRPr="002D1F1D">
              <w:rPr>
                <w:color w:val="262626" w:themeColor="text1" w:themeTint="D9"/>
                <w:u w:val="single"/>
              </w:rPr>
              <w:t>Bahia</w:t>
            </w:r>
            <w:proofErr w:type="spellEnd"/>
            <w:r w:rsidRPr="002D1F1D">
              <w:rPr>
                <w:color w:val="262626" w:themeColor="text1" w:themeTint="D9"/>
                <w:u w:val="single"/>
              </w:rPr>
              <w:t xml:space="preserve"> Blanca</w:t>
            </w:r>
          </w:p>
          <w:p w:rsid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  <w:r w:rsidRPr="002D1F1D">
              <w:rPr>
                <w:b/>
                <w:color w:val="262626" w:themeColor="text1" w:themeTint="D9"/>
                <w:u w:val="single"/>
              </w:rPr>
              <w:lastRenderedPageBreak/>
              <w:t>EXPERIENCIA LABORAL</w:t>
            </w:r>
            <w:r>
              <w:rPr>
                <w:b/>
                <w:color w:val="262626" w:themeColor="text1" w:themeTint="D9"/>
                <w:u w:val="single"/>
              </w:rPr>
              <w:t xml:space="preserve">  (</w:t>
            </w:r>
            <w:r w:rsidR="001E40CC">
              <w:rPr>
                <w:b/>
                <w:color w:val="262626" w:themeColor="text1" w:themeTint="D9"/>
                <w:u w:val="single"/>
              </w:rPr>
              <w:t xml:space="preserve">auxiliar de </w:t>
            </w:r>
            <w:proofErr w:type="spellStart"/>
            <w:r w:rsidR="001E40CC">
              <w:rPr>
                <w:b/>
                <w:color w:val="262626" w:themeColor="text1" w:themeTint="D9"/>
                <w:u w:val="single"/>
              </w:rPr>
              <w:t>sericio</w:t>
            </w:r>
            <w:proofErr w:type="spellEnd"/>
            <w:r>
              <w:rPr>
                <w:b/>
                <w:color w:val="262626" w:themeColor="text1" w:themeTint="D9"/>
                <w:u w:val="single"/>
              </w:rPr>
              <w:t>)</w:t>
            </w:r>
          </w:p>
          <w:p w:rsid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Establecimiento</w:t>
            </w:r>
            <w:r w:rsidR="002D1F1D">
              <w:rPr>
                <w:color w:val="262626" w:themeColor="text1" w:themeTint="D9"/>
              </w:rPr>
              <w:t>:</w:t>
            </w:r>
            <w:r>
              <w:rPr>
                <w:color w:val="262626" w:themeColor="text1" w:themeTint="D9"/>
              </w:rPr>
              <w:t xml:space="preserve"> </w:t>
            </w:r>
          </w:p>
          <w:p w:rsidR="002D1F1D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E.P.B N°36 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Nuestra Señora de la Paz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</w:t>
            </w:r>
            <w:proofErr w:type="spellStart"/>
            <w:r>
              <w:rPr>
                <w:color w:val="262626" w:themeColor="text1" w:themeTint="D9"/>
              </w:rPr>
              <w:t>Region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XXXll</w:t>
            </w:r>
            <w:proofErr w:type="spellEnd"/>
            <w:r>
              <w:rPr>
                <w:color w:val="262626" w:themeColor="text1" w:themeTint="D9"/>
              </w:rPr>
              <w:t xml:space="preserve">, 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</w:t>
            </w:r>
            <w:proofErr w:type="spellStart"/>
            <w:r>
              <w:rPr>
                <w:color w:val="262626" w:themeColor="text1" w:themeTint="D9"/>
              </w:rPr>
              <w:t>Districto</w:t>
            </w:r>
            <w:proofErr w:type="spellEnd"/>
            <w:r>
              <w:rPr>
                <w:color w:val="262626" w:themeColor="text1" w:themeTint="D9"/>
              </w:rPr>
              <w:t xml:space="preserve"> Bahía Blanca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Provincia: Bu</w:t>
            </w:r>
            <w:r w:rsidR="006F4FB5">
              <w:rPr>
                <w:color w:val="262626" w:themeColor="text1" w:themeTint="D9"/>
              </w:rPr>
              <w:t>enos Aires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</w:p>
          <w:p w:rsidR="001E40CC" w:rsidRPr="002D1F1D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*puesto: toma de </w:t>
            </w:r>
            <w:proofErr w:type="spellStart"/>
            <w:r>
              <w:rPr>
                <w:color w:val="262626" w:themeColor="text1" w:themeTint="D9"/>
              </w:rPr>
              <w:t>posecion</w:t>
            </w:r>
            <w:proofErr w:type="spellEnd"/>
            <w:r>
              <w:rPr>
                <w:color w:val="262626" w:themeColor="text1" w:themeTint="D9"/>
              </w:rPr>
              <w:t xml:space="preserve"> del cargo de portera Turno Mañana</w:t>
            </w:r>
          </w:p>
          <w:p w:rsid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Fecha de inicio: 4 de noviembre del 2008</w:t>
            </w: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Cese:               23 de noviembre del 2008</w:t>
            </w:r>
          </w:p>
          <w:p w:rsidR="006F4FB5" w:rsidRDefault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</w:p>
          <w:p w:rsidR="001E40CC" w:rsidRDefault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------------------------------------------------------------------------------------------</w:t>
            </w:r>
          </w:p>
          <w:p w:rsidR="002D1F1D" w:rsidRP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Establecimiento: </w:t>
            </w: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Centro de </w:t>
            </w:r>
            <w:proofErr w:type="spellStart"/>
            <w:r>
              <w:rPr>
                <w:color w:val="262626" w:themeColor="text1" w:themeTint="D9"/>
              </w:rPr>
              <w:t>Formacion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Profecional</w:t>
            </w:r>
            <w:proofErr w:type="spellEnd"/>
            <w:r>
              <w:rPr>
                <w:color w:val="262626" w:themeColor="text1" w:themeTint="D9"/>
              </w:rPr>
              <w:t xml:space="preserve"> N° 403</w:t>
            </w: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</w:t>
            </w:r>
            <w:proofErr w:type="spellStart"/>
            <w:r>
              <w:rPr>
                <w:color w:val="262626" w:themeColor="text1" w:themeTint="D9"/>
              </w:rPr>
              <w:t>Districto</w:t>
            </w:r>
            <w:proofErr w:type="spellEnd"/>
            <w:r>
              <w:rPr>
                <w:color w:val="262626" w:themeColor="text1" w:themeTint="D9"/>
              </w:rPr>
              <w:t xml:space="preserve"> Bahía Blanca</w:t>
            </w:r>
          </w:p>
          <w:p w:rsidR="006F4FB5" w:rsidRDefault="006F4FB5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Provincia: Buenos Aires</w:t>
            </w:r>
          </w:p>
          <w:p w:rsidR="001E40CC" w:rsidRPr="002D1F1D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*puesto: toma de </w:t>
            </w:r>
            <w:proofErr w:type="spellStart"/>
            <w:r>
              <w:rPr>
                <w:color w:val="262626" w:themeColor="text1" w:themeTint="D9"/>
              </w:rPr>
              <w:t>posecion</w:t>
            </w:r>
            <w:proofErr w:type="spellEnd"/>
            <w:r>
              <w:rPr>
                <w:color w:val="262626" w:themeColor="text1" w:themeTint="D9"/>
              </w:rPr>
              <w:t xml:space="preserve"> del cargo de portera Turno Mañana</w:t>
            </w: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Fecha de inicio: </w:t>
            </w:r>
            <w:r w:rsidR="006F4FB5">
              <w:rPr>
                <w:color w:val="262626" w:themeColor="text1" w:themeTint="D9"/>
              </w:rPr>
              <w:t>25 de noviembre del 2008</w:t>
            </w:r>
          </w:p>
          <w:p w:rsidR="001E40CC" w:rsidRDefault="001E40CC" w:rsidP="001E40CC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Cese:               </w:t>
            </w:r>
            <w:r w:rsidR="006F4FB5">
              <w:rPr>
                <w:color w:val="262626" w:themeColor="text1" w:themeTint="D9"/>
              </w:rPr>
              <w:t>9</w:t>
            </w:r>
            <w:r>
              <w:rPr>
                <w:color w:val="262626" w:themeColor="text1" w:themeTint="D9"/>
              </w:rPr>
              <w:t xml:space="preserve"> de </w:t>
            </w:r>
            <w:r w:rsidR="006F4FB5">
              <w:rPr>
                <w:color w:val="262626" w:themeColor="text1" w:themeTint="D9"/>
              </w:rPr>
              <w:t xml:space="preserve">diciembre </w:t>
            </w:r>
            <w:r>
              <w:rPr>
                <w:color w:val="262626" w:themeColor="text1" w:themeTint="D9"/>
              </w:rPr>
              <w:t>del 2008</w:t>
            </w:r>
          </w:p>
          <w:p w:rsidR="002D1F1D" w:rsidRDefault="002D1F1D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2D1F1D" w:rsidRPr="006F4FB5" w:rsidRDefault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-------------------------------------------------------------------------------------------</w:t>
            </w:r>
          </w:p>
          <w:p w:rsidR="00F83C7F" w:rsidRPr="002D1F1D" w:rsidRDefault="00F83C7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Establecimiento: </w:t>
            </w:r>
            <w:r>
              <w:rPr>
                <w:color w:val="262626" w:themeColor="text1" w:themeTint="D9"/>
              </w:rPr>
              <w:t>Jardín de Infantes ° 941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</w:t>
            </w:r>
            <w:proofErr w:type="spellStart"/>
            <w:r>
              <w:rPr>
                <w:color w:val="262626" w:themeColor="text1" w:themeTint="D9"/>
              </w:rPr>
              <w:t>Districto</w:t>
            </w:r>
            <w:proofErr w:type="spellEnd"/>
            <w:r>
              <w:rPr>
                <w:color w:val="262626" w:themeColor="text1" w:themeTint="D9"/>
              </w:rPr>
              <w:t xml:space="preserve"> Bahía Blanca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                        Provincia: Buenos Aires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</w:p>
          <w:p w:rsidR="006F4FB5" w:rsidRPr="002D1F1D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*puesto: toma de </w:t>
            </w:r>
            <w:proofErr w:type="spellStart"/>
            <w:r>
              <w:rPr>
                <w:color w:val="262626" w:themeColor="text1" w:themeTint="D9"/>
              </w:rPr>
              <w:t>posecion</w:t>
            </w:r>
            <w:proofErr w:type="spellEnd"/>
            <w:r>
              <w:rPr>
                <w:color w:val="262626" w:themeColor="text1" w:themeTint="D9"/>
              </w:rPr>
              <w:t xml:space="preserve"> del cargo de portera Turno Mañana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262626" w:themeColor="text1" w:themeTint="D9"/>
                <w:u w:val="single"/>
              </w:rPr>
            </w:pP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Fecha de inicio: </w:t>
            </w:r>
            <w:r>
              <w:rPr>
                <w:color w:val="262626" w:themeColor="text1" w:themeTint="D9"/>
              </w:rPr>
              <w:t>11</w:t>
            </w:r>
            <w:r>
              <w:rPr>
                <w:color w:val="262626" w:themeColor="text1" w:themeTint="D9"/>
              </w:rPr>
              <w:t>de noviembre del 200</w:t>
            </w:r>
            <w:r>
              <w:rPr>
                <w:color w:val="262626" w:themeColor="text1" w:themeTint="D9"/>
              </w:rPr>
              <w:t>9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Cese:               </w:t>
            </w:r>
            <w:r>
              <w:rPr>
                <w:color w:val="262626" w:themeColor="text1" w:themeTint="D9"/>
              </w:rPr>
              <w:t xml:space="preserve">13 </w:t>
            </w:r>
            <w:r>
              <w:rPr>
                <w:color w:val="262626" w:themeColor="text1" w:themeTint="D9"/>
              </w:rPr>
              <w:t xml:space="preserve">de </w:t>
            </w:r>
            <w:r>
              <w:rPr>
                <w:color w:val="262626" w:themeColor="text1" w:themeTint="D9"/>
              </w:rPr>
              <w:t>febrero</w:t>
            </w:r>
            <w:r>
              <w:rPr>
                <w:color w:val="262626" w:themeColor="text1" w:themeTint="D9"/>
              </w:rPr>
              <w:t xml:space="preserve"> del 20</w:t>
            </w:r>
            <w:r>
              <w:rPr>
                <w:color w:val="262626" w:themeColor="text1" w:themeTint="D9"/>
              </w:rPr>
              <w:t>10</w:t>
            </w:r>
          </w:p>
          <w:p w:rsidR="006F4FB5" w:rsidRDefault="006F4FB5" w:rsidP="006F4FB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</w:rPr>
            </w:pPr>
          </w:p>
          <w:p w:rsidR="00F83C7F" w:rsidRPr="002D1F1D" w:rsidRDefault="00F83C7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3C7F" w:rsidRPr="002D1F1D" w:rsidRDefault="00F83C7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3C7F" w:rsidRPr="002D1F1D" w:rsidRDefault="00F83C7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  <w:p w:rsidR="00F83C7F" w:rsidRPr="002D1F1D" w:rsidRDefault="00F83C7F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color w:val="262626" w:themeColor="text1" w:themeTint="D9"/>
                <w:u w:val="single"/>
              </w:rPr>
            </w:pPr>
          </w:p>
        </w:tc>
      </w:tr>
    </w:tbl>
    <w:p w:rsidR="002260BE" w:rsidRDefault="006F4FB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Adjunto referencias</w:t>
      </w:r>
    </w:p>
    <w:p w:rsidR="006F4FB5" w:rsidRPr="006F4FB5" w:rsidRDefault="006F4FB5">
      <w:pPr>
        <w:rPr>
          <w:b/>
          <w:sz w:val="32"/>
          <w:szCs w:val="32"/>
        </w:rPr>
      </w:pPr>
      <w:bookmarkStart w:id="0" w:name="_GoBack"/>
      <w:bookmarkEnd w:id="0"/>
    </w:p>
    <w:sectPr w:rsidR="006F4FB5" w:rsidRPr="006F4FB5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23" w:rsidRDefault="00651323">
      <w:pPr>
        <w:spacing w:after="0" w:line="240" w:lineRule="auto"/>
      </w:pPr>
      <w:r>
        <w:separator/>
      </w:r>
    </w:p>
  </w:endnote>
  <w:endnote w:type="continuationSeparator" w:id="0">
    <w:p w:rsidR="00651323" w:rsidRDefault="0065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BE" w:rsidRDefault="002260BE"/>
  <w:p w:rsidR="002260BE" w:rsidRDefault="00EB6D8F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E1975" w:rsidRPr="007E1975">
      <w:rPr>
        <w:noProof/>
        <w:sz w:val="24"/>
        <w:szCs w:val="24"/>
        <w:lang w:val="es-ES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23" w:rsidRDefault="00651323">
      <w:pPr>
        <w:spacing w:after="0" w:line="240" w:lineRule="auto"/>
      </w:pPr>
      <w:r>
        <w:separator/>
      </w:r>
    </w:p>
  </w:footnote>
  <w:footnote w:type="continuationSeparator" w:id="0">
    <w:p w:rsidR="00651323" w:rsidRDefault="0065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260BE" w:rsidRDefault="0070225E">
        <w:pPr>
          <w:pStyle w:val="Encabezadoimpar"/>
        </w:pPr>
        <w:r>
          <w:t>CORREA;  Paula Andrea</w:t>
        </w:r>
      </w:p>
    </w:sdtContent>
  </w:sdt>
  <w:p w:rsidR="002260BE" w:rsidRDefault="002260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CE"/>
    <w:rsid w:val="00164945"/>
    <w:rsid w:val="001E40CC"/>
    <w:rsid w:val="001E4FCE"/>
    <w:rsid w:val="002260BE"/>
    <w:rsid w:val="002D1F1D"/>
    <w:rsid w:val="002E27F9"/>
    <w:rsid w:val="00351E3F"/>
    <w:rsid w:val="004517FA"/>
    <w:rsid w:val="0060615F"/>
    <w:rsid w:val="00651323"/>
    <w:rsid w:val="006F4FB5"/>
    <w:rsid w:val="0070225E"/>
    <w:rsid w:val="007E1975"/>
    <w:rsid w:val="00890787"/>
    <w:rsid w:val="0089100C"/>
    <w:rsid w:val="00BF5B21"/>
    <w:rsid w:val="00EB6D8F"/>
    <w:rsid w:val="00F818AF"/>
    <w:rsid w:val="00F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C851384-E66D-4C5D-9C40-9B3B0B84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s-AR" w:eastAsia="es-A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Puesto">
    <w:name w:val="Title"/>
    <w:basedOn w:val="Normal"/>
    <w:link w:val="Puest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\AppData\Roaming\Microsoft\Plantillas\Curr&#237;culum%20vita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F3E5F402744D3988EF70A3F15C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D34CC-595E-4A35-AC95-BC742C292D4A}"/>
      </w:docPartPr>
      <w:docPartBody>
        <w:p w:rsidR="00A24BC6" w:rsidRDefault="00902177">
          <w:pPr>
            <w:pStyle w:val="FDF3E5F402744D3988EF70A3F15C30C0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4D0B1E7B87B341ADA399DAE9F2F88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6CD59-15DE-4B90-842F-B521C7A2FAF2}"/>
      </w:docPartPr>
      <w:docPartBody>
        <w:p w:rsidR="00A24BC6" w:rsidRDefault="00902177">
          <w:pPr>
            <w:pStyle w:val="4D0B1E7B87B341ADA399DAE9F2F8877E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8C321BD60533456E90E5DA5B769E2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629D0-BAF2-4278-8C75-1C9C1DA19834}"/>
      </w:docPartPr>
      <w:docPartBody>
        <w:p w:rsidR="00A24BC6" w:rsidRDefault="00902177">
          <w:pPr>
            <w:pStyle w:val="8C321BD60533456E90E5DA5B769E248F"/>
          </w:pPr>
          <w:r>
            <w:rPr>
              <w:lang w:val="es-ES"/>
            </w:rPr>
            <w:t>[Seleccionar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77"/>
    <w:rsid w:val="00191994"/>
    <w:rsid w:val="00902177"/>
    <w:rsid w:val="00A2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DF3E5F402744D3988EF70A3F15C30C0">
    <w:name w:val="FDF3E5F402744D3988EF70A3F15C30C0"/>
  </w:style>
  <w:style w:type="paragraph" w:customStyle="1" w:styleId="4D0B1E7B87B341ADA399DAE9F2F8877E">
    <w:name w:val="4D0B1E7B87B341ADA399DAE9F2F8877E"/>
  </w:style>
  <w:style w:type="paragraph" w:customStyle="1" w:styleId="8C321BD60533456E90E5DA5B769E248F">
    <w:name w:val="8C321BD60533456E90E5DA5B769E248F"/>
  </w:style>
  <w:style w:type="paragraph" w:customStyle="1" w:styleId="3D33A18862FC43EFBB16F936A5F56CED">
    <w:name w:val="3D33A18862FC43EFBB16F936A5F56CED"/>
  </w:style>
  <w:style w:type="paragraph" w:customStyle="1" w:styleId="1B0A305358A6434099122D388D910F40">
    <w:name w:val="1B0A305358A6434099122D388D910F40"/>
  </w:style>
  <w:style w:type="paragraph" w:customStyle="1" w:styleId="AB3EEF4B291D446DB5703BD3170AB2E1">
    <w:name w:val="AB3EEF4B291D446DB5703BD3170AB2E1"/>
  </w:style>
  <w:style w:type="paragraph" w:customStyle="1" w:styleId="66BF8E88D53E4082AD52DB6C9409A2BF">
    <w:name w:val="66BF8E88D53E4082AD52DB6C9409A2BF"/>
  </w:style>
  <w:style w:type="paragraph" w:customStyle="1" w:styleId="FC6FEF5E09AD440C8EA2F2A74D0790C3">
    <w:name w:val="FC6FEF5E09AD440C8EA2F2A74D0790C3"/>
  </w:style>
  <w:style w:type="paragraph" w:customStyle="1" w:styleId="428884FE237041FCB52C20002A3CBECC">
    <w:name w:val="428884FE237041FCB52C20002A3CBECC"/>
  </w:style>
  <w:style w:type="paragraph" w:customStyle="1" w:styleId="251436B5A58A4A58996DC19667CC9AD4">
    <w:name w:val="251436B5A58A4A58996DC19667CC9AD4"/>
  </w:style>
  <w:style w:type="paragraph" w:customStyle="1" w:styleId="462A6A185FF64B42B5AA597CD5DEE8C8">
    <w:name w:val="462A6A185FF64B42B5AA597CD5DEE8C8"/>
  </w:style>
  <w:style w:type="paragraph" w:customStyle="1" w:styleId="D4C499BB42074203817597D16FC64802">
    <w:name w:val="D4C499BB42074203817597D16FC64802"/>
  </w:style>
  <w:style w:type="paragraph" w:customStyle="1" w:styleId="9CE5963A45BE4B6EA0C1DAE0CF2291D3">
    <w:name w:val="9CE5963A45BE4B6EA0C1DAE0CF2291D3"/>
  </w:style>
  <w:style w:type="paragraph" w:customStyle="1" w:styleId="F09FEE6961324142B18E9BB8435E8A63">
    <w:name w:val="F09FEE6961324142B18E9BB8435E8A63"/>
  </w:style>
  <w:style w:type="paragraph" w:customStyle="1" w:styleId="F1DA2E6283344F0DB112C6B92CD2FE9C">
    <w:name w:val="F1DA2E6283344F0DB112C6B92CD2FE9C"/>
  </w:style>
  <w:style w:type="paragraph" w:customStyle="1" w:styleId="882CDA0B26694A02802AFADC83B84CDA">
    <w:name w:val="882CDA0B26694A02802AFADC83B84CDA"/>
  </w:style>
  <w:style w:type="paragraph" w:customStyle="1" w:styleId="02E7F48771A044A9B32124B2A3CB2852">
    <w:name w:val="02E7F48771A044A9B32124B2A3CB2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8D0E3-4BC4-4CD3-9470-6DE57CC7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Intermedio)</Template>
  <TotalTime>212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CORREA;  Paula Andrea</dc:creator>
  <cp:keywords/>
  <cp:lastModifiedBy>flavia ortiz</cp:lastModifiedBy>
  <cp:revision>2</cp:revision>
  <cp:lastPrinted>2015-04-20T23:57:00Z</cp:lastPrinted>
  <dcterms:created xsi:type="dcterms:W3CDTF">2015-03-01T18:49:00Z</dcterms:created>
  <dcterms:modified xsi:type="dcterms:W3CDTF">2015-04-21T01:06:00Z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