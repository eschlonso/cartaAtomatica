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C9E" w:rsidRPr="00DD4DE7" w:rsidRDefault="00396C9E" w:rsidP="00D553E5">
      <w:pPr>
        <w:ind w:left="708" w:firstLine="708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r w:rsidRPr="00B02619"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180pt">
            <v:imagedata r:id="rId5" o:title=""/>
          </v:shape>
        </w:pict>
      </w:r>
    </w:p>
    <w:p w:rsidR="00396C9E" w:rsidRDefault="00396C9E" w:rsidP="00451298">
      <w:pPr>
        <w:rPr>
          <w:b/>
          <w:sz w:val="36"/>
          <w:szCs w:val="36"/>
          <w:u w:val="single"/>
        </w:rPr>
      </w:pPr>
      <w:r w:rsidRPr="006142BB">
        <w:rPr>
          <w:b/>
          <w:sz w:val="36"/>
          <w:szCs w:val="36"/>
          <w:u w:val="single"/>
        </w:rPr>
        <w:t xml:space="preserve">HAZEMBULLER </w:t>
      </w:r>
      <w:r>
        <w:rPr>
          <w:b/>
          <w:sz w:val="36"/>
          <w:szCs w:val="36"/>
          <w:u w:val="single"/>
        </w:rPr>
        <w:t>ROMINA LIBEL</w:t>
      </w:r>
    </w:p>
    <w:p w:rsidR="00396C9E" w:rsidRDefault="00396C9E" w:rsidP="00316B70"/>
    <w:p w:rsidR="00396C9E" w:rsidRDefault="00396C9E" w:rsidP="00451298"/>
    <w:p w:rsidR="00396C9E" w:rsidRDefault="00396C9E" w:rsidP="00451298">
      <w:r w:rsidRPr="00442FB1">
        <w:rPr>
          <w:u w:val="single"/>
        </w:rPr>
        <w:t>TE</w:t>
      </w:r>
      <w:r>
        <w:rPr>
          <w:u w:val="single"/>
        </w:rPr>
        <w:t>L MOVIL:</w:t>
      </w:r>
      <w:r>
        <w:t xml:space="preserve"> 11-15-22387075</w:t>
      </w:r>
    </w:p>
    <w:p w:rsidR="00396C9E" w:rsidRPr="00DD4DE7" w:rsidRDefault="00396C9E" w:rsidP="00451298">
      <w:r w:rsidRPr="00442FB1">
        <w:rPr>
          <w:u w:val="single"/>
        </w:rPr>
        <w:t>DOMICILIO</w:t>
      </w:r>
      <w:r w:rsidRPr="006142BB">
        <w:t xml:space="preserve">: </w:t>
      </w:r>
      <w:r>
        <w:t xml:space="preserve">Avda. Santa Fe 4452, Palermo. </w:t>
      </w:r>
      <w:r w:rsidRPr="00DD4DE7">
        <w:t>C.A.B.A..</w:t>
      </w:r>
      <w:r>
        <w:t>/ Hernan Cortz 2151, Rio Gallegos. Sta. Cruz</w:t>
      </w:r>
    </w:p>
    <w:p w:rsidR="00396C9E" w:rsidRPr="00DD4DE7" w:rsidRDefault="00396C9E" w:rsidP="00451298">
      <w:r w:rsidRPr="00DD4DE7">
        <w:rPr>
          <w:u w:val="single"/>
        </w:rPr>
        <w:t>MAIL</w:t>
      </w:r>
      <w:r w:rsidRPr="00DD4DE7">
        <w:t xml:space="preserve">: </w:t>
      </w:r>
      <w:hyperlink r:id="rId6" w:history="1">
        <w:r w:rsidRPr="00DD4DE7">
          <w:rPr>
            <w:rStyle w:val="Hyperlink"/>
          </w:rPr>
          <w:t>libelh@hotmail.com</w:t>
        </w:r>
      </w:hyperlink>
    </w:p>
    <w:p w:rsidR="00396C9E" w:rsidRPr="003A6219" w:rsidRDefault="00396C9E" w:rsidP="003B3385">
      <w:pPr>
        <w:rPr>
          <w:lang w:val="es-AR"/>
        </w:rPr>
      </w:pPr>
      <w:r w:rsidRPr="00442FB1">
        <w:rPr>
          <w:u w:val="single"/>
        </w:rPr>
        <w:t>FECHA DE NACIMIENTO</w:t>
      </w:r>
      <w:r w:rsidRPr="006142BB">
        <w:t xml:space="preserve">: </w:t>
      </w:r>
      <w:r>
        <w:t>30/06/1982</w:t>
      </w:r>
    </w:p>
    <w:p w:rsidR="00396C9E" w:rsidRPr="003A6219" w:rsidRDefault="00396C9E" w:rsidP="00AC6E6F">
      <w:pPr>
        <w:jc w:val="right"/>
        <w:rPr>
          <w:lang w:val="es-AR"/>
        </w:rPr>
      </w:pPr>
    </w:p>
    <w:p w:rsidR="00396C9E" w:rsidRDefault="00396C9E" w:rsidP="00BD0A91">
      <w:pPr>
        <w:rPr>
          <w:b/>
          <w:sz w:val="28"/>
          <w:szCs w:val="28"/>
          <w:u w:val="single"/>
        </w:rPr>
      </w:pPr>
      <w:r w:rsidRPr="00322548">
        <w:rPr>
          <w:b/>
          <w:sz w:val="28"/>
          <w:szCs w:val="28"/>
          <w:u w:val="single"/>
        </w:rPr>
        <w:t>EXPERIENCIAS LABORALES</w:t>
      </w:r>
      <w:r>
        <w:rPr>
          <w:b/>
          <w:sz w:val="28"/>
          <w:szCs w:val="28"/>
          <w:u w:val="single"/>
        </w:rPr>
        <w:t>:</w:t>
      </w:r>
    </w:p>
    <w:p w:rsidR="00396C9E" w:rsidRDefault="00396C9E" w:rsidP="003A621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A6219">
        <w:rPr>
          <w:sz w:val="28"/>
          <w:szCs w:val="28"/>
        </w:rPr>
        <w:t>ESCRIBANIA</w:t>
      </w:r>
      <w:r>
        <w:rPr>
          <w:sz w:val="28"/>
          <w:szCs w:val="28"/>
        </w:rPr>
        <w:t xml:space="preserve">: </w:t>
      </w:r>
      <w:r w:rsidRPr="003A6219">
        <w:rPr>
          <w:sz w:val="20"/>
          <w:szCs w:val="20"/>
        </w:rPr>
        <w:t>VIDE</w:t>
      </w:r>
      <w:r>
        <w:rPr>
          <w:sz w:val="20"/>
          <w:szCs w:val="20"/>
        </w:rPr>
        <w:t>LA</w:t>
      </w:r>
      <w:r w:rsidRPr="003A6219">
        <w:rPr>
          <w:sz w:val="20"/>
          <w:szCs w:val="20"/>
        </w:rPr>
        <w:t xml:space="preserve"> / MELO</w:t>
      </w:r>
      <w:r>
        <w:rPr>
          <w:sz w:val="20"/>
          <w:szCs w:val="20"/>
        </w:rPr>
        <w:t xml:space="preserve">                            </w:t>
      </w:r>
      <w:r>
        <w:rPr>
          <w:sz w:val="28"/>
          <w:szCs w:val="28"/>
        </w:rPr>
        <w:t xml:space="preserve"> </w:t>
      </w:r>
      <w:r w:rsidRPr="003A6219">
        <w:t>03/03/2013-Actualidad</w:t>
      </w:r>
    </w:p>
    <w:p w:rsidR="00396C9E" w:rsidRPr="003A6219" w:rsidRDefault="00396C9E" w:rsidP="003A6219">
      <w:pPr>
        <w:pStyle w:val="ListParagraph"/>
        <w:rPr>
          <w:i/>
          <w:sz w:val="20"/>
          <w:szCs w:val="20"/>
        </w:rPr>
      </w:pPr>
      <w:r>
        <w:rPr>
          <w:i/>
          <w:sz w:val="20"/>
          <w:szCs w:val="20"/>
        </w:rPr>
        <w:t>(Asistente Notarial/ Secretaria)</w:t>
      </w:r>
    </w:p>
    <w:p w:rsidR="00396C9E" w:rsidRPr="00613D86" w:rsidRDefault="00396C9E" w:rsidP="003A6219">
      <w:pPr>
        <w:pStyle w:val="ListParagraph"/>
        <w:numPr>
          <w:ilvl w:val="0"/>
          <w:numId w:val="4"/>
        </w:numPr>
      </w:pPr>
      <w:r w:rsidRPr="003A6219">
        <w:rPr>
          <w:sz w:val="28"/>
          <w:szCs w:val="28"/>
        </w:rPr>
        <w:t xml:space="preserve">INMOBILIARIA SANTOS                        </w:t>
      </w:r>
      <w:r>
        <w:t>05/01/2006 – 08/05/2007</w:t>
      </w:r>
    </w:p>
    <w:p w:rsidR="00396C9E" w:rsidRDefault="00396C9E" w:rsidP="00BD0A91">
      <w:pPr>
        <w:rPr>
          <w:i/>
          <w:sz w:val="20"/>
          <w:szCs w:val="20"/>
        </w:rPr>
      </w:pPr>
      <w:r>
        <w:rPr>
          <w:sz w:val="28"/>
          <w:szCs w:val="28"/>
        </w:rPr>
        <w:t xml:space="preserve">          </w:t>
      </w:r>
      <w:r>
        <w:rPr>
          <w:i/>
          <w:sz w:val="20"/>
          <w:szCs w:val="20"/>
        </w:rPr>
        <w:t>(Recepcionista y tareas administrativas)</w:t>
      </w:r>
    </w:p>
    <w:p w:rsidR="00396C9E" w:rsidRPr="00613D86" w:rsidRDefault="00396C9E" w:rsidP="003A6219">
      <w:pPr>
        <w:pStyle w:val="ListParagraph"/>
        <w:numPr>
          <w:ilvl w:val="0"/>
          <w:numId w:val="4"/>
        </w:numPr>
      </w:pPr>
      <w:r w:rsidRPr="003A6219">
        <w:rPr>
          <w:sz w:val="28"/>
          <w:szCs w:val="28"/>
        </w:rPr>
        <w:t xml:space="preserve">ESTUDIO JURIDICO GRANCHELLI      </w:t>
      </w:r>
      <w:r>
        <w:t>12/11/2004 – 30/08/2005</w:t>
      </w:r>
    </w:p>
    <w:p w:rsidR="00396C9E" w:rsidRPr="0082387B" w:rsidRDefault="00396C9E" w:rsidP="00BD0A91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(Recepcionista)</w:t>
      </w:r>
    </w:p>
    <w:p w:rsidR="00396C9E" w:rsidRDefault="00396C9E" w:rsidP="00BD0A91">
      <w:pPr>
        <w:rPr>
          <w:i/>
          <w:sz w:val="20"/>
          <w:szCs w:val="20"/>
        </w:rPr>
      </w:pPr>
    </w:p>
    <w:p w:rsidR="00396C9E" w:rsidRPr="00BB5D2B" w:rsidRDefault="00396C9E" w:rsidP="00BD0A91">
      <w:pPr>
        <w:rPr>
          <w:i/>
          <w:sz w:val="20"/>
          <w:szCs w:val="20"/>
        </w:rPr>
      </w:pPr>
    </w:p>
    <w:p w:rsidR="00396C9E" w:rsidRPr="00322548" w:rsidRDefault="00396C9E" w:rsidP="00BD0A91">
      <w:pPr>
        <w:rPr>
          <w:b/>
          <w:sz w:val="28"/>
          <w:szCs w:val="28"/>
          <w:u w:val="single"/>
        </w:rPr>
      </w:pPr>
      <w:r w:rsidRPr="00322548">
        <w:rPr>
          <w:b/>
          <w:sz w:val="28"/>
          <w:szCs w:val="28"/>
          <w:u w:val="single"/>
        </w:rPr>
        <w:t>ESTUDIOS:</w:t>
      </w:r>
    </w:p>
    <w:p w:rsidR="00396C9E" w:rsidRDefault="00396C9E" w:rsidP="00BD0A91"/>
    <w:p w:rsidR="00396C9E" w:rsidRPr="00BD0A91" w:rsidRDefault="00396C9E" w:rsidP="00BD0A91">
      <w:r w:rsidRPr="00322548">
        <w:rPr>
          <w:u w:val="single"/>
        </w:rPr>
        <w:t>SECUNDARIOS</w:t>
      </w:r>
      <w:r>
        <w:t>:     CENTRO POLIVALENTE ARTES Nº 1.</w:t>
      </w:r>
    </w:p>
    <w:p w:rsidR="00396C9E" w:rsidRDefault="00396C9E" w:rsidP="00BD0A91">
      <w:r>
        <w:rPr>
          <w:i/>
          <w:iCs/>
          <w:sz w:val="20"/>
        </w:rPr>
        <w:t>(</w:t>
      </w:r>
      <w:r>
        <w:rPr>
          <w:i/>
          <w:iCs/>
          <w:sz w:val="20"/>
          <w:u w:val="single"/>
        </w:rPr>
        <w:t>Titulo:</w:t>
      </w:r>
      <w:r>
        <w:rPr>
          <w:i/>
          <w:iCs/>
          <w:sz w:val="20"/>
        </w:rPr>
        <w:t xml:space="preserve"> Auxiliar e composición audiovisual. Bachiller)</w:t>
      </w:r>
    </w:p>
    <w:p w:rsidR="00396C9E" w:rsidRPr="00C22EB4" w:rsidRDefault="00396C9E" w:rsidP="00BD0A91">
      <w:r>
        <w:rPr>
          <w:u w:val="single"/>
        </w:rPr>
        <w:t>TERCI</w:t>
      </w:r>
      <w:r w:rsidRPr="001B4950">
        <w:rPr>
          <w:u w:val="single"/>
        </w:rPr>
        <w:t>ARIO:</w:t>
      </w:r>
      <w:r>
        <w:t xml:space="preserve">        UNIVERSIDAD ABIERTA INTERAMERICANA. </w:t>
      </w:r>
    </w:p>
    <w:p w:rsidR="00396C9E" w:rsidRPr="001B4950" w:rsidRDefault="00396C9E" w:rsidP="00BD0A91">
      <w:pPr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 xml:space="preserve">(Titulo: </w:t>
      </w:r>
      <w:r w:rsidRPr="001B4950">
        <w:rPr>
          <w:i/>
          <w:sz w:val="20"/>
          <w:szCs w:val="20"/>
        </w:rPr>
        <w:t>Agente de Propaganda Médica</w:t>
      </w:r>
      <w:r>
        <w:rPr>
          <w:i/>
          <w:sz w:val="20"/>
          <w:szCs w:val="20"/>
        </w:rPr>
        <w:t>. Matriculada: C.A.B.A.  y Provincia de Buenos Aires</w:t>
      </w:r>
      <w:r w:rsidRPr="001B4950">
        <w:rPr>
          <w:i/>
          <w:sz w:val="20"/>
          <w:szCs w:val="20"/>
        </w:rPr>
        <w:t>)</w:t>
      </w:r>
    </w:p>
    <w:p w:rsidR="00396C9E" w:rsidRDefault="00396C9E" w:rsidP="00BD0A91">
      <w:r>
        <w:rPr>
          <w:u w:val="single"/>
        </w:rPr>
        <w:t>CONOCIMIENTOS:</w:t>
      </w:r>
      <w:r>
        <w:t xml:space="preserve"> manejo de pc, en Word, Excel, Internet, Conmutador, Asiento Contable, Balance, Arqueo de caja, manejo de dinero. </w:t>
      </w:r>
    </w:p>
    <w:p w:rsidR="00396C9E" w:rsidRDefault="00396C9E" w:rsidP="00BD0A91"/>
    <w:p w:rsidR="00396C9E" w:rsidRDefault="00396C9E" w:rsidP="00BD0A91">
      <w:r>
        <w:rPr>
          <w:b/>
          <w:u w:val="single"/>
        </w:rPr>
        <w:t>TAREAS DESARROLLADAS EN ULTIMOS EMPLEOS</w:t>
      </w:r>
      <w:r w:rsidRPr="00C41FA0">
        <w:rPr>
          <w:b/>
          <w:u w:val="single"/>
        </w:rPr>
        <w:t>:</w:t>
      </w:r>
      <w:r>
        <w:t xml:space="preserve"> Atención telefónica, Recepción de Documentación, Organización de agenda de Escribano, Atención personalizada de clientes y seguimiento de tramites notariales, certificación de firmas, Toma de firmas en fojas de Rúbricas para Inspección General de Justicia,</w:t>
      </w:r>
      <w:r w:rsidRPr="00C41FA0">
        <w:t xml:space="preserve"> </w:t>
      </w:r>
      <w:r>
        <w:t xml:space="preserve">Formulario de Desarchivos de rúbricas, Transcripción de Actas, Pedido de informes e inhibición de inmuebles; Redacción de Poderes, permisos, autorizaciones, etc. </w:t>
      </w:r>
    </w:p>
    <w:p w:rsidR="00396C9E" w:rsidRDefault="00396C9E" w:rsidP="00BD0A91">
      <w:pPr>
        <w:rPr>
          <w:b/>
          <w:u w:val="single"/>
        </w:rPr>
      </w:pPr>
      <w:r>
        <w:t xml:space="preserve"> </w:t>
      </w:r>
      <w:r>
        <w:rPr>
          <w:b/>
          <w:u w:val="single"/>
        </w:rPr>
        <w:t>APTITUDES:</w:t>
      </w:r>
    </w:p>
    <w:p w:rsidR="00396C9E" w:rsidRDefault="00396C9E" w:rsidP="004F0E70">
      <w:pPr>
        <w:numPr>
          <w:ilvl w:val="0"/>
          <w:numId w:val="2"/>
        </w:numPr>
      </w:pPr>
      <w:r>
        <w:t>Excelente presencia, Cordialidad y trato</w:t>
      </w:r>
    </w:p>
    <w:p w:rsidR="00396C9E" w:rsidRDefault="00396C9E" w:rsidP="00BD0A91">
      <w:pPr>
        <w:numPr>
          <w:ilvl w:val="0"/>
          <w:numId w:val="2"/>
        </w:numPr>
      </w:pPr>
      <w:r>
        <w:t>Proactiva</w:t>
      </w:r>
    </w:p>
    <w:p w:rsidR="00396C9E" w:rsidRDefault="00396C9E" w:rsidP="00BD0A91">
      <w:pPr>
        <w:numPr>
          <w:ilvl w:val="0"/>
          <w:numId w:val="2"/>
        </w:numPr>
      </w:pPr>
      <w:r>
        <w:t>Buen nivel de comunicación</w:t>
      </w:r>
    </w:p>
    <w:p w:rsidR="00396C9E" w:rsidRDefault="00396C9E" w:rsidP="00BD0A91">
      <w:pPr>
        <w:numPr>
          <w:ilvl w:val="0"/>
          <w:numId w:val="2"/>
        </w:numPr>
      </w:pPr>
      <w:r>
        <w:t>Posee Carnet de Conducir</w:t>
      </w:r>
    </w:p>
    <w:p w:rsidR="00396C9E" w:rsidRDefault="00396C9E" w:rsidP="00BD0A91">
      <w:pPr>
        <w:numPr>
          <w:ilvl w:val="0"/>
          <w:numId w:val="2"/>
        </w:numPr>
      </w:pPr>
      <w:r>
        <w:t>Carta de Recomendación/ Referencias  a disposición.</w:t>
      </w:r>
    </w:p>
    <w:sectPr w:rsidR="00396C9E" w:rsidSect="00316B70">
      <w:pgSz w:w="11906" w:h="16838"/>
      <w:pgMar w:top="1417" w:right="2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201DF"/>
    <w:multiLevelType w:val="hybridMultilevel"/>
    <w:tmpl w:val="F5F42342"/>
    <w:lvl w:ilvl="0" w:tplc="C406A70A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45869EE"/>
    <w:multiLevelType w:val="hybridMultilevel"/>
    <w:tmpl w:val="4912BD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22BA6"/>
    <w:multiLevelType w:val="hybridMultilevel"/>
    <w:tmpl w:val="7EAE5AE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C0C0BA2"/>
    <w:multiLevelType w:val="hybridMultilevel"/>
    <w:tmpl w:val="F7A660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33EA"/>
    <w:rsid w:val="00044E2F"/>
    <w:rsid w:val="00075107"/>
    <w:rsid w:val="000C5A5B"/>
    <w:rsid w:val="000F0A94"/>
    <w:rsid w:val="00101C68"/>
    <w:rsid w:val="00132255"/>
    <w:rsid w:val="00145E19"/>
    <w:rsid w:val="001567D9"/>
    <w:rsid w:val="00180716"/>
    <w:rsid w:val="00185323"/>
    <w:rsid w:val="00192AFD"/>
    <w:rsid w:val="001B16BC"/>
    <w:rsid w:val="001B4950"/>
    <w:rsid w:val="001C4CB7"/>
    <w:rsid w:val="001D16ED"/>
    <w:rsid w:val="001E02D5"/>
    <w:rsid w:val="001E0BC3"/>
    <w:rsid w:val="001F387F"/>
    <w:rsid w:val="00201207"/>
    <w:rsid w:val="0020532D"/>
    <w:rsid w:val="00225550"/>
    <w:rsid w:val="00245443"/>
    <w:rsid w:val="0025186A"/>
    <w:rsid w:val="00275657"/>
    <w:rsid w:val="002A5A5A"/>
    <w:rsid w:val="00302759"/>
    <w:rsid w:val="00316B70"/>
    <w:rsid w:val="00316BB6"/>
    <w:rsid w:val="00322548"/>
    <w:rsid w:val="00344CA5"/>
    <w:rsid w:val="00361BED"/>
    <w:rsid w:val="00396C9E"/>
    <w:rsid w:val="003A11B8"/>
    <w:rsid w:val="003A44F6"/>
    <w:rsid w:val="003A5FC6"/>
    <w:rsid w:val="003A6219"/>
    <w:rsid w:val="003B3385"/>
    <w:rsid w:val="003C64E8"/>
    <w:rsid w:val="003D3781"/>
    <w:rsid w:val="003F297B"/>
    <w:rsid w:val="00410AAD"/>
    <w:rsid w:val="004241B1"/>
    <w:rsid w:val="00442FB1"/>
    <w:rsid w:val="004432B0"/>
    <w:rsid w:val="00451298"/>
    <w:rsid w:val="00453DD5"/>
    <w:rsid w:val="004615C7"/>
    <w:rsid w:val="0048106B"/>
    <w:rsid w:val="00491E95"/>
    <w:rsid w:val="004C3ABB"/>
    <w:rsid w:val="004E7801"/>
    <w:rsid w:val="004F0E70"/>
    <w:rsid w:val="00540933"/>
    <w:rsid w:val="00547618"/>
    <w:rsid w:val="00582750"/>
    <w:rsid w:val="00582768"/>
    <w:rsid w:val="005A04F6"/>
    <w:rsid w:val="005C4D9F"/>
    <w:rsid w:val="005D2EBD"/>
    <w:rsid w:val="0060759A"/>
    <w:rsid w:val="00613D86"/>
    <w:rsid w:val="006142BB"/>
    <w:rsid w:val="00617DE5"/>
    <w:rsid w:val="006242C9"/>
    <w:rsid w:val="00693013"/>
    <w:rsid w:val="00694603"/>
    <w:rsid w:val="006A662D"/>
    <w:rsid w:val="006F3C55"/>
    <w:rsid w:val="00725485"/>
    <w:rsid w:val="00784F58"/>
    <w:rsid w:val="007D69F7"/>
    <w:rsid w:val="00802FC8"/>
    <w:rsid w:val="00812990"/>
    <w:rsid w:val="0082387B"/>
    <w:rsid w:val="0082483C"/>
    <w:rsid w:val="00825F41"/>
    <w:rsid w:val="00833B77"/>
    <w:rsid w:val="0085643D"/>
    <w:rsid w:val="00880A28"/>
    <w:rsid w:val="00890334"/>
    <w:rsid w:val="008D605C"/>
    <w:rsid w:val="00905933"/>
    <w:rsid w:val="009152D4"/>
    <w:rsid w:val="009657F9"/>
    <w:rsid w:val="00973686"/>
    <w:rsid w:val="00977B50"/>
    <w:rsid w:val="00985C24"/>
    <w:rsid w:val="009906E0"/>
    <w:rsid w:val="00991C9A"/>
    <w:rsid w:val="0099482B"/>
    <w:rsid w:val="009A002F"/>
    <w:rsid w:val="009B4E84"/>
    <w:rsid w:val="009B7B88"/>
    <w:rsid w:val="009E7E50"/>
    <w:rsid w:val="00A36637"/>
    <w:rsid w:val="00A9503A"/>
    <w:rsid w:val="00A97A85"/>
    <w:rsid w:val="00AA151C"/>
    <w:rsid w:val="00AB4C26"/>
    <w:rsid w:val="00AC69B2"/>
    <w:rsid w:val="00AC6E6F"/>
    <w:rsid w:val="00AD1EB7"/>
    <w:rsid w:val="00AD3745"/>
    <w:rsid w:val="00AE32AF"/>
    <w:rsid w:val="00AE5675"/>
    <w:rsid w:val="00B02619"/>
    <w:rsid w:val="00B045BA"/>
    <w:rsid w:val="00B65D54"/>
    <w:rsid w:val="00BB5D2B"/>
    <w:rsid w:val="00BC1F2E"/>
    <w:rsid w:val="00BC759F"/>
    <w:rsid w:val="00BD0A91"/>
    <w:rsid w:val="00BF33EA"/>
    <w:rsid w:val="00C00E3D"/>
    <w:rsid w:val="00C22EB4"/>
    <w:rsid w:val="00C234B9"/>
    <w:rsid w:val="00C41FA0"/>
    <w:rsid w:val="00C446B9"/>
    <w:rsid w:val="00C45F3F"/>
    <w:rsid w:val="00C52EC7"/>
    <w:rsid w:val="00C67E18"/>
    <w:rsid w:val="00C846C2"/>
    <w:rsid w:val="00CB5A8A"/>
    <w:rsid w:val="00CC1A47"/>
    <w:rsid w:val="00CC73A8"/>
    <w:rsid w:val="00CD5DE7"/>
    <w:rsid w:val="00CF34DA"/>
    <w:rsid w:val="00D05D27"/>
    <w:rsid w:val="00D319C8"/>
    <w:rsid w:val="00D553E5"/>
    <w:rsid w:val="00D603EC"/>
    <w:rsid w:val="00D61002"/>
    <w:rsid w:val="00D80A00"/>
    <w:rsid w:val="00D9311F"/>
    <w:rsid w:val="00DC74DE"/>
    <w:rsid w:val="00DD4DE7"/>
    <w:rsid w:val="00DE2927"/>
    <w:rsid w:val="00E126A1"/>
    <w:rsid w:val="00E12B83"/>
    <w:rsid w:val="00E14ADB"/>
    <w:rsid w:val="00E54716"/>
    <w:rsid w:val="00E75004"/>
    <w:rsid w:val="00E77430"/>
    <w:rsid w:val="00E81022"/>
    <w:rsid w:val="00E94799"/>
    <w:rsid w:val="00E9655F"/>
    <w:rsid w:val="00E96CDE"/>
    <w:rsid w:val="00EA30F4"/>
    <w:rsid w:val="00EE0F29"/>
    <w:rsid w:val="00EE6804"/>
    <w:rsid w:val="00F01C36"/>
    <w:rsid w:val="00F02F0E"/>
    <w:rsid w:val="00F4796E"/>
    <w:rsid w:val="00F5626E"/>
    <w:rsid w:val="00F616E0"/>
    <w:rsid w:val="00F65E98"/>
    <w:rsid w:val="00F77407"/>
    <w:rsid w:val="00F822AA"/>
    <w:rsid w:val="00F864C8"/>
    <w:rsid w:val="00F9716F"/>
    <w:rsid w:val="00FA6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9B2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C74DE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906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97A85"/>
    <w:rPr>
      <w:rFonts w:cs="Times New Roman"/>
      <w:sz w:val="2"/>
    </w:rPr>
  </w:style>
  <w:style w:type="paragraph" w:styleId="ListParagraph">
    <w:name w:val="List Paragraph"/>
    <w:basedOn w:val="Normal"/>
    <w:uiPriority w:val="99"/>
    <w:qFormat/>
    <w:rsid w:val="003A62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belh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179</TotalTime>
  <Pages>1</Pages>
  <Words>249</Words>
  <Characters>1373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HAZEMBULLER SILVINA MARIELA</dc:title>
  <dc:subject/>
  <dc:creator>Cristian</dc:creator>
  <cp:keywords/>
  <dc:description/>
  <cp:lastModifiedBy>Rubio</cp:lastModifiedBy>
  <cp:revision>25</cp:revision>
  <cp:lastPrinted>2008-02-21T14:01:00Z</cp:lastPrinted>
  <dcterms:created xsi:type="dcterms:W3CDTF">2014-07-28T00:44:00Z</dcterms:created>
  <dcterms:modified xsi:type="dcterms:W3CDTF">2016-01-16T11:03:00Z</dcterms:modified>
</cp:coreProperties>
</file>