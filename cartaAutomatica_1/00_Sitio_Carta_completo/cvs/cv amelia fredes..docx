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Pr="0056122A" w:rsidRDefault="0056122A" w:rsidP="0056122A">
      <w:bookmarkStart w:id="0" w:name="_GoBack"/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-1943735</wp:posOffset>
                </wp:positionH>
                <wp:positionV relativeFrom="paragraph">
                  <wp:posOffset>-2458085</wp:posOffset>
                </wp:positionV>
                <wp:extent cx="5845810" cy="1740535"/>
                <wp:effectExtent l="1270" t="4445" r="0" b="0"/>
                <wp:wrapNone/>
                <wp:docPr id="6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174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0E3" w:rsidRDefault="0056122A" w:rsidP="008530E3"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5701665" cy="1645920"/>
                                  <wp:effectExtent l="0" t="0" r="0" b="0"/>
                                  <wp:docPr id="19" name="Imagen 19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1665" cy="164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-153.05pt;margin-top:-193.55pt;width:460.3pt;height:137.05pt;z-index:-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" filled="f" stroked="f">
                <v:textbox style="mso-fit-shape-to-text:t">
                  <w:txbxContent>
                    <w:p w:rsidR="008530E3" w:rsidRDefault="0056122A" w:rsidP="008530E3"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>
                            <wp:extent cx="5701665" cy="1645920"/>
                            <wp:effectExtent l="0" t="0" r="0" b="0"/>
                            <wp:docPr id="19" name="Imagen 19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1665" cy="164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-114300</wp:posOffset>
                </wp:positionV>
                <wp:extent cx="7424420" cy="1371600"/>
                <wp:effectExtent l="9525" t="9525" r="5080" b="952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952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39050F">
                              <w:rPr>
                                <w:color w:val="FFFFFF"/>
                              </w:rPr>
                              <w:t xml:space="preserve">                             </w:t>
                            </w:r>
                            <w:r w:rsidR="0056122A">
                              <w:rPr>
                                <w:color w:val="FFFFFF"/>
                              </w:rPr>
                              <w:t xml:space="preserve">                               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90pt;margin-top:-9pt;width:584.6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" fillcolor="#5a5a5a" strokecolor="#5a5a5a">
                <v:textbox>
                  <w:txbxContent>
                    <w:p w:rsidR="00C813FF" w:rsidRPr="0039050F" w:rsidRDefault="00C813FF" w:rsidP="00C813F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39050F">
                        <w:rPr>
                          <w:color w:val="FFFFFF"/>
                        </w:rPr>
                        <w:t xml:space="preserve">                             </w:t>
                      </w:r>
                      <w:r w:rsidR="0056122A">
                        <w:rPr>
                          <w:color w:val="FFFFFF"/>
                        </w:rPr>
                        <w:t xml:space="preserve">                               </w:t>
                      </w:r>
                    </w:p>
                    <w:p w:rsidR="00C813FF" w:rsidRPr="0039050F" w:rsidRDefault="00C813FF" w:rsidP="00C813F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B476C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297pt;margin-top:162pt;width:207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" filled="f" stroked="f">
                <v:shadow color="black" opacity="49150f" offset=".74833mm,.74833mm"/>
                <v:textbox inset=",7.2pt,,7.2pt">
                  <w:txbxContent>
                    <w:p w:rsidR="00AD3A5C" w:rsidRPr="00B476C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F4EF9" w:rsidRPr="000F4EF9">
        <w:rPr>
          <w:rFonts w:ascii="Arial" w:hAnsi="Arial"/>
          <w:b/>
          <w:color w:val="E36C0A"/>
          <w:sz w:val="36"/>
          <w:szCs w:val="36"/>
        </w:rPr>
        <w:t>DATOS PERSONALES</w:t>
      </w:r>
    </w:p>
    <w:bookmarkEnd w:id="0"/>
    <w:p w:rsidR="00A70072" w:rsidRPr="00A70072" w:rsidRDefault="0056122A" w:rsidP="00A7007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58420</wp:posOffset>
                </wp:positionV>
                <wp:extent cx="7723505" cy="0"/>
                <wp:effectExtent l="13335" t="5715" r="6985" b="1333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3505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35pt,4.6pt" to="558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" stroked="f"/>
            </w:pict>
          </mc:Fallback>
        </mc:AlternateContent>
      </w:r>
    </w:p>
    <w:p w:rsidR="00A70072" w:rsidRPr="00A70072" w:rsidRDefault="00A70072" w:rsidP="00A70072"/>
    <w:p w:rsidR="00A70072" w:rsidRDefault="000F4EF9" w:rsidP="00A70072">
      <w:pPr>
        <w:rPr>
          <w:rFonts w:ascii="Arial" w:hAnsi="Arial"/>
          <w:color w:val="000000" w:themeColor="text1"/>
          <w:sz w:val="20"/>
          <w:szCs w:val="20"/>
        </w:rPr>
      </w:pPr>
      <w:r w:rsidRPr="000F4EF9">
        <w:rPr>
          <w:rFonts w:ascii="Arial" w:hAnsi="Arial"/>
          <w:color w:val="000000" w:themeColor="text1"/>
          <w:sz w:val="20"/>
          <w:szCs w:val="20"/>
        </w:rPr>
        <w:t>Nombre y Apellido:</w:t>
      </w:r>
      <w:r>
        <w:rPr>
          <w:rFonts w:ascii="Arial" w:hAnsi="Arial"/>
          <w:color w:val="000000" w:themeColor="text1"/>
          <w:sz w:val="20"/>
          <w:szCs w:val="20"/>
        </w:rPr>
        <w:t xml:space="preserve"> Amelia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Fredes</w:t>
      </w:r>
      <w:proofErr w:type="spellEnd"/>
    </w:p>
    <w:p w:rsidR="000F4EF9" w:rsidRDefault="000F4EF9" w:rsidP="00A70072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Edad: 19 Años</w:t>
      </w:r>
    </w:p>
    <w:p w:rsidR="000F4EF9" w:rsidRDefault="000F4EF9" w:rsidP="00A70072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Estado Civil: Soltera</w:t>
      </w:r>
    </w:p>
    <w:p w:rsidR="000F4EF9" w:rsidRDefault="000F4EF9" w:rsidP="00A70072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Domicilio: Jamaica 1583</w:t>
      </w:r>
    </w:p>
    <w:p w:rsidR="000F4EF9" w:rsidRDefault="000F4EF9" w:rsidP="003F50C6">
      <w:pPr>
        <w:tabs>
          <w:tab w:val="left" w:pos="5303"/>
        </w:tabs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Ciudad: Puerto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Madryn</w:t>
      </w:r>
      <w:proofErr w:type="spellEnd"/>
      <w:r w:rsidR="003F50C6">
        <w:rPr>
          <w:rFonts w:ascii="Arial" w:hAnsi="Arial"/>
          <w:color w:val="000000" w:themeColor="text1"/>
          <w:sz w:val="20"/>
          <w:szCs w:val="20"/>
        </w:rPr>
        <w:tab/>
      </w:r>
    </w:p>
    <w:p w:rsidR="000F4EF9" w:rsidRDefault="000F4EF9" w:rsidP="00A70072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Numero: 0280-154858612</w:t>
      </w:r>
    </w:p>
    <w:p w:rsidR="000F4EF9" w:rsidRDefault="000F4EF9" w:rsidP="00A70072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Numero Alternativo: 0280-154880096</w:t>
      </w:r>
    </w:p>
    <w:p w:rsidR="000F4EF9" w:rsidRDefault="000F4EF9" w:rsidP="00A70072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E-Mail: </w:t>
      </w:r>
      <w:hyperlink r:id="rId10" w:history="1">
        <w:r w:rsidR="00F94EFA" w:rsidRPr="00CF5B1A">
          <w:rPr>
            <w:rStyle w:val="Hipervnculo"/>
            <w:rFonts w:ascii="Arial" w:hAnsi="Arial"/>
            <w:sz w:val="20"/>
            <w:szCs w:val="20"/>
          </w:rPr>
          <w:t>ameliafredes@yahoo.com</w:t>
        </w:r>
      </w:hyperlink>
    </w:p>
    <w:p w:rsidR="0056122A" w:rsidRDefault="0056122A" w:rsidP="0056122A">
      <w:pPr>
        <w:rPr>
          <w:rFonts w:ascii="Arial" w:hAnsi="Arial"/>
          <w:color w:val="000000" w:themeColor="text1"/>
          <w:sz w:val="20"/>
          <w:szCs w:val="20"/>
        </w:rPr>
      </w:pPr>
    </w:p>
    <w:p w:rsidR="00F94EFA" w:rsidRPr="00F94EFA" w:rsidRDefault="0056122A" w:rsidP="005612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noProof/>
          <w:color w:val="000000" w:themeColor="text1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386715</wp:posOffset>
                </wp:positionV>
                <wp:extent cx="6891655" cy="2528570"/>
                <wp:effectExtent l="0" t="0" r="0" b="508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1655" cy="252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="00F94EF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2007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>Titulo</w:t>
                            </w:r>
                            <w:r w:rsidR="00F94EFA">
                              <w:rPr>
                                <w:rFonts w:ascii="Arial" w:hAnsi="Arial"/>
                                <w:color w:val="000000"/>
                              </w:rPr>
                              <w:t xml:space="preserve"> Nivel Primario Completo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AD3A5C" w:rsidRPr="00E02E0A" w:rsidRDefault="00F94EFA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Puerto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Madryn</w:t>
                            </w:r>
                            <w:proofErr w:type="spellEnd"/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F94EF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Escuela 49”Francisco Pascasio Moreno”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F94EF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</w:t>
                            </w:r>
                            <w:r w:rsidR="00F94EF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2013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Titulo </w:t>
                            </w:r>
                            <w:r w:rsidR="00F94EFA">
                              <w:rPr>
                                <w:rFonts w:ascii="Arial" w:hAnsi="Arial"/>
                                <w:color w:val="000000"/>
                              </w:rPr>
                              <w:t>Nivel Secundario Completo</w:t>
                            </w:r>
                          </w:p>
                          <w:p w:rsidR="00AD3A5C" w:rsidRPr="00F94EFA" w:rsidRDefault="00F94EFA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Puerto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Madryn</w:t>
                            </w:r>
                            <w:proofErr w:type="spellEnd"/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94EF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Escuela 736 “Aviadores de Malvinas”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="00F94EF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2014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F94EFA">
                              <w:rPr>
                                <w:rFonts w:ascii="Arial" w:hAnsi="Arial"/>
                                <w:color w:val="000000"/>
                              </w:rPr>
                              <w:t xml:space="preserve">Licenciatura en Organización Industrial </w:t>
                            </w:r>
                          </w:p>
                          <w:p w:rsidR="00AD3A5C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4EF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Puerto </w:t>
                            </w:r>
                            <w:proofErr w:type="spellStart"/>
                            <w:r w:rsidR="00F94EF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Madryn</w:t>
                            </w:r>
                            <w:proofErr w:type="spellEnd"/>
                            <w:r w:rsidR="00F94EF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F94EFA" w:rsidRPr="00F94EF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Universidad UTN (en curso)</w:t>
                            </w:r>
                          </w:p>
                          <w:p w:rsidR="0056122A" w:rsidRDefault="0056122A" w:rsidP="0056122A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56122A" w:rsidRDefault="0056122A" w:rsidP="0056122A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6122A" w:rsidRDefault="0056122A" w:rsidP="0056122A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F94EFA" w:rsidRPr="0056122A" w:rsidRDefault="0056122A" w:rsidP="0056122A">
                            <w:pPr>
                              <w:ind w:hanging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94EFA"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3A5C" w:rsidRPr="00E02E0A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-.25pt;margin-top:30.45pt;width:542.65pt;height:199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" filled="f" stroked="f">
                <v:path arrowok="t"/>
                <v:textbox>
                  <w:txbxContent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="00F94EF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2007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>Titulo</w:t>
                      </w:r>
                      <w:r w:rsidR="00F94EFA">
                        <w:rPr>
                          <w:rFonts w:ascii="Arial" w:hAnsi="Arial"/>
                          <w:color w:val="000000"/>
                        </w:rPr>
                        <w:t xml:space="preserve"> Nivel Primario Completo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AD3A5C" w:rsidRPr="00E02E0A" w:rsidRDefault="00F94EFA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Puerto Madryn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F94EF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Escuela 49”Francisco Pascasio Moreno”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F94EFA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</w:t>
                      </w:r>
                      <w:r w:rsidR="00F94EF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2013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 xml:space="preserve">Titulo </w:t>
                      </w:r>
                      <w:r w:rsidR="00F94EFA">
                        <w:rPr>
                          <w:rFonts w:ascii="Arial" w:hAnsi="Arial"/>
                          <w:color w:val="000000"/>
                        </w:rPr>
                        <w:t>Nivel Secundario Completo</w:t>
                      </w:r>
                    </w:p>
                    <w:p w:rsidR="00AD3A5C" w:rsidRPr="00F94EFA" w:rsidRDefault="00F94EFA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Puerto Madryn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F94EF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Escuela 736 “Aviadores de Malvinas”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="00F94EF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2014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="00F94EFA">
                        <w:rPr>
                          <w:rFonts w:ascii="Arial" w:hAnsi="Arial"/>
                          <w:color w:val="000000"/>
                        </w:rPr>
                        <w:t xml:space="preserve">Licenciatura en Organización Industrial </w:t>
                      </w:r>
                    </w:p>
                    <w:p w:rsidR="00AD3A5C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94EF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Puerto Madryn               </w:t>
                      </w:r>
                      <w:r w:rsidR="00F94EFA" w:rsidRPr="00F94EF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Universidad UTN (en curso)</w:t>
                      </w:r>
                    </w:p>
                    <w:p w:rsidR="0056122A" w:rsidRDefault="0056122A" w:rsidP="0056122A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56122A" w:rsidRDefault="0056122A" w:rsidP="0056122A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56122A" w:rsidRDefault="0056122A" w:rsidP="0056122A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F94EFA" w:rsidRPr="0056122A" w:rsidRDefault="0056122A" w:rsidP="0056122A">
                      <w:pPr>
                        <w:ind w:hanging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F94EFA"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EXPERIENCIA LABORAL</w:t>
                      </w:r>
                    </w:p>
                    <w:p w:rsidR="00AD3A5C" w:rsidRPr="00E02E0A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color w:val="000000" w:themeColor="text1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307975</wp:posOffset>
                </wp:positionV>
                <wp:extent cx="7200900" cy="0"/>
                <wp:effectExtent l="9525" t="6350" r="9525" b="12700"/>
                <wp:wrapNone/>
                <wp:docPr id="3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5pt,24.25pt" to="514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" stroked="f"/>
            </w:pict>
          </mc:Fallback>
        </mc:AlternateContent>
      </w:r>
      <w:r>
        <w:rPr>
          <w:rFonts w:ascii="Arial" w:hAnsi="Arial"/>
          <w:noProof/>
          <w:color w:val="000000" w:themeColor="text1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-2014855</wp:posOffset>
                </wp:positionH>
                <wp:positionV relativeFrom="paragraph">
                  <wp:posOffset>2852420</wp:posOffset>
                </wp:positionV>
                <wp:extent cx="9335770" cy="0"/>
                <wp:effectExtent l="6350" t="7620" r="11430" b="11430"/>
                <wp:wrapNone/>
                <wp:docPr id="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577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8.65pt,224.6pt" to="576.4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" stroked="f"/>
            </w:pict>
          </mc:Fallback>
        </mc:AlternateContent>
      </w:r>
      <w:r w:rsidR="00F94EFA" w:rsidRPr="00877268">
        <w:rPr>
          <w:rFonts w:ascii="Arial" w:hAnsi="Arial"/>
          <w:b/>
          <w:color w:val="E36C0A"/>
          <w:sz w:val="36"/>
          <w:szCs w:val="36"/>
        </w:rPr>
        <w:t>ESTUDIOS</w:t>
      </w:r>
    </w:p>
    <w:p w:rsidR="00A70072" w:rsidRPr="00A70072" w:rsidRDefault="00A70072" w:rsidP="00A70072"/>
    <w:p w:rsidR="00A70072" w:rsidRPr="0056122A" w:rsidRDefault="0056122A" w:rsidP="00A70072">
      <w:pPr>
        <w:rPr>
          <w:rFonts w:ascii="Arial" w:hAnsi="Arial"/>
          <w:color w:val="000000" w:themeColor="text1"/>
          <w:sz w:val="20"/>
          <w:szCs w:val="20"/>
        </w:rPr>
      </w:pPr>
      <w:r w:rsidRPr="0056122A">
        <w:rPr>
          <w:rFonts w:ascii="Arial" w:hAnsi="Arial"/>
          <w:color w:val="000000" w:themeColor="text1"/>
          <w:sz w:val="20"/>
          <w:szCs w:val="20"/>
        </w:rPr>
        <w:t>Empresa: La anónima</w:t>
      </w:r>
    </w:p>
    <w:p w:rsidR="0056122A" w:rsidRPr="0056122A" w:rsidRDefault="0056122A" w:rsidP="00A70072">
      <w:pPr>
        <w:rPr>
          <w:rFonts w:ascii="Arial" w:hAnsi="Arial"/>
          <w:color w:val="000000" w:themeColor="text1"/>
          <w:sz w:val="20"/>
          <w:szCs w:val="20"/>
        </w:rPr>
      </w:pPr>
      <w:r w:rsidRPr="0056122A">
        <w:rPr>
          <w:rFonts w:ascii="Arial" w:hAnsi="Arial"/>
          <w:color w:val="000000" w:themeColor="text1"/>
          <w:sz w:val="20"/>
          <w:szCs w:val="20"/>
        </w:rPr>
        <w:t>Puesto: Cajera</w:t>
      </w:r>
    </w:p>
    <w:p w:rsidR="0056122A" w:rsidRDefault="0056122A" w:rsidP="00A70072">
      <w:pPr>
        <w:rPr>
          <w:rFonts w:ascii="Arial" w:hAnsi="Arial"/>
          <w:color w:val="000000" w:themeColor="text1"/>
          <w:sz w:val="20"/>
          <w:szCs w:val="20"/>
        </w:rPr>
      </w:pPr>
      <w:r w:rsidRPr="0056122A">
        <w:rPr>
          <w:rFonts w:ascii="Arial" w:hAnsi="Arial"/>
          <w:color w:val="000000" w:themeColor="text1"/>
          <w:sz w:val="20"/>
          <w:szCs w:val="20"/>
        </w:rPr>
        <w:t>Periodo: Diciembre de 2014 hasta Marzo de 2015.</w:t>
      </w:r>
    </w:p>
    <w:p w:rsidR="0056122A" w:rsidRPr="0056122A" w:rsidRDefault="0056122A" w:rsidP="00A70072">
      <w:pPr>
        <w:rPr>
          <w:rFonts w:ascii="Arial" w:hAnsi="Arial"/>
          <w:b/>
          <w:color w:val="E36C0A"/>
          <w:sz w:val="36"/>
          <w:szCs w:val="36"/>
        </w:rPr>
      </w:pPr>
    </w:p>
    <w:p w:rsidR="00A70072" w:rsidRPr="0056122A" w:rsidRDefault="0056122A" w:rsidP="00A70072">
      <w:pPr>
        <w:rPr>
          <w:rFonts w:ascii="Arial" w:hAnsi="Arial"/>
          <w:b/>
          <w:color w:val="E36C0A"/>
          <w:sz w:val="36"/>
          <w:szCs w:val="36"/>
        </w:rPr>
      </w:pPr>
      <w:r w:rsidRPr="0056122A">
        <w:rPr>
          <w:rFonts w:ascii="Arial" w:hAnsi="Arial"/>
          <w:b/>
          <w:color w:val="E36C0A"/>
          <w:sz w:val="36"/>
          <w:szCs w:val="36"/>
        </w:rPr>
        <w:t>IMFORMATICA E IDIOMA</w:t>
      </w:r>
    </w:p>
    <w:p w:rsidR="0056122A" w:rsidRDefault="0056122A" w:rsidP="00A7007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-1687195</wp:posOffset>
                </wp:positionH>
                <wp:positionV relativeFrom="paragraph">
                  <wp:posOffset>53340</wp:posOffset>
                </wp:positionV>
                <wp:extent cx="9335770" cy="0"/>
                <wp:effectExtent l="6350" t="9525" r="11430" b="9525"/>
                <wp:wrapNone/>
                <wp:docPr id="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577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2.85pt,4.2pt" to="602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" stroked="f"/>
            </w:pict>
          </mc:Fallback>
        </mc:AlternateContent>
      </w:r>
    </w:p>
    <w:p w:rsidR="0056122A" w:rsidRPr="0056122A" w:rsidRDefault="0056122A" w:rsidP="0056122A">
      <w:pPr>
        <w:rPr>
          <w:rFonts w:ascii="Arial" w:hAnsi="Arial"/>
          <w:color w:val="000000" w:themeColor="text1"/>
          <w:sz w:val="20"/>
          <w:szCs w:val="20"/>
        </w:rPr>
      </w:pPr>
      <w:r w:rsidRPr="0056122A">
        <w:rPr>
          <w:rFonts w:ascii="Arial" w:hAnsi="Arial"/>
          <w:color w:val="000000" w:themeColor="text1"/>
          <w:sz w:val="20"/>
          <w:szCs w:val="20"/>
        </w:rPr>
        <w:t xml:space="preserve">Informática:-Programas manejados: Excel, PowerPoint, Word, </w:t>
      </w:r>
    </w:p>
    <w:p w:rsidR="0056122A" w:rsidRPr="0056122A" w:rsidRDefault="0056122A" w:rsidP="0056122A">
      <w:pPr>
        <w:rPr>
          <w:rFonts w:ascii="Arial" w:hAnsi="Arial"/>
          <w:color w:val="000000" w:themeColor="text1"/>
          <w:sz w:val="20"/>
          <w:szCs w:val="20"/>
        </w:rPr>
      </w:pPr>
    </w:p>
    <w:p w:rsidR="0056122A" w:rsidRPr="0056122A" w:rsidRDefault="0056122A" w:rsidP="00A70072">
      <w:pPr>
        <w:rPr>
          <w:rFonts w:ascii="Arial" w:hAnsi="Arial"/>
          <w:color w:val="000000" w:themeColor="text1"/>
          <w:sz w:val="20"/>
          <w:szCs w:val="20"/>
        </w:rPr>
      </w:pPr>
      <w:r w:rsidRPr="0056122A">
        <w:rPr>
          <w:rFonts w:ascii="Arial" w:hAnsi="Arial"/>
          <w:color w:val="000000" w:themeColor="text1"/>
          <w:sz w:val="20"/>
          <w:szCs w:val="20"/>
        </w:rPr>
        <w:t>Inglés: Escrito y oral Básico</w:t>
      </w:r>
    </w:p>
    <w:p w:rsidR="00A70072" w:rsidRPr="0056122A" w:rsidRDefault="00A70072" w:rsidP="00A70072">
      <w:pPr>
        <w:rPr>
          <w:rFonts w:ascii="Arial" w:hAnsi="Arial"/>
          <w:color w:val="000000" w:themeColor="text1"/>
          <w:sz w:val="20"/>
          <w:szCs w:val="20"/>
        </w:rPr>
      </w:pPr>
    </w:p>
    <w:p w:rsidR="00A70072" w:rsidRPr="00A70072" w:rsidRDefault="00A70072" w:rsidP="00A70072"/>
    <w:p w:rsidR="00A70072" w:rsidRPr="00A70072" w:rsidRDefault="00A70072" w:rsidP="00A70072"/>
    <w:sectPr w:rsidR="00A70072" w:rsidRPr="00A70072" w:rsidSect="000F4EF9">
      <w:pgSz w:w="11900" w:h="16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C4D" w:rsidRDefault="00A40C4D" w:rsidP="00A70072">
      <w:r>
        <w:separator/>
      </w:r>
    </w:p>
  </w:endnote>
  <w:endnote w:type="continuationSeparator" w:id="0">
    <w:p w:rsidR="00A40C4D" w:rsidRDefault="00A40C4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C4D" w:rsidRDefault="00A40C4D" w:rsidP="00A70072">
      <w:r>
        <w:separator/>
      </w:r>
    </w:p>
  </w:footnote>
  <w:footnote w:type="continuationSeparator" w:id="0">
    <w:p w:rsidR="00A40C4D" w:rsidRDefault="00A40C4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F9"/>
    <w:rsid w:val="000A6FC0"/>
    <w:rsid w:val="000F4EF9"/>
    <w:rsid w:val="0019335D"/>
    <w:rsid w:val="00283AED"/>
    <w:rsid w:val="003138D3"/>
    <w:rsid w:val="003361D5"/>
    <w:rsid w:val="0039050F"/>
    <w:rsid w:val="003D68E7"/>
    <w:rsid w:val="003F50C6"/>
    <w:rsid w:val="00401181"/>
    <w:rsid w:val="0044216C"/>
    <w:rsid w:val="0045549B"/>
    <w:rsid w:val="004835EE"/>
    <w:rsid w:val="004F25B4"/>
    <w:rsid w:val="0056122A"/>
    <w:rsid w:val="005956BF"/>
    <w:rsid w:val="00684822"/>
    <w:rsid w:val="006A2F84"/>
    <w:rsid w:val="006B3EA1"/>
    <w:rsid w:val="006B5612"/>
    <w:rsid w:val="007B3AE8"/>
    <w:rsid w:val="00847CDA"/>
    <w:rsid w:val="008530E3"/>
    <w:rsid w:val="00877268"/>
    <w:rsid w:val="00951A9A"/>
    <w:rsid w:val="00966E4E"/>
    <w:rsid w:val="009B6E0B"/>
    <w:rsid w:val="00A40C4D"/>
    <w:rsid w:val="00A66C97"/>
    <w:rsid w:val="00A70072"/>
    <w:rsid w:val="00AD3A5C"/>
    <w:rsid w:val="00B07E9F"/>
    <w:rsid w:val="00B476C7"/>
    <w:rsid w:val="00B63251"/>
    <w:rsid w:val="00BE1BDB"/>
    <w:rsid w:val="00C813FF"/>
    <w:rsid w:val="00D04AE2"/>
    <w:rsid w:val="00D860E1"/>
    <w:rsid w:val="00D90EE3"/>
    <w:rsid w:val="00DE61F4"/>
    <w:rsid w:val="00E02E0A"/>
    <w:rsid w:val="00E16F5F"/>
    <w:rsid w:val="00E6787F"/>
    <w:rsid w:val="00EB702A"/>
    <w:rsid w:val="00EE6055"/>
    <w:rsid w:val="00F10432"/>
    <w:rsid w:val="00F15C60"/>
    <w:rsid w:val="00F721A0"/>
    <w:rsid w:val="00F739EC"/>
    <w:rsid w:val="00F84AC2"/>
    <w:rsid w:val="00F94EFA"/>
    <w:rsid w:val="00FA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F94E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F94E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meliafredes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wnloads\Formato13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89AC3-7496-45CA-85F5-65369D91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Formato13.2</Template>
  <TotalTime>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49</vt:i4>
      </vt:variant>
      <vt:variant>
        <vt:i4>2106</vt:i4>
      </vt:variant>
      <vt:variant>
        <vt:i4>1026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</cp:revision>
  <dcterms:created xsi:type="dcterms:W3CDTF">2015-08-05T20:29:00Z</dcterms:created>
  <dcterms:modified xsi:type="dcterms:W3CDTF">2015-08-05T20:35:00Z</dcterms:modified>
</cp:coreProperties>
</file>