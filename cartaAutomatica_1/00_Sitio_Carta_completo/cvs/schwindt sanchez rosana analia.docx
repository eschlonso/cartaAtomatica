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916"/>
        <w:gridCol w:w="6939"/>
      </w:tblGrid>
      <w:tr w:rsidR="000B30D5" w:rsidRPr="000B30D5" w:rsidTr="47A28476">
        <w:trPr>
          <w:trHeight w:val="257"/>
        </w:trPr>
        <w:tc>
          <w:tcPr>
            <w:tcW w:w="9855" w:type="dxa"/>
            <w:gridSpan w:val="2"/>
            <w:shd w:val="clear" w:color="auto" w:fill="775F55" w:themeFill="text2"/>
            <w:vAlign w:val="center"/>
          </w:tcPr>
          <w:p w:rsidR="000B30D5" w:rsidRPr="00CF2C84" w:rsidRDefault="00070084" w:rsidP="00BA337E">
            <w:pPr>
              <w:pStyle w:val="Direccindelremitente0"/>
              <w:spacing w:after="0"/>
              <w:jc w:val="center"/>
              <w:rPr>
                <w:color w:val="FFFFFF" w:themeColor="background1"/>
                <w:sz w:val="56"/>
                <w:szCs w:val="56"/>
              </w:rPr>
            </w:pPr>
            <w:proofErr w:type="spellStart"/>
            <w:r>
              <w:rPr>
                <w:color w:val="FFFFFF" w:themeColor="background1"/>
                <w:sz w:val="56"/>
                <w:szCs w:val="56"/>
              </w:rPr>
              <w:t>Schwindt</w:t>
            </w:r>
            <w:proofErr w:type="spellEnd"/>
            <w:r>
              <w:rPr>
                <w:color w:val="FFFFFF" w:themeColor="background1"/>
                <w:sz w:val="56"/>
                <w:szCs w:val="56"/>
              </w:rPr>
              <w:t xml:space="preserve">, Rosana </w:t>
            </w:r>
            <w:proofErr w:type="spellStart"/>
            <w:r>
              <w:rPr>
                <w:color w:val="FFFFFF" w:themeColor="background1"/>
                <w:sz w:val="56"/>
                <w:szCs w:val="56"/>
              </w:rPr>
              <w:t>Anali</w:t>
            </w:r>
            <w:r w:rsidR="00CF2C84" w:rsidRPr="00CF2C84">
              <w:rPr>
                <w:color w:val="FFFFFF" w:themeColor="background1"/>
                <w:sz w:val="56"/>
                <w:szCs w:val="56"/>
              </w:rPr>
              <w:t>a</w:t>
            </w:r>
            <w:proofErr w:type="spellEnd"/>
          </w:p>
        </w:tc>
      </w:tr>
      <w:tr w:rsidR="000B30D5" w:rsidRPr="000B30D5" w:rsidTr="47A28476">
        <w:trPr>
          <w:trHeight w:val="477"/>
        </w:trPr>
        <w:tc>
          <w:tcPr>
            <w:tcW w:w="2766" w:type="dxa"/>
            <w:shd w:val="clear" w:color="auto" w:fill="DD8047" w:themeFill="accent2"/>
            <w:vAlign w:val="center"/>
          </w:tcPr>
          <w:p w:rsidR="000B30D5" w:rsidRPr="00CF2C84" w:rsidRDefault="665D497E" w:rsidP="00CF2C8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665D497E">
              <w:rPr>
                <w:color w:val="FFFFFF" w:themeColor="background1"/>
              </w:rPr>
              <w:t>15/01/14</w:t>
            </w:r>
          </w:p>
        </w:tc>
        <w:tc>
          <w:tcPr>
            <w:tcW w:w="7089" w:type="dxa"/>
            <w:shd w:val="clear" w:color="auto" w:fill="94B6D2" w:themeFill="accent1"/>
            <w:tcMar>
              <w:top w:w="58" w:type="dxa"/>
              <w:left w:w="115" w:type="dxa"/>
              <w:bottom w:w="0" w:type="dxa"/>
              <w:right w:w="115" w:type="dxa"/>
            </w:tcMar>
            <w:vAlign w:val="center"/>
          </w:tcPr>
          <w:p w:rsidR="000B30D5" w:rsidRDefault="00CF2C84" w:rsidP="00CF2C84">
            <w:pPr>
              <w:pStyle w:val="Direccindelremitente0"/>
              <w:spacing w:after="0"/>
              <w:jc w:val="center"/>
            </w:pPr>
            <w:r>
              <w:t>CURRICULUM VITAE</w:t>
            </w:r>
          </w:p>
        </w:tc>
      </w:tr>
      <w:tr w:rsidR="006A39DC" w:rsidRPr="000B30D5" w:rsidTr="47A28476">
        <w:trPr>
          <w:trHeight w:val="2493"/>
        </w:trPr>
        <w:tc>
          <w:tcPr>
            <w:tcW w:w="2766" w:type="dxa"/>
            <w:shd w:val="clear" w:color="auto" w:fill="auto"/>
            <w:vAlign w:val="center"/>
          </w:tcPr>
          <w:p w:rsidR="006A39DC" w:rsidRPr="000B30D5" w:rsidRDefault="00194AF9" w:rsidP="00432894">
            <w:pPr>
              <w:spacing w:after="0" w:line="240" w:lineRule="auto"/>
              <w:jc w:val="center"/>
            </w:pPr>
            <w:r w:rsidRPr="000B30D5">
              <w:rPr>
                <w:noProof/>
                <w:lang w:eastAsia="es-AR"/>
              </w:rPr>
              <w:drawing>
                <wp:inline distT="0" distB="0" distL="0" distR="0">
                  <wp:extent cx="1567416" cy="1422756"/>
                  <wp:effectExtent l="38100" t="57150" r="108984" b="101244"/>
                  <wp:docPr id="1" name="0 Imagen" descr="foto car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carnet.jpg"/>
                          <pic:cNvPicPr/>
                        </pic:nvPicPr>
                        <pic:blipFill>
                          <a:blip r:embed="rId13" cstate="print"/>
                          <a:srcRect l="5626" t="5263" r="4360" b="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616" cy="14320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6A39DC" w:rsidRPr="000B30D5" w:rsidRDefault="47A28476" w:rsidP="00DB2242">
            <w:pPr>
              <w:pStyle w:val="Direccindelremitente0"/>
              <w:spacing w:after="0"/>
              <w:rPr>
                <w:sz w:val="26"/>
                <w:szCs w:val="26"/>
              </w:rPr>
            </w:pPr>
            <w:r w:rsidRPr="47A28476">
              <w:rPr>
                <w:sz w:val="26"/>
                <w:szCs w:val="26"/>
              </w:rPr>
              <w:t>Domicilio: Av. Belgrano 461 - Salta</w:t>
            </w:r>
            <w:r w:rsidR="00125196">
              <w:br/>
            </w:r>
            <w:r w:rsidRPr="47A28476">
              <w:rPr>
                <w:sz w:val="26"/>
                <w:szCs w:val="26"/>
              </w:rPr>
              <w:t>Tel.: (03876) 482406 / Cel.: (0351) 157420800</w:t>
            </w:r>
            <w:r w:rsidR="00125196">
              <w:br/>
            </w:r>
            <w:r w:rsidRPr="47A28476">
              <w:rPr>
                <w:sz w:val="26"/>
                <w:szCs w:val="26"/>
              </w:rPr>
              <w:t>E-mail: Rosana_Schwindt@hotmail.com</w:t>
            </w:r>
          </w:p>
          <w:p w:rsidR="00125196" w:rsidRPr="000B30D5" w:rsidRDefault="00125196" w:rsidP="00DB2242">
            <w:pPr>
              <w:pStyle w:val="Direccindelremitente0"/>
              <w:spacing w:after="0"/>
              <w:rPr>
                <w:sz w:val="26"/>
                <w:szCs w:val="26"/>
              </w:rPr>
            </w:pPr>
            <w:r w:rsidRPr="000B30D5">
              <w:rPr>
                <w:sz w:val="26"/>
                <w:szCs w:val="26"/>
              </w:rPr>
              <w:t xml:space="preserve">Fecha de Nacimiento: 11/12/1984 </w:t>
            </w:r>
          </w:p>
          <w:p w:rsidR="000B30D5" w:rsidRPr="000B30D5" w:rsidRDefault="000B30D5" w:rsidP="00DB2242">
            <w:pPr>
              <w:pStyle w:val="Direccindelremitente0"/>
              <w:spacing w:after="0"/>
              <w:rPr>
                <w:sz w:val="26"/>
                <w:szCs w:val="26"/>
              </w:rPr>
            </w:pPr>
            <w:r w:rsidRPr="000B30D5">
              <w:rPr>
                <w:sz w:val="26"/>
                <w:szCs w:val="26"/>
              </w:rPr>
              <w:t>Nacionalidad: Argentina</w:t>
            </w:r>
          </w:p>
          <w:p w:rsidR="000B30D5" w:rsidRPr="000B30D5" w:rsidRDefault="000B30D5" w:rsidP="00DB2242">
            <w:pPr>
              <w:pStyle w:val="Direccindelremitente0"/>
              <w:spacing w:after="0"/>
              <w:rPr>
                <w:sz w:val="26"/>
                <w:szCs w:val="26"/>
              </w:rPr>
            </w:pPr>
            <w:r w:rsidRPr="000B30D5">
              <w:rPr>
                <w:sz w:val="26"/>
                <w:szCs w:val="26"/>
              </w:rPr>
              <w:t>Estado Civil: Casada</w:t>
            </w:r>
          </w:p>
          <w:p w:rsidR="006A39DC" w:rsidRPr="00DB2242" w:rsidRDefault="00125196" w:rsidP="00DB2242">
            <w:pPr>
              <w:pStyle w:val="Direccindelremitente0"/>
              <w:spacing w:after="0"/>
              <w:rPr>
                <w:sz w:val="26"/>
                <w:szCs w:val="26"/>
              </w:rPr>
            </w:pPr>
            <w:r w:rsidRPr="000B30D5">
              <w:rPr>
                <w:sz w:val="26"/>
                <w:szCs w:val="26"/>
              </w:rPr>
              <w:t>CUIL: 27-31112788-3</w:t>
            </w:r>
          </w:p>
        </w:tc>
      </w:tr>
      <w:tr w:rsidR="006A39DC" w:rsidRPr="000B30D5" w:rsidTr="47A28476">
        <w:tblPrEx>
          <w:jc w:val="center"/>
        </w:tblPrEx>
        <w:trPr>
          <w:trHeight w:val="9722"/>
          <w:jc w:val="center"/>
        </w:trPr>
        <w:tc>
          <w:tcPr>
            <w:tcW w:w="2766" w:type="dxa"/>
            <w:shd w:val="clear" w:color="auto" w:fill="auto"/>
            <w:vAlign w:val="center"/>
          </w:tcPr>
          <w:p w:rsidR="006A39DC" w:rsidRPr="000B30D5" w:rsidRDefault="006A39DC" w:rsidP="00C55AEE">
            <w:pPr>
              <w:spacing w:after="0"/>
              <w:jc w:val="both"/>
              <w:rPr>
                <w:b/>
                <w:bCs/>
                <w:color w:val="FFFFFF" w:themeColor="background1"/>
              </w:rPr>
            </w:pPr>
          </w:p>
        </w:tc>
        <w:tc>
          <w:tcPr>
            <w:tcW w:w="7089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95FEA" w:rsidRDefault="00F95FEA" w:rsidP="00C55AEE">
            <w:pPr>
              <w:pStyle w:val="Seccin"/>
              <w:spacing w:before="0" w:after="0"/>
              <w:jc w:val="both"/>
            </w:pPr>
          </w:p>
          <w:p w:rsidR="006A39DC" w:rsidRDefault="001234D6" w:rsidP="00C55AEE">
            <w:pPr>
              <w:pStyle w:val="Seccin"/>
              <w:spacing w:before="0" w:after="0"/>
              <w:jc w:val="both"/>
            </w:pPr>
            <w:r w:rsidRPr="000B30D5">
              <w:t>Objetivos</w:t>
            </w:r>
            <w:r w:rsidR="00DB2242">
              <w:t xml:space="preserve"> laborales</w:t>
            </w:r>
          </w:p>
          <w:p w:rsidR="00F8000E" w:rsidRPr="00F8000E" w:rsidRDefault="00F8000E" w:rsidP="00C55AEE">
            <w:pPr>
              <w:pStyle w:val="Seccin"/>
              <w:spacing w:before="0" w:after="0"/>
              <w:jc w:val="both"/>
              <w:rPr>
                <w:sz w:val="12"/>
                <w:szCs w:val="12"/>
              </w:rPr>
            </w:pPr>
          </w:p>
          <w:p w:rsidR="006B6D89" w:rsidRPr="00C20B95" w:rsidRDefault="00F8000E" w:rsidP="00C55AEE">
            <w:pPr>
              <w:pStyle w:val="Seccin"/>
              <w:spacing w:before="0" w:after="0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b w:val="0"/>
                <w:bCs w:val="0"/>
                <w:i/>
                <w:caps w:val="0"/>
                <w:color w:val="auto"/>
                <w:spacing w:val="0"/>
                <w:sz w:val="22"/>
                <w:szCs w:val="22"/>
              </w:rPr>
              <w:t xml:space="preserve">Soy una persona orientada hacia las metas y objetivos, aplicando </w:t>
            </w:r>
            <w:r w:rsidR="00432894" w:rsidRPr="00C20B95">
              <w:rPr>
                <w:b w:val="0"/>
                <w:bCs w:val="0"/>
                <w:i/>
                <w:caps w:val="0"/>
                <w:color w:val="auto"/>
                <w:spacing w:val="0"/>
                <w:sz w:val="22"/>
                <w:szCs w:val="22"/>
              </w:rPr>
              <w:t>toda</w:t>
            </w:r>
            <w:r w:rsidRPr="00C20B95">
              <w:rPr>
                <w:b w:val="0"/>
                <w:bCs w:val="0"/>
                <w:i/>
                <w:caps w:val="0"/>
                <w:color w:val="auto"/>
                <w:spacing w:val="0"/>
                <w:sz w:val="22"/>
                <w:szCs w:val="22"/>
              </w:rPr>
              <w:t xml:space="preserve">s mis </w:t>
            </w:r>
            <w:r w:rsidR="00432894" w:rsidRPr="00C20B95">
              <w:rPr>
                <w:b w:val="0"/>
                <w:bCs w:val="0"/>
                <w:i/>
                <w:caps w:val="0"/>
                <w:color w:val="auto"/>
                <w:spacing w:val="0"/>
                <w:sz w:val="22"/>
                <w:szCs w:val="22"/>
              </w:rPr>
              <w:t>aptitudes</w:t>
            </w:r>
            <w:r w:rsidRPr="00C20B95">
              <w:rPr>
                <w:b w:val="0"/>
                <w:bCs w:val="0"/>
                <w:i/>
                <w:caps w:val="0"/>
                <w:color w:val="auto"/>
                <w:spacing w:val="0"/>
                <w:sz w:val="22"/>
                <w:szCs w:val="22"/>
              </w:rPr>
              <w:t xml:space="preserve"> y experiencia para lograr así un trabajo coordinado y eficiente que contribuya al crecimiento de la Compañía, así como al mío personal y profesional. </w:t>
            </w:r>
          </w:p>
          <w:p w:rsidR="00CF2C84" w:rsidRDefault="00CF2C84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F95FEA" w:rsidRPr="005856E6" w:rsidRDefault="00F95FEA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6A39DC" w:rsidRPr="000B30D5" w:rsidRDefault="001234D6" w:rsidP="00C55AEE">
            <w:pPr>
              <w:pStyle w:val="Seccin"/>
              <w:spacing w:before="0" w:after="0"/>
              <w:jc w:val="both"/>
            </w:pPr>
            <w:r w:rsidRPr="000B30D5">
              <w:t>Formación académica</w:t>
            </w:r>
          </w:p>
          <w:p w:rsidR="003644C9" w:rsidRPr="00E43A01" w:rsidRDefault="003644C9" w:rsidP="00C55AEE">
            <w:pPr>
              <w:pStyle w:val="Subseccin"/>
              <w:spacing w:after="0"/>
              <w:jc w:val="both"/>
              <w:rPr>
                <w:sz w:val="12"/>
                <w:szCs w:val="12"/>
              </w:rPr>
            </w:pPr>
          </w:p>
          <w:p w:rsidR="009F153A" w:rsidRPr="00E43A01" w:rsidRDefault="00E43A01" w:rsidP="00C55AEE">
            <w:pPr>
              <w:pStyle w:val="Subseccin"/>
              <w:spacing w:after="0"/>
              <w:jc w:val="both"/>
              <w:rPr>
                <w:rFonts w:ascii="Arial Narrow" w:hAnsi="Arial Narrow"/>
              </w:rPr>
            </w:pPr>
            <w:r w:rsidRPr="00E43A01">
              <w:rPr>
                <w:rFonts w:ascii="Arial Narrow" w:hAnsi="Arial Narrow"/>
              </w:rPr>
              <w:t xml:space="preserve">UES21 - </w:t>
            </w:r>
            <w:r w:rsidR="00C74BEE" w:rsidRPr="00E43A01">
              <w:rPr>
                <w:rFonts w:ascii="Arial Narrow" w:hAnsi="Arial Narrow"/>
              </w:rPr>
              <w:t>Universidad Empresarial Siglo 21</w:t>
            </w:r>
          </w:p>
          <w:p w:rsidR="00C55AEE" w:rsidRPr="00C55AEE" w:rsidRDefault="00C55AEE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color w:val="808080" w:themeColor="background1" w:themeShade="80"/>
              </w:rPr>
            </w:pPr>
            <w:r w:rsidRPr="00C55AEE">
              <w:rPr>
                <w:b/>
                <w:color w:val="808080" w:themeColor="background1" w:themeShade="80"/>
              </w:rPr>
              <w:t>Abogada / Martillero y Corredor Publico</w:t>
            </w:r>
          </w:p>
          <w:p w:rsidR="006A39DC" w:rsidRPr="009350AB" w:rsidRDefault="009F153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9350AB">
              <w:rPr>
                <w:color w:val="775F55" w:themeColor="text2"/>
              </w:rPr>
              <w:t>Córdoba (</w:t>
            </w:r>
            <w:proofErr w:type="spellStart"/>
            <w:r w:rsidRPr="009350AB">
              <w:rPr>
                <w:color w:val="775F55" w:themeColor="text2"/>
              </w:rPr>
              <w:t>Cba</w:t>
            </w:r>
            <w:proofErr w:type="spellEnd"/>
            <w:r w:rsidRPr="009350AB">
              <w:rPr>
                <w:color w:val="775F55" w:themeColor="text2"/>
              </w:rPr>
              <w:t xml:space="preserve">.) – </w:t>
            </w:r>
            <w:r w:rsidR="00432894" w:rsidRPr="009350AB">
              <w:rPr>
                <w:color w:val="775F55" w:themeColor="text2"/>
              </w:rPr>
              <w:t>En Curso a Distancia</w:t>
            </w:r>
          </w:p>
          <w:p w:rsidR="009F153A" w:rsidRPr="009350AB" w:rsidRDefault="009F153A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</w:rPr>
            </w:pPr>
            <w:r w:rsidRPr="009350AB">
              <w:rPr>
                <w:i/>
              </w:rPr>
              <w:t>Nivel – Universitario</w:t>
            </w:r>
          </w:p>
          <w:p w:rsidR="00F95FEA" w:rsidRPr="00070084" w:rsidRDefault="00F95FEA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9F153A" w:rsidRPr="00E43A01" w:rsidRDefault="00E43A01" w:rsidP="00C55AEE">
            <w:pPr>
              <w:pStyle w:val="Subseccin"/>
              <w:spacing w:after="0"/>
              <w:jc w:val="both"/>
              <w:rPr>
                <w:rFonts w:ascii="Arial Narrow" w:hAnsi="Arial Narrow"/>
              </w:rPr>
            </w:pPr>
            <w:r w:rsidRPr="00E43A01">
              <w:rPr>
                <w:rFonts w:ascii="Arial Narrow" w:hAnsi="Arial Narrow"/>
              </w:rPr>
              <w:t xml:space="preserve">IDESSA </w:t>
            </w:r>
            <w:r w:rsidR="009350AB">
              <w:rPr>
                <w:rFonts w:ascii="Arial Narrow" w:hAnsi="Arial Narrow"/>
              </w:rPr>
              <w:t>–</w:t>
            </w:r>
            <w:r w:rsidRPr="00E43A01">
              <w:rPr>
                <w:rFonts w:ascii="Arial Narrow" w:hAnsi="Arial Narrow"/>
              </w:rPr>
              <w:t xml:space="preserve"> </w:t>
            </w:r>
            <w:r w:rsidR="009F153A" w:rsidRPr="00E43A01">
              <w:rPr>
                <w:rFonts w:ascii="Arial Narrow" w:hAnsi="Arial Narrow"/>
              </w:rPr>
              <w:t>I</w:t>
            </w:r>
            <w:r w:rsidR="009350AB">
              <w:rPr>
                <w:rFonts w:ascii="Arial Narrow" w:hAnsi="Arial Narrow"/>
              </w:rPr>
              <w:t>nstituto de</w:t>
            </w:r>
            <w:r w:rsidRPr="00E43A01">
              <w:rPr>
                <w:rFonts w:ascii="Arial Narrow" w:hAnsi="Arial Narrow"/>
              </w:rPr>
              <w:t xml:space="preserve"> Estudios </w:t>
            </w:r>
            <w:proofErr w:type="spellStart"/>
            <w:r w:rsidRPr="00E43A01">
              <w:rPr>
                <w:rFonts w:ascii="Arial Narrow" w:hAnsi="Arial Narrow"/>
              </w:rPr>
              <w:t>Sup</w:t>
            </w:r>
            <w:proofErr w:type="spellEnd"/>
            <w:r w:rsidRPr="00E43A01">
              <w:rPr>
                <w:rFonts w:ascii="Arial Narrow" w:hAnsi="Arial Narrow"/>
              </w:rPr>
              <w:t>. San Antonio</w:t>
            </w:r>
          </w:p>
          <w:p w:rsidR="00C55AEE" w:rsidRPr="00C55AEE" w:rsidRDefault="00C55AEE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color w:val="808080" w:themeColor="background1" w:themeShade="80"/>
              </w:rPr>
            </w:pPr>
            <w:r w:rsidRPr="00C55AEE">
              <w:rPr>
                <w:b/>
                <w:color w:val="808080" w:themeColor="background1" w:themeShade="80"/>
              </w:rPr>
              <w:t>Operadora Psicosocial</w:t>
            </w:r>
          </w:p>
          <w:p w:rsidR="009F153A" w:rsidRPr="009350AB" w:rsidRDefault="009F153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proofErr w:type="spellStart"/>
            <w:r w:rsidRPr="009350AB">
              <w:rPr>
                <w:color w:val="775F55" w:themeColor="text2"/>
              </w:rPr>
              <w:t>Gchu</w:t>
            </w:r>
            <w:proofErr w:type="spellEnd"/>
            <w:r w:rsidRPr="009350AB">
              <w:rPr>
                <w:color w:val="775F55" w:themeColor="text2"/>
              </w:rPr>
              <w:t>. (Entre Ríos)] – Finalizado</w:t>
            </w:r>
          </w:p>
          <w:p w:rsidR="006B6D89" w:rsidRPr="009350AB" w:rsidRDefault="009F153A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</w:rPr>
            </w:pPr>
            <w:r w:rsidRPr="009350AB">
              <w:rPr>
                <w:i/>
              </w:rPr>
              <w:t>Nivel – Terciario</w:t>
            </w:r>
          </w:p>
          <w:p w:rsidR="00F95FEA" w:rsidRPr="00070084" w:rsidRDefault="00F95FEA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B530A4" w:rsidRPr="000B30D5" w:rsidRDefault="00D823F4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  <w:r>
              <w:rPr>
                <w:b/>
                <w:bCs/>
                <w:color w:val="94B6D2" w:themeColor="accent1"/>
                <w:spacing w:val="30"/>
              </w:rPr>
              <w:t>IAG</w:t>
            </w:r>
            <w:r w:rsidR="00E43A01">
              <w:rPr>
                <w:b/>
                <w:bCs/>
                <w:color w:val="94B6D2" w:themeColor="accent1"/>
                <w:spacing w:val="30"/>
              </w:rPr>
              <w:t xml:space="preserve"> </w:t>
            </w:r>
            <w:r w:rsidR="00D00EE5">
              <w:rPr>
                <w:b/>
                <w:bCs/>
                <w:color w:val="94B6D2" w:themeColor="accent1"/>
                <w:spacing w:val="30"/>
              </w:rPr>
              <w:t xml:space="preserve">- </w:t>
            </w:r>
            <w:r>
              <w:rPr>
                <w:b/>
                <w:bCs/>
                <w:color w:val="94B6D2" w:themeColor="accent1"/>
                <w:spacing w:val="30"/>
              </w:rPr>
              <w:t>Instituto</w:t>
            </w:r>
            <w:r w:rsidR="00D00EE5" w:rsidRPr="00D00EE5">
              <w:rPr>
                <w:b/>
                <w:bCs/>
                <w:color w:val="94B6D2" w:themeColor="accent1"/>
                <w:spacing w:val="30"/>
              </w:rPr>
              <w:t xml:space="preserve"> de Educación Agro</w:t>
            </w:r>
            <w:r w:rsidR="00D00EE5">
              <w:rPr>
                <w:b/>
                <w:bCs/>
                <w:color w:val="94B6D2" w:themeColor="accent1"/>
                <w:spacing w:val="30"/>
              </w:rPr>
              <w:t>-</w:t>
            </w:r>
            <w:r w:rsidR="00D00EE5" w:rsidRPr="00D00EE5">
              <w:rPr>
                <w:b/>
                <w:bCs/>
                <w:color w:val="94B6D2" w:themeColor="accent1"/>
                <w:spacing w:val="30"/>
              </w:rPr>
              <w:t>técnica</w:t>
            </w:r>
          </w:p>
          <w:p w:rsidR="00C55AEE" w:rsidRPr="00C55AEE" w:rsidRDefault="00C55AEE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color w:val="808080" w:themeColor="background1" w:themeShade="80"/>
              </w:rPr>
            </w:pPr>
            <w:r w:rsidRPr="00C55AEE">
              <w:rPr>
                <w:b/>
                <w:color w:val="808080" w:themeColor="background1" w:themeShade="80"/>
              </w:rPr>
              <w:t>Técnica Agropecuaria</w:t>
            </w:r>
          </w:p>
          <w:p w:rsidR="00B530A4" w:rsidRPr="009350AB" w:rsidRDefault="00B530A4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proofErr w:type="spellStart"/>
            <w:r w:rsidRPr="009350AB">
              <w:rPr>
                <w:color w:val="775F55" w:themeColor="text2"/>
              </w:rPr>
              <w:t>Gchu</w:t>
            </w:r>
            <w:proofErr w:type="spellEnd"/>
            <w:r w:rsidRPr="009350AB">
              <w:rPr>
                <w:color w:val="775F55" w:themeColor="text2"/>
              </w:rPr>
              <w:t>. (Entre Ríos)] – Finalizado</w:t>
            </w:r>
          </w:p>
          <w:p w:rsidR="00B530A4" w:rsidRPr="00C55AEE" w:rsidRDefault="00B530A4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</w:rPr>
            </w:pPr>
            <w:r w:rsidRPr="00C55AEE">
              <w:rPr>
                <w:i/>
              </w:rPr>
              <w:t>Nivel – Secundario</w:t>
            </w:r>
          </w:p>
          <w:p w:rsidR="006B6D89" w:rsidRPr="005856E6" w:rsidRDefault="006B6D89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F95FEA" w:rsidRDefault="00F95FEA" w:rsidP="00C55AEE">
            <w:pPr>
              <w:pStyle w:val="Seccin"/>
              <w:spacing w:before="0" w:after="0"/>
              <w:jc w:val="both"/>
            </w:pPr>
          </w:p>
          <w:p w:rsidR="00F95FEA" w:rsidRDefault="00F95FEA" w:rsidP="00C55AEE">
            <w:pPr>
              <w:pStyle w:val="Seccin"/>
              <w:spacing w:before="0" w:after="0"/>
              <w:jc w:val="both"/>
            </w:pPr>
          </w:p>
          <w:p w:rsidR="00F95FEA" w:rsidRDefault="00F95FEA" w:rsidP="00C55AEE">
            <w:pPr>
              <w:pStyle w:val="Seccin"/>
              <w:spacing w:before="0" w:after="0"/>
              <w:jc w:val="both"/>
            </w:pPr>
          </w:p>
          <w:p w:rsidR="00971164" w:rsidRDefault="00971164" w:rsidP="00C55AEE">
            <w:pPr>
              <w:pStyle w:val="Seccin"/>
              <w:spacing w:before="0" w:after="0"/>
              <w:jc w:val="both"/>
            </w:pPr>
            <w:r w:rsidRPr="000B30D5">
              <w:t xml:space="preserve">Capacitación Especializada </w:t>
            </w:r>
          </w:p>
          <w:p w:rsidR="000B3045" w:rsidRPr="00F8000E" w:rsidRDefault="000B3045" w:rsidP="00C55AEE">
            <w:pPr>
              <w:pStyle w:val="Seccin"/>
              <w:spacing w:before="0" w:after="0"/>
              <w:jc w:val="both"/>
              <w:rPr>
                <w:sz w:val="12"/>
                <w:szCs w:val="12"/>
              </w:rPr>
            </w:pPr>
          </w:p>
          <w:p w:rsidR="000B3045" w:rsidRPr="00432894" w:rsidRDefault="000B3045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>
              <w:rPr>
                <w:b/>
                <w:bCs/>
                <w:color w:val="94B6D2" w:themeColor="accent1"/>
                <w:spacing w:val="30"/>
              </w:rPr>
              <w:t xml:space="preserve">Jornada de </w:t>
            </w:r>
            <w:r w:rsidR="005856E6">
              <w:rPr>
                <w:b/>
                <w:bCs/>
                <w:color w:val="94B6D2" w:themeColor="accent1"/>
                <w:spacing w:val="30"/>
              </w:rPr>
              <w:t>Preparación</w:t>
            </w:r>
            <w:r>
              <w:rPr>
                <w:b/>
                <w:bCs/>
                <w:color w:val="94B6D2" w:themeColor="accent1"/>
                <w:spacing w:val="30"/>
              </w:rPr>
              <w:t xml:space="preserve"> para Jóvenes Emprendedores</w:t>
            </w:r>
          </w:p>
          <w:p w:rsidR="00C55AEE" w:rsidRPr="00C55AEE" w:rsidRDefault="00C55AEE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>Fundación E+E</w:t>
            </w:r>
          </w:p>
          <w:p w:rsidR="000B3045" w:rsidRDefault="000B3045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proofErr w:type="spellStart"/>
            <w:r w:rsidRPr="00432894">
              <w:rPr>
                <w:color w:val="775F55" w:themeColor="text2"/>
              </w:rPr>
              <w:t>Cordoba</w:t>
            </w:r>
            <w:proofErr w:type="spellEnd"/>
            <w:r w:rsidRPr="00432894">
              <w:rPr>
                <w:color w:val="775F55" w:themeColor="text2"/>
              </w:rPr>
              <w:t>-Año de realizacion:10/2012</w:t>
            </w:r>
          </w:p>
          <w:p w:rsidR="00C20B95" w:rsidRPr="00C20B95" w:rsidRDefault="00C20B95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Jornada para Emprendedores “Argentina necesita nuevos empresarios</w:t>
            </w:r>
            <w:r>
              <w:rPr>
                <w:i/>
                <w:sz w:val="22"/>
                <w:szCs w:val="22"/>
              </w:rPr>
              <w:t xml:space="preserve">”. Hotel Sheraton </w:t>
            </w:r>
            <w:proofErr w:type="spellStart"/>
            <w:r>
              <w:rPr>
                <w:i/>
                <w:sz w:val="22"/>
                <w:szCs w:val="22"/>
              </w:rPr>
              <w:t>Cordoba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:rsidR="006B6D89" w:rsidRPr="00F8000E" w:rsidRDefault="006B6D8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971164" w:rsidRPr="000B30D5" w:rsidRDefault="00971164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0B30D5">
              <w:rPr>
                <w:b/>
                <w:bCs/>
                <w:color w:val="94B6D2" w:themeColor="accent1"/>
                <w:spacing w:val="30"/>
              </w:rPr>
              <w:t xml:space="preserve">Diseño </w:t>
            </w:r>
            <w:r w:rsidR="005856E6">
              <w:rPr>
                <w:b/>
                <w:bCs/>
                <w:color w:val="94B6D2" w:themeColor="accent1"/>
                <w:spacing w:val="30"/>
              </w:rPr>
              <w:t xml:space="preserve">y Desarrollo de Páginas </w:t>
            </w:r>
            <w:r w:rsidRPr="000B30D5">
              <w:rPr>
                <w:b/>
                <w:bCs/>
                <w:color w:val="94B6D2" w:themeColor="accent1"/>
                <w:spacing w:val="30"/>
              </w:rPr>
              <w:t>WEB 2.0</w:t>
            </w:r>
          </w:p>
          <w:p w:rsidR="00C55AEE" w:rsidRPr="00C55AEE" w:rsidRDefault="00C55AEE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 xml:space="preserve">Capacitación IT </w:t>
            </w:r>
          </w:p>
          <w:p w:rsidR="00971164" w:rsidRPr="00432894" w:rsidRDefault="00971164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432894">
              <w:rPr>
                <w:color w:val="775F55" w:themeColor="text2"/>
              </w:rPr>
              <w:t>Córdoba (</w:t>
            </w:r>
            <w:proofErr w:type="spellStart"/>
            <w:r w:rsidRPr="00432894">
              <w:rPr>
                <w:color w:val="775F55" w:themeColor="text2"/>
              </w:rPr>
              <w:t>Cba</w:t>
            </w:r>
            <w:proofErr w:type="spellEnd"/>
            <w:r w:rsidRPr="00432894">
              <w:rPr>
                <w:color w:val="775F55" w:themeColor="text2"/>
              </w:rPr>
              <w:t>.) – Año de realización: 2010</w:t>
            </w:r>
          </w:p>
          <w:p w:rsidR="005856E6" w:rsidRPr="000E3A3A" w:rsidRDefault="00971164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0E3A3A">
              <w:rPr>
                <w:i/>
                <w:sz w:val="22"/>
                <w:szCs w:val="22"/>
                <w:lang w:val="en-US"/>
              </w:rPr>
              <w:t>Creación</w:t>
            </w:r>
            <w:proofErr w:type="spellEnd"/>
            <w:r w:rsidRPr="000E3A3A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E3A3A">
              <w:rPr>
                <w:i/>
                <w:sz w:val="22"/>
                <w:szCs w:val="22"/>
                <w:lang w:val="en-US"/>
              </w:rPr>
              <w:t xml:space="preserve">de  </w:t>
            </w:r>
            <w:proofErr w:type="spellStart"/>
            <w:r w:rsidRPr="000E3A3A">
              <w:rPr>
                <w:i/>
                <w:sz w:val="22"/>
                <w:szCs w:val="22"/>
                <w:lang w:val="en-US"/>
              </w:rPr>
              <w:t>sitios</w:t>
            </w:r>
            <w:proofErr w:type="spellEnd"/>
            <w:proofErr w:type="gramEnd"/>
            <w:r w:rsidRPr="000E3A3A">
              <w:rPr>
                <w:i/>
                <w:sz w:val="22"/>
                <w:szCs w:val="22"/>
                <w:lang w:val="en-US"/>
              </w:rPr>
              <w:t xml:space="preserve"> Web </w:t>
            </w:r>
            <w:proofErr w:type="spellStart"/>
            <w:r w:rsidRPr="000E3A3A">
              <w:rPr>
                <w:i/>
                <w:sz w:val="22"/>
                <w:szCs w:val="22"/>
                <w:lang w:val="en-US"/>
              </w:rPr>
              <w:t>aplicando</w:t>
            </w:r>
            <w:proofErr w:type="spellEnd"/>
            <w:r w:rsidRPr="000E3A3A">
              <w:rPr>
                <w:i/>
                <w:sz w:val="22"/>
                <w:szCs w:val="22"/>
                <w:lang w:val="en-US"/>
              </w:rPr>
              <w:t xml:space="preserve"> Dreamweaver, Flash, Fireworks, CSS, Spry y </w:t>
            </w:r>
            <w:proofErr w:type="spellStart"/>
            <w:r w:rsidRPr="000E3A3A">
              <w:rPr>
                <w:i/>
                <w:sz w:val="22"/>
                <w:szCs w:val="22"/>
                <w:lang w:val="en-US"/>
              </w:rPr>
              <w:t>Mashup</w:t>
            </w:r>
            <w:proofErr w:type="spellEnd"/>
            <w:r w:rsidRPr="000E3A3A">
              <w:rPr>
                <w:i/>
                <w:sz w:val="22"/>
                <w:szCs w:val="22"/>
                <w:lang w:val="en-US"/>
              </w:rPr>
              <w:t>.</w:t>
            </w:r>
          </w:p>
          <w:p w:rsidR="005856E6" w:rsidRPr="000E3A3A" w:rsidRDefault="005856E6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12"/>
                <w:szCs w:val="12"/>
                <w:lang w:val="en-US"/>
              </w:rPr>
            </w:pPr>
          </w:p>
          <w:p w:rsidR="003E678A" w:rsidRDefault="003E678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3E678A">
              <w:rPr>
                <w:b/>
                <w:bCs/>
                <w:color w:val="94B6D2" w:themeColor="accent1"/>
                <w:spacing w:val="30"/>
              </w:rPr>
              <w:lastRenderedPageBreak/>
              <w:t>Operador Profesional de PC</w:t>
            </w:r>
          </w:p>
          <w:p w:rsidR="005856E6" w:rsidRPr="00C55AEE" w:rsidRDefault="005856E6" w:rsidP="005856E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>Aprender 21</w:t>
            </w:r>
          </w:p>
          <w:p w:rsidR="003E678A" w:rsidRPr="00F646C9" w:rsidRDefault="003E678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F646C9">
              <w:rPr>
                <w:color w:val="775F55" w:themeColor="text2"/>
              </w:rPr>
              <w:t>Córdoba (</w:t>
            </w:r>
            <w:proofErr w:type="spellStart"/>
            <w:r w:rsidRPr="00F646C9">
              <w:rPr>
                <w:color w:val="775F55" w:themeColor="text2"/>
              </w:rPr>
              <w:t>Cba</w:t>
            </w:r>
            <w:proofErr w:type="spellEnd"/>
            <w:r w:rsidRPr="00F646C9">
              <w:rPr>
                <w:color w:val="775F55" w:themeColor="text2"/>
              </w:rPr>
              <w:t>.) – Año de realización: 2007</w:t>
            </w:r>
          </w:p>
          <w:p w:rsidR="003644C9" w:rsidRPr="00C20B95" w:rsidRDefault="003E678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Procesamiento de Texto con Microsoft Word, Planillas de Cálculo con Microsoft Excel, Presentaciones con Microsoft PowerPoint, Bases de Datos con Microsoft Access.</w:t>
            </w:r>
          </w:p>
          <w:p w:rsidR="00F8000E" w:rsidRPr="00F646C9" w:rsidRDefault="00F8000E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B5333B" w:rsidRPr="000B30D5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proofErr w:type="spellStart"/>
            <w:r w:rsidRPr="000B30D5">
              <w:rPr>
                <w:b/>
                <w:bCs/>
                <w:color w:val="94B6D2" w:themeColor="accent1"/>
                <w:spacing w:val="30"/>
              </w:rPr>
              <w:t>Telemarketing</w:t>
            </w:r>
            <w:proofErr w:type="spellEnd"/>
            <w:r w:rsidRPr="000B30D5">
              <w:rPr>
                <w:b/>
                <w:bCs/>
                <w:color w:val="94B6D2" w:themeColor="accent1"/>
                <w:spacing w:val="30"/>
              </w:rPr>
              <w:t xml:space="preserve"> </w:t>
            </w:r>
          </w:p>
          <w:p w:rsidR="005856E6" w:rsidRPr="00C55AEE" w:rsidRDefault="005856E6" w:rsidP="005856E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 xml:space="preserve">Centro Panamericano de capacitación </w:t>
            </w:r>
          </w:p>
          <w:p w:rsidR="00B5333B" w:rsidRPr="00F646C9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F646C9">
              <w:rPr>
                <w:color w:val="775F55" w:themeColor="text2"/>
              </w:rPr>
              <w:t>Córdoba (</w:t>
            </w:r>
            <w:proofErr w:type="spellStart"/>
            <w:r w:rsidRPr="00F646C9">
              <w:rPr>
                <w:color w:val="775F55" w:themeColor="text2"/>
              </w:rPr>
              <w:t>Cba</w:t>
            </w:r>
            <w:proofErr w:type="spellEnd"/>
            <w:r w:rsidRPr="00F646C9">
              <w:rPr>
                <w:color w:val="775F55" w:themeColor="text2"/>
              </w:rPr>
              <w:t>.) – Año de realización: 2005</w:t>
            </w:r>
          </w:p>
          <w:p w:rsidR="00B5333B" w:rsidRPr="00C20B95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Escucha activa, Realización de preguntas eficaces, Como rebatir objeciones, Manejo de llamados bajo presión, Cierre de Ventas.</w:t>
            </w:r>
          </w:p>
          <w:p w:rsidR="003644C9" w:rsidRPr="00F646C9" w:rsidRDefault="003644C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B5333B" w:rsidRPr="000B30D5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0B30D5">
              <w:rPr>
                <w:b/>
                <w:bCs/>
                <w:color w:val="94B6D2" w:themeColor="accent1"/>
                <w:spacing w:val="30"/>
              </w:rPr>
              <w:t xml:space="preserve">Estrategias de Comunicación </w:t>
            </w:r>
          </w:p>
          <w:p w:rsidR="005856E6" w:rsidRPr="005856E6" w:rsidRDefault="005856E6" w:rsidP="005856E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5856E6">
              <w:rPr>
                <w:b/>
                <w:color w:val="595959" w:themeColor="text1" w:themeTint="A6"/>
              </w:rPr>
              <w:t xml:space="preserve">IDESSA (Inst. Estudios </w:t>
            </w:r>
            <w:proofErr w:type="spellStart"/>
            <w:r w:rsidRPr="005856E6">
              <w:rPr>
                <w:b/>
                <w:color w:val="595959" w:themeColor="text1" w:themeTint="A6"/>
              </w:rPr>
              <w:t>Sup</w:t>
            </w:r>
            <w:proofErr w:type="spellEnd"/>
            <w:r w:rsidRPr="005856E6">
              <w:rPr>
                <w:b/>
                <w:color w:val="595959" w:themeColor="text1" w:themeTint="A6"/>
              </w:rPr>
              <w:t>. San Antonio)</w:t>
            </w:r>
          </w:p>
          <w:p w:rsidR="00B5333B" w:rsidRPr="00F646C9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proofErr w:type="spellStart"/>
            <w:r w:rsidRPr="00F646C9">
              <w:rPr>
                <w:color w:val="775F55" w:themeColor="text2"/>
              </w:rPr>
              <w:t>Gchu</w:t>
            </w:r>
            <w:proofErr w:type="spellEnd"/>
            <w:r w:rsidRPr="00F646C9">
              <w:rPr>
                <w:color w:val="775F55" w:themeColor="text2"/>
              </w:rPr>
              <w:t xml:space="preserve">. (E. </w:t>
            </w:r>
            <w:proofErr w:type="spellStart"/>
            <w:r w:rsidRPr="00F646C9">
              <w:rPr>
                <w:color w:val="775F55" w:themeColor="text2"/>
              </w:rPr>
              <w:t>Rios</w:t>
            </w:r>
            <w:proofErr w:type="spellEnd"/>
            <w:r w:rsidRPr="00F646C9">
              <w:rPr>
                <w:color w:val="775F55" w:themeColor="text2"/>
              </w:rPr>
              <w:t>) – Año de realización: 2004</w:t>
            </w:r>
          </w:p>
          <w:p w:rsidR="00B5333B" w:rsidRPr="00C20B95" w:rsidRDefault="00B5333B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Técnicas y habilidades para la mejora de las comunicaciones interpersonales y el conocimiento interno.</w:t>
            </w:r>
          </w:p>
          <w:p w:rsidR="003644C9" w:rsidRPr="00F646C9" w:rsidRDefault="003644C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sz w:val="12"/>
                <w:szCs w:val="12"/>
              </w:rPr>
            </w:pPr>
          </w:p>
          <w:p w:rsidR="00817430" w:rsidRDefault="00817430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</w:p>
          <w:p w:rsidR="00817430" w:rsidRDefault="00817430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</w:p>
          <w:p w:rsidR="003644C9" w:rsidRPr="003644C9" w:rsidRDefault="003644C9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3644C9">
              <w:rPr>
                <w:b/>
                <w:bCs/>
                <w:color w:val="94B6D2" w:themeColor="accent1"/>
                <w:spacing w:val="30"/>
              </w:rPr>
              <w:t>Animación Comunitaria y Construcción</w:t>
            </w:r>
            <w:r>
              <w:rPr>
                <w:b/>
                <w:bCs/>
                <w:color w:val="94B6D2" w:themeColor="accent1"/>
                <w:spacing w:val="30"/>
              </w:rPr>
              <w:t xml:space="preserve"> </w:t>
            </w:r>
            <w:r w:rsidRPr="003644C9">
              <w:rPr>
                <w:b/>
                <w:bCs/>
                <w:color w:val="94B6D2" w:themeColor="accent1"/>
                <w:spacing w:val="30"/>
              </w:rPr>
              <w:t xml:space="preserve">de ámbitos Ciudadanos. </w:t>
            </w:r>
          </w:p>
          <w:p w:rsidR="005856E6" w:rsidRPr="00C55AEE" w:rsidRDefault="005856E6" w:rsidP="005856E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 xml:space="preserve">IDESSA (Inst. Estudios </w:t>
            </w:r>
            <w:proofErr w:type="spellStart"/>
            <w:r w:rsidRPr="00C55AEE">
              <w:rPr>
                <w:b/>
                <w:color w:val="595959" w:themeColor="text1" w:themeTint="A6"/>
              </w:rPr>
              <w:t>Sup</w:t>
            </w:r>
            <w:proofErr w:type="spellEnd"/>
            <w:r w:rsidRPr="00C55AEE">
              <w:rPr>
                <w:b/>
                <w:color w:val="595959" w:themeColor="text1" w:themeTint="A6"/>
              </w:rPr>
              <w:t>. San Antonio)</w:t>
            </w:r>
          </w:p>
          <w:p w:rsidR="003644C9" w:rsidRDefault="003644C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proofErr w:type="spellStart"/>
            <w:r w:rsidRPr="00F646C9">
              <w:rPr>
                <w:color w:val="775F55" w:themeColor="text2"/>
              </w:rPr>
              <w:t>Gchu</w:t>
            </w:r>
            <w:proofErr w:type="spellEnd"/>
            <w:r w:rsidRPr="00F646C9">
              <w:rPr>
                <w:color w:val="775F55" w:themeColor="text2"/>
              </w:rPr>
              <w:t xml:space="preserve">. (E. </w:t>
            </w:r>
            <w:proofErr w:type="spellStart"/>
            <w:r w:rsidRPr="00F646C9">
              <w:rPr>
                <w:color w:val="775F55" w:themeColor="text2"/>
              </w:rPr>
              <w:t>Rios</w:t>
            </w:r>
            <w:proofErr w:type="spellEnd"/>
            <w:r w:rsidRPr="00F646C9">
              <w:rPr>
                <w:color w:val="775F55" w:themeColor="text2"/>
              </w:rPr>
              <w:t>) – Año de realización: 2004</w:t>
            </w:r>
          </w:p>
          <w:p w:rsidR="003644C9" w:rsidRPr="00C20B95" w:rsidRDefault="003644C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Programar, organizar, dinamizar y evaluar proyectos de intervención social encaminados al desarrollo social, aplicando técnicas de dinámica de grupos y utilizando recursos comunitarios, culturales y de ocio y tiempo libre.</w:t>
            </w:r>
          </w:p>
          <w:p w:rsidR="003644C9" w:rsidRPr="005856E6" w:rsidRDefault="003644C9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CD1D9C" w:rsidRPr="005856E6" w:rsidRDefault="00CD1D9C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36195C" w:rsidRPr="000B30D5" w:rsidRDefault="0036195C" w:rsidP="00C55AEE">
            <w:pPr>
              <w:pStyle w:val="Seccin"/>
              <w:spacing w:before="0" w:after="0"/>
              <w:jc w:val="both"/>
              <w:rPr>
                <w:b w:val="0"/>
              </w:rPr>
            </w:pPr>
            <w:r w:rsidRPr="0036195C">
              <w:t>IDIOMAS</w:t>
            </w:r>
          </w:p>
          <w:p w:rsidR="00B530A4" w:rsidRPr="00F8000E" w:rsidRDefault="00B530A4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sz w:val="12"/>
                <w:szCs w:val="12"/>
              </w:rPr>
            </w:pPr>
          </w:p>
          <w:p w:rsidR="00B5333B" w:rsidRDefault="00CF1F90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0B30D5">
              <w:rPr>
                <w:b/>
                <w:bCs/>
                <w:color w:val="94B6D2" w:themeColor="accent1"/>
                <w:spacing w:val="30"/>
              </w:rPr>
              <w:t>Ingles</w:t>
            </w:r>
          </w:p>
          <w:p w:rsidR="005856E6" w:rsidRPr="00C55AEE" w:rsidRDefault="005856E6" w:rsidP="005856E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595959" w:themeColor="text1" w:themeTint="A6"/>
              </w:rPr>
            </w:pPr>
            <w:r w:rsidRPr="00C55AEE">
              <w:rPr>
                <w:b/>
                <w:color w:val="595959" w:themeColor="text1" w:themeTint="A6"/>
              </w:rPr>
              <w:t>UNC (Facultad de Lenguas)</w:t>
            </w:r>
          </w:p>
          <w:p w:rsidR="00A90C90" w:rsidRPr="00F646C9" w:rsidRDefault="00A90C90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F646C9">
              <w:rPr>
                <w:color w:val="775F55" w:themeColor="text2"/>
              </w:rPr>
              <w:t>Córdoba (</w:t>
            </w:r>
            <w:proofErr w:type="spellStart"/>
            <w:r w:rsidRPr="00F646C9">
              <w:rPr>
                <w:color w:val="775F55" w:themeColor="text2"/>
              </w:rPr>
              <w:t>Cba</w:t>
            </w:r>
            <w:proofErr w:type="spellEnd"/>
            <w:r w:rsidRPr="00F646C9">
              <w:rPr>
                <w:color w:val="775F55" w:themeColor="text2"/>
              </w:rPr>
              <w:t xml:space="preserve">.) – Año de realización: </w:t>
            </w:r>
            <w:r>
              <w:rPr>
                <w:color w:val="775F55" w:themeColor="text2"/>
              </w:rPr>
              <w:t>2006</w:t>
            </w:r>
          </w:p>
          <w:p w:rsidR="006B6D89" w:rsidRPr="00C20B95" w:rsidRDefault="00CF1F90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 xml:space="preserve">Lee, habla, escribe: </w:t>
            </w:r>
            <w:r w:rsidR="00F646C9" w:rsidRPr="00C20B95">
              <w:rPr>
                <w:i/>
                <w:sz w:val="22"/>
                <w:szCs w:val="22"/>
              </w:rPr>
              <w:t xml:space="preserve">Nivel </w:t>
            </w:r>
            <w:r w:rsidRPr="00C20B95">
              <w:rPr>
                <w:i/>
                <w:sz w:val="22"/>
                <w:szCs w:val="22"/>
              </w:rPr>
              <w:t>Medio</w:t>
            </w:r>
          </w:p>
          <w:p w:rsidR="006B6D89" w:rsidRPr="005856E6" w:rsidRDefault="006B6D8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color w:val="DD8047" w:themeColor="accent2"/>
                <w:sz w:val="16"/>
                <w:szCs w:val="16"/>
              </w:rPr>
            </w:pPr>
          </w:p>
          <w:p w:rsidR="00CD1D9C" w:rsidRDefault="00CD1D9C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BA337E" w:rsidRDefault="00BA337E" w:rsidP="00BA337E">
            <w:pPr>
              <w:pStyle w:val="Seccin"/>
              <w:spacing w:before="0" w:after="0"/>
              <w:jc w:val="both"/>
            </w:pPr>
            <w:r w:rsidRPr="000B30D5">
              <w:t>Actividades Independientes</w:t>
            </w:r>
          </w:p>
          <w:p w:rsidR="00BA337E" w:rsidRPr="00F646C9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BA337E" w:rsidRPr="000B30D5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</w:pPr>
            <w:r w:rsidRPr="000B30D5"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>FM RED DEL NOA 92.7</w:t>
            </w:r>
            <w:r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 </w:t>
            </w:r>
            <w:r w:rsidR="00C06FD5" w:rsidRPr="00C06FD5">
              <w:rPr>
                <w:b/>
                <w:bCs/>
                <w:caps/>
                <w:color w:val="94B6D2" w:themeColor="accent1"/>
                <w:spacing w:val="30"/>
                <w:sz w:val="22"/>
                <w:szCs w:val="22"/>
              </w:rPr>
              <w:t>|</w:t>
            </w:r>
            <w:r w:rsidRPr="000B30D5"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 Medio de Comunicación</w:t>
            </w:r>
          </w:p>
          <w:p w:rsidR="00C06FD5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Administración WEB, </w:t>
            </w:r>
            <w:r w:rsidRPr="00C20B95">
              <w:rPr>
                <w:i/>
                <w:sz w:val="22"/>
                <w:szCs w:val="22"/>
              </w:rPr>
              <w:t xml:space="preserve">Venta </w:t>
            </w:r>
            <w:r w:rsidR="00DD5218">
              <w:rPr>
                <w:i/>
                <w:sz w:val="22"/>
                <w:szCs w:val="22"/>
              </w:rPr>
              <w:t xml:space="preserve">y Cobranza </w:t>
            </w:r>
            <w:r w:rsidRPr="00C20B95">
              <w:rPr>
                <w:i/>
                <w:sz w:val="22"/>
                <w:szCs w:val="22"/>
              </w:rPr>
              <w:t xml:space="preserve">de </w:t>
            </w:r>
            <w:r>
              <w:rPr>
                <w:i/>
                <w:sz w:val="22"/>
                <w:szCs w:val="22"/>
              </w:rPr>
              <w:t xml:space="preserve">Espacios Publicitarios. </w:t>
            </w:r>
          </w:p>
          <w:p w:rsidR="00C06FD5" w:rsidRPr="00C20B95" w:rsidRDefault="00C06FD5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</w:p>
          <w:p w:rsidR="00BA337E" w:rsidRPr="000B30D5" w:rsidRDefault="00C06FD5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</w:pPr>
            <w:r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DIARIO LA VERDAD DEL NOA </w:t>
            </w:r>
            <w:r w:rsidRPr="00C06FD5">
              <w:rPr>
                <w:b/>
                <w:bCs/>
                <w:caps/>
                <w:color w:val="94B6D2" w:themeColor="accent1"/>
                <w:spacing w:val="30"/>
                <w:sz w:val="22"/>
                <w:szCs w:val="22"/>
              </w:rPr>
              <w:t>|</w:t>
            </w:r>
            <w:r w:rsidR="00BA337E"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 Periódico, Prensa Digital</w:t>
            </w:r>
          </w:p>
          <w:p w:rsidR="00BA337E" w:rsidRPr="00C20B95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Administración WEB, </w:t>
            </w:r>
            <w:r w:rsidRPr="00C20B95">
              <w:rPr>
                <w:i/>
                <w:sz w:val="22"/>
                <w:szCs w:val="22"/>
              </w:rPr>
              <w:t xml:space="preserve">Venta </w:t>
            </w:r>
            <w:r w:rsidR="00DD5218">
              <w:rPr>
                <w:i/>
                <w:sz w:val="22"/>
                <w:szCs w:val="22"/>
              </w:rPr>
              <w:t xml:space="preserve">y Cobranza </w:t>
            </w:r>
            <w:r w:rsidRPr="00C20B95">
              <w:rPr>
                <w:i/>
                <w:sz w:val="22"/>
                <w:szCs w:val="22"/>
              </w:rPr>
              <w:t xml:space="preserve">de </w:t>
            </w:r>
            <w:r>
              <w:rPr>
                <w:i/>
                <w:sz w:val="22"/>
                <w:szCs w:val="22"/>
              </w:rPr>
              <w:t>Espacios Publicitarios.</w:t>
            </w:r>
          </w:p>
          <w:p w:rsidR="00BA337E" w:rsidRPr="00F646C9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BA337E" w:rsidRPr="000B30D5" w:rsidRDefault="00C06FD5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</w:pPr>
            <w:r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MERCADO LIBRE </w:t>
            </w:r>
            <w:r w:rsidRPr="00C06FD5">
              <w:rPr>
                <w:b/>
                <w:bCs/>
                <w:caps/>
                <w:color w:val="94B6D2" w:themeColor="accent1"/>
                <w:spacing w:val="30"/>
                <w:sz w:val="22"/>
                <w:szCs w:val="22"/>
              </w:rPr>
              <w:t>|</w:t>
            </w:r>
            <w:r w:rsidR="00BA337E"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 xml:space="preserve"> Ventas Online, Mercadotecnia.</w:t>
            </w:r>
          </w:p>
          <w:p w:rsidR="00BA337E" w:rsidRPr="00C20B95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 xml:space="preserve">Venta de </w:t>
            </w:r>
            <w:r w:rsidR="00DD5218">
              <w:rPr>
                <w:i/>
                <w:sz w:val="22"/>
                <w:szCs w:val="22"/>
              </w:rPr>
              <w:t>productos informáticos</w:t>
            </w:r>
            <w:r w:rsidRPr="00C20B95">
              <w:rPr>
                <w:i/>
                <w:sz w:val="22"/>
                <w:szCs w:val="22"/>
              </w:rPr>
              <w:t xml:space="preserve">, </w:t>
            </w:r>
            <w:r w:rsidR="00DD5218">
              <w:rPr>
                <w:i/>
                <w:sz w:val="22"/>
                <w:szCs w:val="22"/>
              </w:rPr>
              <w:t>celulares, tecnología y artículos varios</w:t>
            </w:r>
            <w:r w:rsidRPr="00C20B95">
              <w:rPr>
                <w:i/>
                <w:sz w:val="22"/>
                <w:szCs w:val="22"/>
              </w:rPr>
              <w:t>.</w:t>
            </w:r>
          </w:p>
          <w:p w:rsidR="00BA337E" w:rsidRPr="00D12A74" w:rsidRDefault="00BA337E" w:rsidP="00BA337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color w:val="FFC000"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Reputación:</w:t>
            </w:r>
            <w:r w:rsidR="00D12A74">
              <w:t xml:space="preserve"> </w:t>
            </w:r>
            <w:hyperlink r:id="rId14" w:history="1">
              <w:r w:rsidR="00D12A74" w:rsidRPr="00D12A74">
                <w:rPr>
                  <w:rStyle w:val="Hipervnculo"/>
                  <w:i/>
                  <w:sz w:val="22"/>
                  <w:szCs w:val="22"/>
                </w:rPr>
                <w:t>http://perfil.mercadolibre.com.ar/VTAS_CORDOBA</w:t>
              </w:r>
            </w:hyperlink>
            <w:bookmarkStart w:id="0" w:name="_GoBack"/>
            <w:bookmarkEnd w:id="0"/>
          </w:p>
          <w:p w:rsidR="00BA337E" w:rsidRDefault="00BA337E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C06FD5" w:rsidRDefault="00C06FD5" w:rsidP="00C06FD5">
            <w:pPr>
              <w:spacing w:after="0"/>
            </w:pPr>
            <w:r>
              <w:rPr>
                <w:b/>
                <w:bCs/>
                <w:caps/>
                <w:color w:val="94B6D2" w:themeColor="accent1"/>
                <w:spacing w:val="30"/>
                <w:sz w:val="22"/>
                <w:szCs w:val="22"/>
              </w:rPr>
              <w:t>Dulzuras de</w:t>
            </w:r>
            <w:r w:rsidRPr="00C06FD5">
              <w:rPr>
                <w:b/>
                <w:bCs/>
                <w:caps/>
                <w:color w:val="94B6D2" w:themeColor="accent1"/>
                <w:spacing w:val="30"/>
                <w:sz w:val="22"/>
                <w:szCs w:val="22"/>
              </w:rPr>
              <w:t xml:space="preserve"> Mi Abuela |</w:t>
            </w:r>
            <w:r w:rsidRPr="7A0B94D3">
              <w:rPr>
                <w:b/>
                <w:bCs/>
                <w:color w:val="548AB7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94B6D2" w:themeColor="accent1"/>
                <w:spacing w:val="30"/>
                <w:sz w:val="22"/>
                <w:szCs w:val="22"/>
              </w:rPr>
              <w:t>Reposteria</w:t>
            </w:r>
            <w:proofErr w:type="spellEnd"/>
          </w:p>
          <w:p w:rsidR="00C06FD5" w:rsidRDefault="00C06FD5" w:rsidP="00C06FD5">
            <w:pPr>
              <w:spacing w:after="0"/>
            </w:pPr>
            <w:r w:rsidRPr="262D88F8">
              <w:rPr>
                <w:rFonts w:ascii="Tw Cen MT" w:eastAsia="Tw Cen MT" w:hAnsi="Tw Cen MT" w:cs="Tw Cen MT"/>
              </w:rPr>
              <w:t xml:space="preserve"> </w:t>
            </w:r>
            <w:r>
              <w:rPr>
                <w:rFonts w:ascii="Tw Cen MT" w:eastAsia="Tw Cen MT" w:hAnsi="Tw Cen MT" w:cs="Tw Cen MT"/>
                <w:color w:val="7F7F7F" w:themeColor="background1" w:themeShade="7F"/>
              </w:rPr>
              <w:t>Mayo/2013 – D</w:t>
            </w:r>
            <w:r w:rsidRPr="262D88F8">
              <w:rPr>
                <w:rFonts w:ascii="Tw Cen MT" w:eastAsia="Tw Cen MT" w:hAnsi="Tw Cen MT" w:cs="Tw Cen MT"/>
                <w:color w:val="7F7F7F" w:themeColor="background1" w:themeShade="7F"/>
              </w:rPr>
              <w:t>iciembre/2013</w:t>
            </w:r>
            <w: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Reposteria</w:t>
            </w:r>
            <w:proofErr w:type="spellEnd"/>
            <w:r w:rsidRPr="00C06FD5"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z w:val="22"/>
                <w:szCs w:val="22"/>
              </w:rPr>
              <w:t>Desayunos Artesanales</w:t>
            </w:r>
            <w:r w:rsidRPr="00C06FD5"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Regaleria</w:t>
            </w:r>
            <w:proofErr w:type="spellEnd"/>
            <w:r>
              <w:rPr>
                <w:i/>
                <w:sz w:val="22"/>
                <w:szCs w:val="22"/>
              </w:rPr>
              <w:t xml:space="preserve"> Empresarial</w:t>
            </w:r>
            <w:r w:rsidRPr="00C06FD5">
              <w:rPr>
                <w:i/>
                <w:sz w:val="22"/>
                <w:szCs w:val="22"/>
              </w:rPr>
              <w:t>.</w:t>
            </w:r>
            <w:r w:rsidRPr="12FAB331">
              <w:rPr>
                <w:rFonts w:ascii="Tw Cen MT" w:eastAsia="Tw Cen MT" w:hAnsi="Tw Cen MT" w:cs="Tw Cen MT"/>
                <w:sz w:val="24"/>
                <w:szCs w:val="24"/>
              </w:rPr>
              <w:t xml:space="preserve">   </w:t>
            </w:r>
          </w:p>
          <w:p w:rsidR="00C06FD5" w:rsidRPr="00D12A74" w:rsidRDefault="00C06FD5" w:rsidP="00C06FD5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  <w:r w:rsidRPr="00D12A74">
              <w:rPr>
                <w:i/>
                <w:sz w:val="22"/>
                <w:szCs w:val="22"/>
              </w:rPr>
              <w:t>Facebook:</w:t>
            </w:r>
            <w:r w:rsidRPr="00D12A74">
              <w:rPr>
                <w:sz w:val="22"/>
                <w:szCs w:val="22"/>
              </w:rPr>
              <w:t xml:space="preserve"> </w:t>
            </w:r>
            <w:hyperlink r:id="rId15" w:history="1">
              <w:r w:rsidRPr="00D12A74">
                <w:rPr>
                  <w:rStyle w:val="Hipervnculo"/>
                  <w:i/>
                  <w:sz w:val="22"/>
                  <w:szCs w:val="22"/>
                </w:rPr>
                <w:t>https://www.facebook.com/dulzurasmiabuela</w:t>
              </w:r>
            </w:hyperlink>
          </w:p>
          <w:p w:rsidR="00877ABA" w:rsidRPr="000B30D5" w:rsidRDefault="7CC75B60" w:rsidP="00C55AEE">
            <w:pPr>
              <w:pStyle w:val="Seccin"/>
              <w:spacing w:before="0" w:after="0"/>
              <w:jc w:val="both"/>
              <w:rPr>
                <w:b w:val="0"/>
              </w:rPr>
            </w:pPr>
            <w:r>
              <w:lastRenderedPageBreak/>
              <w:t>EXPERIENCIA</w:t>
            </w:r>
          </w:p>
          <w:p w:rsidR="00194AF9" w:rsidRPr="00F8000E" w:rsidRDefault="00194AF9" w:rsidP="00C55AEE">
            <w:pPr>
              <w:pStyle w:val="Subseccin"/>
              <w:spacing w:after="0"/>
              <w:jc w:val="both"/>
              <w:rPr>
                <w:b w:val="0"/>
                <w:color w:val="auto"/>
                <w:spacing w:val="0"/>
                <w:sz w:val="12"/>
                <w:szCs w:val="12"/>
              </w:rPr>
            </w:pPr>
          </w:p>
          <w:p w:rsidR="000E3A3A" w:rsidRPr="00817430" w:rsidRDefault="00194AF9" w:rsidP="00817430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F646C9">
              <w:rPr>
                <w:b/>
                <w:bCs/>
                <w:color w:val="94B6D2" w:themeColor="accent1"/>
                <w:spacing w:val="30"/>
              </w:rPr>
              <w:t>A</w:t>
            </w:r>
            <w:r w:rsidR="00F4426F" w:rsidRPr="00F646C9">
              <w:rPr>
                <w:b/>
                <w:bCs/>
                <w:color w:val="94B6D2" w:themeColor="accent1"/>
                <w:spacing w:val="30"/>
              </w:rPr>
              <w:t xml:space="preserve">sesora Comercial de Carreras </w:t>
            </w:r>
            <w:r w:rsidR="001234D6" w:rsidRPr="00F646C9">
              <w:rPr>
                <w:b/>
                <w:bCs/>
                <w:color w:val="94B6D2" w:themeColor="accent1"/>
                <w:spacing w:val="30"/>
              </w:rPr>
              <w:t xml:space="preserve">| </w:t>
            </w:r>
            <w:sdt>
              <w:sdtPr>
                <w:rPr>
                  <w:b/>
                  <w:bCs/>
                  <w:color w:val="94B6D2" w:themeColor="accent1"/>
                  <w:spacing w:val="30"/>
                </w:rPr>
                <w:id w:val="326177524"/>
                <w:placeholder>
                  <w:docPart w:val="300B8D5BCAE4411798496C29D3DD7A1F"/>
                </w:placeholder>
              </w:sdtPr>
              <w:sdtEndPr/>
              <w:sdtContent>
                <w:r w:rsidR="00F4426F" w:rsidRPr="00F646C9">
                  <w:rPr>
                    <w:b/>
                    <w:bCs/>
                    <w:color w:val="94B6D2" w:themeColor="accent1"/>
                    <w:spacing w:val="30"/>
                  </w:rPr>
                  <w:t>Universidad Empresarial Siglo 21</w:t>
                </w:r>
              </w:sdtContent>
            </w:sdt>
          </w:p>
          <w:p w:rsidR="000E3A3A" w:rsidRPr="00F646C9" w:rsidRDefault="001C64E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F646C9">
              <w:rPr>
                <w:color w:val="775F55" w:themeColor="text2"/>
              </w:rPr>
              <w:t>Enero</w:t>
            </w:r>
            <w:r w:rsidR="00F4426F" w:rsidRPr="00F646C9">
              <w:rPr>
                <w:color w:val="775F55" w:themeColor="text2"/>
              </w:rPr>
              <w:t>/201</w:t>
            </w:r>
            <w:r w:rsidRPr="00F646C9">
              <w:rPr>
                <w:color w:val="775F55" w:themeColor="text2"/>
              </w:rPr>
              <w:t>1</w:t>
            </w:r>
            <w:r w:rsidR="001234D6" w:rsidRPr="00F646C9">
              <w:rPr>
                <w:color w:val="775F55" w:themeColor="text2"/>
              </w:rPr>
              <w:t xml:space="preserve"> </w:t>
            </w:r>
            <w:r w:rsidR="00F4426F" w:rsidRPr="00F646C9">
              <w:rPr>
                <w:color w:val="775F55" w:themeColor="text2"/>
              </w:rPr>
              <w:t>–</w:t>
            </w:r>
            <w:r w:rsidR="001234D6" w:rsidRPr="00F646C9">
              <w:rPr>
                <w:color w:val="775F55" w:themeColor="text2"/>
              </w:rPr>
              <w:t xml:space="preserve"> </w:t>
            </w:r>
            <w:r w:rsidR="00F4426F" w:rsidRPr="00F646C9">
              <w:rPr>
                <w:color w:val="775F55" w:themeColor="text2"/>
              </w:rPr>
              <w:t>Mayo/2011</w:t>
            </w:r>
          </w:p>
          <w:p w:rsidR="006A39DC" w:rsidRDefault="0004543F" w:rsidP="00C55AEE">
            <w:pPr>
              <w:pStyle w:val="Listaconvietas"/>
              <w:numPr>
                <w:ilvl w:val="0"/>
                <w:numId w:val="0"/>
              </w:numPr>
              <w:spacing w:after="0"/>
              <w:ind w:left="11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A</w:t>
            </w:r>
            <w:r w:rsidR="00F4426F" w:rsidRPr="00C20B95">
              <w:rPr>
                <w:i/>
                <w:sz w:val="22"/>
                <w:szCs w:val="22"/>
              </w:rPr>
              <w:t>sesoramiento e información sobre la oferta académica de la Universidad bajo m</w:t>
            </w:r>
            <w:r w:rsidR="005856E6" w:rsidRPr="00C20B95">
              <w:rPr>
                <w:i/>
                <w:sz w:val="22"/>
                <w:szCs w:val="22"/>
              </w:rPr>
              <w:t>odalidades personal</w:t>
            </w:r>
            <w:r w:rsidR="00F4426F" w:rsidRPr="00C20B95">
              <w:rPr>
                <w:i/>
                <w:sz w:val="22"/>
                <w:szCs w:val="22"/>
              </w:rPr>
              <w:t xml:space="preserve">, </w:t>
            </w:r>
            <w:proofErr w:type="gramStart"/>
            <w:r w:rsidR="00F4426F" w:rsidRPr="00C20B95">
              <w:rPr>
                <w:i/>
                <w:sz w:val="22"/>
                <w:szCs w:val="22"/>
              </w:rPr>
              <w:t>telefónico</w:t>
            </w:r>
            <w:proofErr w:type="gramEnd"/>
            <w:r w:rsidR="00F4426F" w:rsidRPr="00C20B95">
              <w:rPr>
                <w:i/>
                <w:sz w:val="22"/>
                <w:szCs w:val="22"/>
              </w:rPr>
              <w:t>, vía mail.</w:t>
            </w:r>
            <w:r w:rsidRPr="00C20B95">
              <w:rPr>
                <w:i/>
                <w:sz w:val="22"/>
                <w:szCs w:val="22"/>
              </w:rPr>
              <w:t xml:space="preserve"> Cierre</w:t>
            </w:r>
            <w:r w:rsidR="00F4426F" w:rsidRPr="00C20B95">
              <w:rPr>
                <w:i/>
                <w:sz w:val="22"/>
                <w:szCs w:val="22"/>
              </w:rPr>
              <w:t xml:space="preserve"> ventas para la inscripción de Alumnos.</w:t>
            </w:r>
            <w:r w:rsidRPr="00C20B95">
              <w:rPr>
                <w:i/>
                <w:sz w:val="22"/>
                <w:szCs w:val="22"/>
              </w:rPr>
              <w:t xml:space="preserve"> </w:t>
            </w:r>
            <w:r w:rsidR="00F4426F" w:rsidRPr="00C20B95">
              <w:rPr>
                <w:i/>
                <w:sz w:val="22"/>
                <w:szCs w:val="22"/>
              </w:rPr>
              <w:t xml:space="preserve">Generar bases </w:t>
            </w:r>
            <w:r w:rsidRPr="00C20B95">
              <w:rPr>
                <w:i/>
                <w:sz w:val="22"/>
                <w:szCs w:val="22"/>
              </w:rPr>
              <w:t>de datos de prospectos (</w:t>
            </w:r>
            <w:r w:rsidR="005856E6" w:rsidRPr="00C20B95">
              <w:rPr>
                <w:i/>
                <w:sz w:val="22"/>
                <w:szCs w:val="22"/>
              </w:rPr>
              <w:t>Activaciones</w:t>
            </w:r>
            <w:r w:rsidR="00F4426F" w:rsidRPr="00C20B95">
              <w:rPr>
                <w:i/>
                <w:sz w:val="22"/>
                <w:szCs w:val="22"/>
              </w:rPr>
              <w:t>; Convenios con Empresas; referidos, etc</w:t>
            </w:r>
            <w:r w:rsidR="005856E6" w:rsidRPr="00C20B95">
              <w:rPr>
                <w:i/>
                <w:sz w:val="22"/>
                <w:szCs w:val="22"/>
              </w:rPr>
              <w:t>.</w:t>
            </w:r>
            <w:r w:rsidR="00F4426F" w:rsidRPr="00C20B95">
              <w:rPr>
                <w:i/>
                <w:sz w:val="22"/>
                <w:szCs w:val="22"/>
              </w:rPr>
              <w:t>).</w:t>
            </w:r>
          </w:p>
          <w:p w:rsidR="00DD5218" w:rsidRPr="00DD5218" w:rsidRDefault="00DD5218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122939" w:rsidRPr="00F646C9" w:rsidRDefault="00443EB3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F646C9">
              <w:rPr>
                <w:b/>
                <w:bCs/>
                <w:color w:val="94B6D2" w:themeColor="accent1"/>
                <w:spacing w:val="30"/>
              </w:rPr>
              <w:t xml:space="preserve">Rep. Atención al Cliente - </w:t>
            </w:r>
            <w:proofErr w:type="spellStart"/>
            <w:r w:rsidRPr="00F646C9">
              <w:rPr>
                <w:b/>
                <w:bCs/>
                <w:color w:val="94B6D2" w:themeColor="accent1"/>
                <w:spacing w:val="30"/>
              </w:rPr>
              <w:t>Telemarketer</w:t>
            </w:r>
            <w:proofErr w:type="spellEnd"/>
            <w:r w:rsidRPr="00F646C9">
              <w:rPr>
                <w:b/>
                <w:bCs/>
                <w:color w:val="94B6D2" w:themeColor="accent1"/>
                <w:spacing w:val="30"/>
              </w:rPr>
              <w:t xml:space="preserve"> </w:t>
            </w:r>
            <w:r w:rsidR="00122939" w:rsidRPr="00F646C9">
              <w:rPr>
                <w:b/>
                <w:bCs/>
                <w:color w:val="94B6D2" w:themeColor="accent1"/>
                <w:spacing w:val="30"/>
              </w:rPr>
              <w:t xml:space="preserve">| </w:t>
            </w:r>
            <w:sdt>
              <w:sdtPr>
                <w:rPr>
                  <w:b/>
                  <w:bCs/>
                  <w:color w:val="94B6D2" w:themeColor="accent1"/>
                  <w:spacing w:val="30"/>
                </w:rPr>
                <w:id w:val="605050993"/>
                <w:placeholder>
                  <w:docPart w:val="41C030BD3C5F4EB6822C4402E17DB8D3"/>
                </w:placeholder>
              </w:sdtPr>
              <w:sdtEndPr/>
              <w:sdtContent>
                <w:proofErr w:type="spellStart"/>
                <w:r w:rsidR="001C64EA" w:rsidRPr="00F646C9">
                  <w:rPr>
                    <w:b/>
                    <w:bCs/>
                    <w:color w:val="94B6D2" w:themeColor="accent1"/>
                    <w:spacing w:val="30"/>
                  </w:rPr>
                  <w:t>Jazzplat</w:t>
                </w:r>
                <w:proofErr w:type="spellEnd"/>
                <w:r w:rsidR="001C64EA" w:rsidRPr="00F646C9">
                  <w:rPr>
                    <w:b/>
                    <w:bCs/>
                    <w:color w:val="94B6D2" w:themeColor="accent1"/>
                    <w:spacing w:val="30"/>
                  </w:rPr>
                  <w:t xml:space="preserve"> SA </w:t>
                </w:r>
                <w:proofErr w:type="spellStart"/>
                <w:r w:rsidR="001C64EA" w:rsidRPr="00F646C9">
                  <w:rPr>
                    <w:b/>
                    <w:bCs/>
                    <w:color w:val="94B6D2" w:themeColor="accent1"/>
                    <w:spacing w:val="30"/>
                  </w:rPr>
                  <w:t>Contact</w:t>
                </w:r>
                <w:proofErr w:type="spellEnd"/>
                <w:r w:rsidR="001C64EA" w:rsidRPr="00F646C9">
                  <w:rPr>
                    <w:b/>
                    <w:bCs/>
                    <w:color w:val="94B6D2" w:themeColor="accent1"/>
                    <w:spacing w:val="30"/>
                  </w:rPr>
                  <w:t xml:space="preserve"> center</w:t>
                </w:r>
              </w:sdtContent>
            </w:sdt>
          </w:p>
          <w:p w:rsidR="00194AF9" w:rsidRPr="00F646C9" w:rsidRDefault="001C64EA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F646C9">
              <w:rPr>
                <w:color w:val="775F55" w:themeColor="text2"/>
              </w:rPr>
              <w:t>Enero</w:t>
            </w:r>
            <w:r w:rsidR="00122939" w:rsidRPr="00F646C9">
              <w:rPr>
                <w:color w:val="775F55" w:themeColor="text2"/>
              </w:rPr>
              <w:t xml:space="preserve">/2010 – </w:t>
            </w:r>
            <w:r w:rsidRPr="00F646C9">
              <w:rPr>
                <w:color w:val="775F55" w:themeColor="text2"/>
              </w:rPr>
              <w:t>Diciembre</w:t>
            </w:r>
            <w:r w:rsidR="00122939" w:rsidRPr="00F646C9">
              <w:rPr>
                <w:color w:val="775F55" w:themeColor="text2"/>
              </w:rPr>
              <w:t>/</w:t>
            </w:r>
            <w:r w:rsidRPr="00F646C9">
              <w:rPr>
                <w:color w:val="775F55" w:themeColor="text2"/>
              </w:rPr>
              <w:t>2010</w:t>
            </w:r>
          </w:p>
          <w:p w:rsidR="00877ABA" w:rsidRPr="00C20B95" w:rsidRDefault="001C64EA" w:rsidP="00C55AEE">
            <w:pPr>
              <w:spacing w:after="0"/>
              <w:ind w:left="11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 xml:space="preserve">Comercialización </w:t>
            </w:r>
            <w:r w:rsidR="00E52232" w:rsidRPr="00C20B95">
              <w:rPr>
                <w:i/>
                <w:sz w:val="22"/>
                <w:szCs w:val="22"/>
              </w:rPr>
              <w:t xml:space="preserve">y </w:t>
            </w:r>
            <w:r w:rsidR="00CD1D9C" w:rsidRPr="00C20B95">
              <w:rPr>
                <w:i/>
                <w:sz w:val="22"/>
                <w:szCs w:val="22"/>
              </w:rPr>
              <w:t>Vta.</w:t>
            </w:r>
            <w:r w:rsidR="00E52232" w:rsidRPr="00C20B95">
              <w:rPr>
                <w:i/>
                <w:sz w:val="22"/>
                <w:szCs w:val="22"/>
              </w:rPr>
              <w:t xml:space="preserve"> </w:t>
            </w:r>
            <w:proofErr w:type="gramStart"/>
            <w:r w:rsidRPr="00C20B95">
              <w:rPr>
                <w:i/>
                <w:sz w:val="22"/>
                <w:szCs w:val="22"/>
              </w:rPr>
              <w:t>de</w:t>
            </w:r>
            <w:proofErr w:type="gramEnd"/>
            <w:r w:rsidRPr="00C20B95">
              <w:rPr>
                <w:i/>
                <w:sz w:val="22"/>
                <w:szCs w:val="22"/>
              </w:rPr>
              <w:t xml:space="preserve"> productos </w:t>
            </w:r>
            <w:r w:rsidR="005856E6" w:rsidRPr="00C20B95">
              <w:rPr>
                <w:i/>
                <w:sz w:val="22"/>
                <w:szCs w:val="22"/>
              </w:rPr>
              <w:t xml:space="preserve">Mercado Español </w:t>
            </w:r>
            <w:r w:rsidR="00CD1D9C" w:rsidRPr="00C20B95">
              <w:rPr>
                <w:i/>
                <w:sz w:val="22"/>
                <w:szCs w:val="22"/>
              </w:rPr>
              <w:t>(Telefonía fija, Internet, TV Digital, Etc.</w:t>
            </w:r>
            <w:r w:rsidR="005856E6" w:rsidRPr="00C20B95">
              <w:rPr>
                <w:i/>
                <w:sz w:val="22"/>
                <w:szCs w:val="22"/>
              </w:rPr>
              <w:t xml:space="preserve">). Atención a </w:t>
            </w:r>
            <w:proofErr w:type="spellStart"/>
            <w:r w:rsidR="005856E6" w:rsidRPr="00C20B95">
              <w:rPr>
                <w:i/>
                <w:sz w:val="22"/>
                <w:szCs w:val="22"/>
              </w:rPr>
              <w:t>Cltes</w:t>
            </w:r>
            <w:proofErr w:type="spellEnd"/>
            <w:r w:rsidR="005856E6" w:rsidRPr="00C20B95">
              <w:rPr>
                <w:i/>
                <w:sz w:val="22"/>
                <w:szCs w:val="22"/>
              </w:rPr>
              <w:t>.,</w:t>
            </w:r>
            <w:r w:rsidR="00DB7E1D" w:rsidRPr="00C20B95">
              <w:rPr>
                <w:i/>
                <w:sz w:val="22"/>
                <w:szCs w:val="22"/>
              </w:rPr>
              <w:t xml:space="preserve"> </w:t>
            </w:r>
            <w:r w:rsidR="005856E6" w:rsidRPr="00C20B95">
              <w:rPr>
                <w:i/>
                <w:sz w:val="22"/>
                <w:szCs w:val="22"/>
              </w:rPr>
              <w:t>Gestiones administrativas,</w:t>
            </w:r>
            <w:r w:rsidR="00DB7E1D" w:rsidRPr="00C20B95">
              <w:rPr>
                <w:i/>
                <w:sz w:val="22"/>
                <w:szCs w:val="22"/>
              </w:rPr>
              <w:t xml:space="preserve"> </w:t>
            </w:r>
            <w:r w:rsidR="00C20B95" w:rsidRPr="00C20B95">
              <w:rPr>
                <w:i/>
                <w:sz w:val="22"/>
                <w:szCs w:val="22"/>
              </w:rPr>
              <w:t>resolución de conflictos,</w:t>
            </w:r>
            <w:r w:rsidR="00DB7E1D" w:rsidRPr="00C20B95">
              <w:rPr>
                <w:i/>
                <w:sz w:val="22"/>
                <w:szCs w:val="22"/>
              </w:rPr>
              <w:t xml:space="preserve"> </w:t>
            </w:r>
            <w:r w:rsidR="00C20B95" w:rsidRPr="00C20B95">
              <w:rPr>
                <w:i/>
                <w:sz w:val="22"/>
                <w:szCs w:val="22"/>
              </w:rPr>
              <w:t>fidelización, Etc.</w:t>
            </w:r>
          </w:p>
          <w:p w:rsidR="003E678A" w:rsidRPr="00F646C9" w:rsidRDefault="003E678A" w:rsidP="00C55AEE">
            <w:pPr>
              <w:pStyle w:val="Subseccin"/>
              <w:spacing w:after="0"/>
              <w:jc w:val="both"/>
              <w:rPr>
                <w:sz w:val="12"/>
                <w:szCs w:val="12"/>
              </w:rPr>
            </w:pPr>
          </w:p>
          <w:p w:rsidR="00DB7E1D" w:rsidRPr="005856E6" w:rsidRDefault="00DB7E1D" w:rsidP="005856E6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  <w:color w:val="94B6D2" w:themeColor="accent1"/>
                <w:spacing w:val="30"/>
              </w:rPr>
            </w:pPr>
            <w:r w:rsidRPr="005856E6">
              <w:rPr>
                <w:b/>
                <w:bCs/>
                <w:color w:val="94B6D2" w:themeColor="accent1"/>
                <w:spacing w:val="30"/>
              </w:rPr>
              <w:t xml:space="preserve">Ejecutiva de Clientes | URGENCIAS 435-1111 (GRUPO OSDE) </w:t>
            </w:r>
          </w:p>
          <w:p w:rsidR="00DB7E1D" w:rsidRPr="00CD1D9C" w:rsidRDefault="00DB7E1D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color w:val="775F55" w:themeColor="text2"/>
              </w:rPr>
            </w:pPr>
            <w:r w:rsidRPr="00CD1D9C">
              <w:rPr>
                <w:color w:val="775F55" w:themeColor="text2"/>
              </w:rPr>
              <w:t>Marzo/2008 – Noviembre/2009</w:t>
            </w:r>
          </w:p>
          <w:p w:rsidR="0036195C" w:rsidRPr="00C20B95" w:rsidRDefault="00E32E0E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Aseso</w:t>
            </w:r>
            <w:r w:rsidR="00DB7E1D" w:rsidRPr="00C20B95">
              <w:rPr>
                <w:i/>
                <w:sz w:val="22"/>
                <w:szCs w:val="22"/>
              </w:rPr>
              <w:t>ramiento y generación de entrevistas comerciales con empresas y potenciales clientes. Realización y presentación de propuestas comerciales (Área</w:t>
            </w:r>
            <w:r w:rsidR="00C20B95" w:rsidRPr="00C20B95">
              <w:rPr>
                <w:i/>
                <w:sz w:val="22"/>
                <w:szCs w:val="22"/>
              </w:rPr>
              <w:t>s</w:t>
            </w:r>
            <w:r w:rsidR="00DB7E1D" w:rsidRPr="00C20B95">
              <w:rPr>
                <w:i/>
                <w:sz w:val="22"/>
                <w:szCs w:val="22"/>
              </w:rPr>
              <w:t xml:space="preserve"> protegida</w:t>
            </w:r>
            <w:r w:rsidR="00C20B95" w:rsidRPr="00C20B95">
              <w:rPr>
                <w:i/>
                <w:sz w:val="22"/>
                <w:szCs w:val="22"/>
              </w:rPr>
              <w:t>s</w:t>
            </w:r>
            <w:r w:rsidR="00DB7E1D" w:rsidRPr="00C20B95">
              <w:rPr>
                <w:i/>
                <w:sz w:val="22"/>
                <w:szCs w:val="22"/>
              </w:rPr>
              <w:t xml:space="preserve">). </w:t>
            </w:r>
            <w:r w:rsidR="00C20B95" w:rsidRPr="00C20B95">
              <w:rPr>
                <w:i/>
                <w:sz w:val="22"/>
                <w:szCs w:val="22"/>
              </w:rPr>
              <w:t>S</w:t>
            </w:r>
            <w:r w:rsidR="00DB7E1D" w:rsidRPr="00C20B95">
              <w:rPr>
                <w:i/>
                <w:sz w:val="22"/>
                <w:szCs w:val="22"/>
              </w:rPr>
              <w:t xml:space="preserve">eguimiento </w:t>
            </w:r>
            <w:r w:rsidR="00C20B95" w:rsidRPr="00C20B95">
              <w:rPr>
                <w:i/>
                <w:sz w:val="22"/>
                <w:szCs w:val="22"/>
              </w:rPr>
              <w:t>y cierre</w:t>
            </w:r>
            <w:r w:rsidR="00DB7E1D" w:rsidRPr="00C20B95">
              <w:rPr>
                <w:i/>
                <w:sz w:val="22"/>
                <w:szCs w:val="22"/>
              </w:rPr>
              <w:t xml:space="preserve"> de</w:t>
            </w:r>
            <w:r w:rsidR="00C20B95" w:rsidRPr="00C20B95">
              <w:rPr>
                <w:i/>
                <w:sz w:val="22"/>
                <w:szCs w:val="22"/>
              </w:rPr>
              <w:t xml:space="preserve"> Prospectos</w:t>
            </w:r>
            <w:r w:rsidR="00DB7E1D" w:rsidRPr="00C20B95">
              <w:rPr>
                <w:i/>
                <w:sz w:val="22"/>
                <w:szCs w:val="22"/>
              </w:rPr>
              <w:t>. Desarrollo de campañas estratégicas (Tarjetas, Profesionales, Farmacias, etc.).</w:t>
            </w:r>
          </w:p>
          <w:p w:rsidR="00BA337E" w:rsidRPr="005856E6" w:rsidRDefault="00BA337E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sz w:val="16"/>
                <w:szCs w:val="16"/>
              </w:rPr>
            </w:pPr>
          </w:p>
          <w:p w:rsidR="00CF1F90" w:rsidRPr="000B30D5" w:rsidRDefault="00CF1F90" w:rsidP="00C55AEE">
            <w:pPr>
              <w:pStyle w:val="Seccin"/>
              <w:spacing w:before="0" w:after="0"/>
              <w:jc w:val="both"/>
            </w:pPr>
            <w:r w:rsidRPr="000B30D5">
              <w:t>INFORMATICA</w:t>
            </w:r>
          </w:p>
          <w:p w:rsidR="006B6D89" w:rsidRPr="00F646C9" w:rsidRDefault="006B6D8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  <w:sz w:val="12"/>
                <w:szCs w:val="12"/>
              </w:rPr>
            </w:pPr>
          </w:p>
          <w:p w:rsidR="006B6D89" w:rsidRPr="005C62F7" w:rsidRDefault="005C62F7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>
              <w:rPr>
                <w:b/>
                <w:bCs/>
                <w:color w:val="94B6D2" w:themeColor="accent1"/>
                <w:spacing w:val="30"/>
              </w:rPr>
              <w:t>Ofimática</w:t>
            </w:r>
          </w:p>
          <w:p w:rsidR="005C62F7" w:rsidRPr="00D12A74" w:rsidRDefault="006B6D89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r w:rsidRPr="00D12A74">
              <w:rPr>
                <w:i/>
                <w:sz w:val="22"/>
                <w:szCs w:val="22"/>
              </w:rPr>
              <w:t xml:space="preserve">Microsoft Word, Excel, </w:t>
            </w:r>
            <w:proofErr w:type="spellStart"/>
            <w:r w:rsidRPr="00D12A74">
              <w:rPr>
                <w:i/>
                <w:sz w:val="22"/>
                <w:szCs w:val="22"/>
              </w:rPr>
              <w:t>Power</w:t>
            </w:r>
            <w:proofErr w:type="spellEnd"/>
            <w:r w:rsidRPr="00D12A74">
              <w:rPr>
                <w:i/>
                <w:sz w:val="22"/>
                <w:szCs w:val="22"/>
              </w:rPr>
              <w:t xml:space="preserve"> Point, Outlook</w:t>
            </w:r>
            <w:r w:rsidR="00CF1F90" w:rsidRPr="00D12A74">
              <w:rPr>
                <w:i/>
                <w:sz w:val="22"/>
                <w:szCs w:val="22"/>
              </w:rPr>
              <w:t xml:space="preserve">, </w:t>
            </w:r>
            <w:r w:rsidRPr="00D12A74">
              <w:rPr>
                <w:i/>
                <w:sz w:val="22"/>
                <w:szCs w:val="22"/>
              </w:rPr>
              <w:t>Front Page.</w:t>
            </w:r>
          </w:p>
          <w:p w:rsidR="005C62F7" w:rsidRPr="005C62F7" w:rsidRDefault="00C55AEE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b/>
                <w:bCs/>
                <w:color w:val="94B6D2" w:themeColor="accent1"/>
                <w:spacing w:val="30"/>
              </w:rPr>
            </w:pPr>
            <w:r>
              <w:rPr>
                <w:b/>
                <w:bCs/>
                <w:color w:val="94B6D2" w:themeColor="accent1"/>
                <w:spacing w:val="30"/>
              </w:rPr>
              <w:t>Diseño Web</w:t>
            </w:r>
          </w:p>
          <w:p w:rsidR="0036195C" w:rsidRPr="005856E6" w:rsidRDefault="00C55AEE" w:rsidP="00C55AEE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sz w:val="22"/>
                <w:szCs w:val="22"/>
              </w:rPr>
            </w:pPr>
            <w:proofErr w:type="spellStart"/>
            <w:r w:rsidRPr="005856E6">
              <w:rPr>
                <w:i/>
                <w:sz w:val="22"/>
                <w:szCs w:val="22"/>
              </w:rPr>
              <w:t>xHTML</w:t>
            </w:r>
            <w:proofErr w:type="spellEnd"/>
            <w:r w:rsidRPr="005856E6">
              <w:rPr>
                <w:i/>
                <w:sz w:val="22"/>
                <w:szCs w:val="22"/>
              </w:rPr>
              <w:t xml:space="preserve">, CSS, DHTML, PHP, AJAX, JavaScript, </w:t>
            </w:r>
            <w:proofErr w:type="spellStart"/>
            <w:r w:rsidRPr="005856E6">
              <w:rPr>
                <w:i/>
                <w:sz w:val="22"/>
                <w:szCs w:val="22"/>
              </w:rPr>
              <w:t>WordPress</w:t>
            </w:r>
            <w:proofErr w:type="spellEnd"/>
            <w:r w:rsidRPr="005856E6">
              <w:rPr>
                <w:i/>
                <w:sz w:val="22"/>
                <w:szCs w:val="22"/>
              </w:rPr>
              <w:t xml:space="preserve">, Photoshop, </w:t>
            </w:r>
            <w:proofErr w:type="spellStart"/>
            <w:r w:rsidRPr="005856E6">
              <w:rPr>
                <w:i/>
                <w:sz w:val="22"/>
                <w:szCs w:val="22"/>
              </w:rPr>
              <w:t>dreamweaver</w:t>
            </w:r>
            <w:proofErr w:type="spellEnd"/>
            <w:r w:rsidRPr="005856E6">
              <w:rPr>
                <w:i/>
                <w:sz w:val="22"/>
                <w:szCs w:val="22"/>
              </w:rPr>
              <w:t>.</w:t>
            </w:r>
          </w:p>
          <w:p w:rsidR="00C6031C" w:rsidRPr="000B30D5" w:rsidRDefault="00C6031C" w:rsidP="00C55AEE">
            <w:pPr>
              <w:pStyle w:val="Seccin"/>
              <w:spacing w:before="0" w:after="0"/>
              <w:jc w:val="both"/>
            </w:pPr>
            <w:r w:rsidRPr="000B30D5">
              <w:t>COMPETENCIAS</w:t>
            </w:r>
          </w:p>
          <w:p w:rsidR="00C6031C" w:rsidRPr="00C20B95" w:rsidRDefault="00C6031C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Amplia capacidad comunicativa para escuchar y exponer mis ideas de forma coherente, fluidez verbal y escrita, facilidad para interactuar con las demás personas, habilidad para trabajar en equipo y analizar problemas, habilidades de negociación y conciliación. Rápida adaptación al cambio.</w:t>
            </w:r>
          </w:p>
          <w:p w:rsidR="0036195C" w:rsidRPr="005856E6" w:rsidRDefault="0036195C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5856E6" w:rsidRPr="005856E6" w:rsidRDefault="005856E6" w:rsidP="00C55AEE">
            <w:pPr>
              <w:pStyle w:val="Seccin"/>
              <w:spacing w:before="0" w:after="0"/>
              <w:jc w:val="both"/>
              <w:rPr>
                <w:sz w:val="16"/>
                <w:szCs w:val="16"/>
              </w:rPr>
            </w:pPr>
          </w:p>
          <w:p w:rsidR="00D4578F" w:rsidRPr="000B30D5" w:rsidRDefault="12FAB331" w:rsidP="00C55AEE">
            <w:pPr>
              <w:pStyle w:val="Seccin"/>
              <w:spacing w:before="0" w:after="0"/>
              <w:jc w:val="both"/>
            </w:pPr>
            <w:r>
              <w:t>SINTESIS</w:t>
            </w:r>
          </w:p>
          <w:p w:rsidR="006A39DC" w:rsidRPr="00C20B95" w:rsidRDefault="00D4578F" w:rsidP="00C55AEE">
            <w:pPr>
              <w:pStyle w:val="Listaconvietas"/>
              <w:numPr>
                <w:ilvl w:val="0"/>
                <w:numId w:val="0"/>
              </w:numPr>
              <w:spacing w:after="0"/>
              <w:jc w:val="both"/>
              <w:rPr>
                <w:i/>
                <w:sz w:val="22"/>
                <w:szCs w:val="22"/>
              </w:rPr>
            </w:pPr>
            <w:r w:rsidRPr="00C20B95">
              <w:rPr>
                <w:i/>
                <w:sz w:val="22"/>
                <w:szCs w:val="22"/>
              </w:rPr>
              <w:t>Sin más Agradezco su atención, con la confianza de que mi candidatura pueda ser de vuestro interés. Quedo a su disposición y a la espera de una entrevista para poder comentar mi experiencia laboral.</w:t>
            </w:r>
          </w:p>
        </w:tc>
      </w:tr>
    </w:tbl>
    <w:p w:rsidR="006A39DC" w:rsidRPr="000B30D5" w:rsidRDefault="006A39DC" w:rsidP="00C55AEE">
      <w:pPr>
        <w:spacing w:after="0" w:line="276" w:lineRule="auto"/>
        <w:jc w:val="both"/>
      </w:pPr>
    </w:p>
    <w:sectPr w:rsidR="006A39DC" w:rsidRPr="000B30D5" w:rsidSect="0036195C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134" w:right="1134" w:bottom="993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12" w:rsidRDefault="00D51E12">
      <w:pPr>
        <w:spacing w:after="0" w:line="240" w:lineRule="auto"/>
      </w:pPr>
      <w:r>
        <w:separator/>
      </w:r>
    </w:p>
  </w:endnote>
  <w:endnote w:type="continuationSeparator" w:id="0">
    <w:p w:rsidR="00D51E12" w:rsidRDefault="00D5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par"/>
    </w:pPr>
    <w:r>
      <w:t xml:space="preserve">Página </w:t>
    </w:r>
    <w:r w:rsidR="005469DC">
      <w:fldChar w:fldCharType="begin"/>
    </w:r>
    <w:r w:rsidR="009D0CC1">
      <w:instrText xml:space="preserve"> PAGE   \* MERGEFORMAT </w:instrText>
    </w:r>
    <w:r w:rsidR="005469DC">
      <w:fldChar w:fldCharType="separate"/>
    </w:r>
    <w:r>
      <w:rPr>
        <w:noProof/>
        <w:sz w:val="24"/>
        <w:szCs w:val="24"/>
      </w:rPr>
      <w:t>2</w:t>
    </w:r>
    <w:r w:rsidR="005469DC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impar"/>
    </w:pPr>
    <w:r>
      <w:t xml:space="preserve">Página </w:t>
    </w:r>
    <w:r w:rsidR="005469DC">
      <w:fldChar w:fldCharType="begin"/>
    </w:r>
    <w:r w:rsidR="009D0CC1">
      <w:instrText xml:space="preserve"> PAGE   \* MERGEFORMAT </w:instrText>
    </w:r>
    <w:r w:rsidR="005469DC">
      <w:fldChar w:fldCharType="separate"/>
    </w:r>
    <w:r w:rsidR="00D12A74" w:rsidRPr="00D12A74">
      <w:rPr>
        <w:noProof/>
        <w:sz w:val="24"/>
        <w:szCs w:val="24"/>
      </w:rPr>
      <w:t>2</w:t>
    </w:r>
    <w:r w:rsidR="005469DC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12" w:rsidRDefault="00D51E12">
      <w:pPr>
        <w:spacing w:after="0" w:line="240" w:lineRule="auto"/>
      </w:pPr>
      <w:r>
        <w:separator/>
      </w:r>
    </w:p>
  </w:footnote>
  <w:footnote w:type="continuationSeparator" w:id="0">
    <w:p w:rsidR="00D51E12" w:rsidRDefault="00D5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60505092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3E678A">
        <w:pPr>
          <w:pStyle w:val="Encabezadopar"/>
          <w:rPr>
            <w:szCs w:val="20"/>
          </w:rPr>
        </w:pPr>
        <w:r>
          <w:rPr>
            <w:szCs w:val="20"/>
          </w:rPr>
          <w:t xml:space="preserve">Currículum Vitae de </w:t>
        </w:r>
        <w:proofErr w:type="spellStart"/>
        <w:r>
          <w:rPr>
            <w:szCs w:val="20"/>
          </w:rPr>
          <w:t>Schwindt</w:t>
        </w:r>
        <w:proofErr w:type="spellEnd"/>
        <w:r>
          <w:rPr>
            <w:szCs w:val="20"/>
          </w:rPr>
          <w:t xml:space="preserve">, Rosana </w:t>
        </w:r>
        <w:proofErr w:type="spellStart"/>
        <w:r>
          <w:rPr>
            <w:szCs w:val="20"/>
          </w:rPr>
          <w:t>Analia</w:t>
        </w:r>
        <w:proofErr w:type="spellEnd"/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alias w:val="Autor"/>
      <w:id w:val="605050927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3E678A">
        <w:pPr>
          <w:pStyle w:val="Encabezadoimpar"/>
          <w:rPr>
            <w:szCs w:val="20"/>
          </w:rPr>
        </w:pPr>
        <w:r>
          <w:rPr>
            <w:szCs w:val="20"/>
          </w:rPr>
          <w:t xml:space="preserve">Currículum Vitae de </w:t>
        </w:r>
        <w:proofErr w:type="spellStart"/>
        <w:r>
          <w:rPr>
            <w:szCs w:val="20"/>
          </w:rPr>
          <w:t>Schwindt</w:t>
        </w:r>
        <w:proofErr w:type="spellEnd"/>
        <w:r>
          <w:rPr>
            <w:szCs w:val="20"/>
          </w:rPr>
          <w:t xml:space="preserve">, Rosana </w:t>
        </w:r>
        <w:proofErr w:type="spellStart"/>
        <w:r>
          <w:rPr>
            <w:szCs w:val="20"/>
          </w:rPr>
          <w:t>Anali</w:t>
        </w:r>
        <w:r w:rsidR="007C4BAE">
          <w:rPr>
            <w:szCs w:val="20"/>
          </w:rPr>
          <w:t>a</w:t>
        </w:r>
        <w:proofErr w:type="spellEnd"/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EE"/>
    <w:rsid w:val="00004B14"/>
    <w:rsid w:val="0004543F"/>
    <w:rsid w:val="00070084"/>
    <w:rsid w:val="000B3045"/>
    <w:rsid w:val="000B30D5"/>
    <w:rsid w:val="000E3A3A"/>
    <w:rsid w:val="00122939"/>
    <w:rsid w:val="001234D6"/>
    <w:rsid w:val="00125196"/>
    <w:rsid w:val="00134CE1"/>
    <w:rsid w:val="00144E95"/>
    <w:rsid w:val="001534C0"/>
    <w:rsid w:val="00194AF9"/>
    <w:rsid w:val="001A5266"/>
    <w:rsid w:val="001B3CB7"/>
    <w:rsid w:val="001C64EA"/>
    <w:rsid w:val="002156B9"/>
    <w:rsid w:val="00235987"/>
    <w:rsid w:val="002B1C59"/>
    <w:rsid w:val="0032597A"/>
    <w:rsid w:val="0035419A"/>
    <w:rsid w:val="00355074"/>
    <w:rsid w:val="0036195C"/>
    <w:rsid w:val="003644C9"/>
    <w:rsid w:val="003956AD"/>
    <w:rsid w:val="003E1C76"/>
    <w:rsid w:val="003E678A"/>
    <w:rsid w:val="00432894"/>
    <w:rsid w:val="00437295"/>
    <w:rsid w:val="00443EB3"/>
    <w:rsid w:val="0048324D"/>
    <w:rsid w:val="005469DC"/>
    <w:rsid w:val="005856E6"/>
    <w:rsid w:val="005C62F7"/>
    <w:rsid w:val="00604635"/>
    <w:rsid w:val="006128DB"/>
    <w:rsid w:val="00681D6D"/>
    <w:rsid w:val="00682B70"/>
    <w:rsid w:val="006A39DC"/>
    <w:rsid w:val="006B6D89"/>
    <w:rsid w:val="00785BE5"/>
    <w:rsid w:val="007C4BAE"/>
    <w:rsid w:val="007F5374"/>
    <w:rsid w:val="00817430"/>
    <w:rsid w:val="00877ABA"/>
    <w:rsid w:val="008C6056"/>
    <w:rsid w:val="009350AB"/>
    <w:rsid w:val="00971164"/>
    <w:rsid w:val="009910F8"/>
    <w:rsid w:val="009D0CC1"/>
    <w:rsid w:val="009F153A"/>
    <w:rsid w:val="00A90C90"/>
    <w:rsid w:val="00B530A4"/>
    <w:rsid w:val="00B5333B"/>
    <w:rsid w:val="00B7216B"/>
    <w:rsid w:val="00BA337E"/>
    <w:rsid w:val="00C06FD5"/>
    <w:rsid w:val="00C14B7C"/>
    <w:rsid w:val="00C20B95"/>
    <w:rsid w:val="00C320B0"/>
    <w:rsid w:val="00C32482"/>
    <w:rsid w:val="00C55AEE"/>
    <w:rsid w:val="00C6031C"/>
    <w:rsid w:val="00C74BEE"/>
    <w:rsid w:val="00CB193E"/>
    <w:rsid w:val="00CB53CD"/>
    <w:rsid w:val="00CD0FF5"/>
    <w:rsid w:val="00CD1D9C"/>
    <w:rsid w:val="00CE127F"/>
    <w:rsid w:val="00CF1F90"/>
    <w:rsid w:val="00CF2C84"/>
    <w:rsid w:val="00D00EE5"/>
    <w:rsid w:val="00D12A74"/>
    <w:rsid w:val="00D33EFE"/>
    <w:rsid w:val="00D4578F"/>
    <w:rsid w:val="00D50255"/>
    <w:rsid w:val="00D51E12"/>
    <w:rsid w:val="00D823F4"/>
    <w:rsid w:val="00D97570"/>
    <w:rsid w:val="00DB2242"/>
    <w:rsid w:val="00DB7E1D"/>
    <w:rsid w:val="00DD5218"/>
    <w:rsid w:val="00DD5943"/>
    <w:rsid w:val="00E30D67"/>
    <w:rsid w:val="00E32E0E"/>
    <w:rsid w:val="00E43A01"/>
    <w:rsid w:val="00E52232"/>
    <w:rsid w:val="00E91911"/>
    <w:rsid w:val="00F10E81"/>
    <w:rsid w:val="00F4426F"/>
    <w:rsid w:val="00F54CCC"/>
    <w:rsid w:val="00F646C9"/>
    <w:rsid w:val="00F8000E"/>
    <w:rsid w:val="00F95FEA"/>
    <w:rsid w:val="00FB1A77"/>
    <w:rsid w:val="0FE0CD58"/>
    <w:rsid w:val="117419B6"/>
    <w:rsid w:val="12FAB331"/>
    <w:rsid w:val="262D88F8"/>
    <w:rsid w:val="2721E363"/>
    <w:rsid w:val="2B1F7F4D"/>
    <w:rsid w:val="2E396526"/>
    <w:rsid w:val="39645131"/>
    <w:rsid w:val="3FD8EF8A"/>
    <w:rsid w:val="47A28476"/>
    <w:rsid w:val="481A4D3D"/>
    <w:rsid w:val="665D497E"/>
    <w:rsid w:val="71977822"/>
    <w:rsid w:val="7A0B94D3"/>
    <w:rsid w:val="7CC75B60"/>
    <w:rsid w:val="7D92C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AR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3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4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6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0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AR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3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4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5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6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0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acebook.com/dulzurasmiabuela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perfil.mercadolibre.com.ar/VTAS_CORDOBA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193888\Application%20Data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0B8D5BCAE4411798496C29D3DD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29868-E31E-443E-A3FD-DF5FE7F2CB8D}"/>
      </w:docPartPr>
      <w:docPartBody>
        <w:p w:rsidR="005F58D7" w:rsidRDefault="00A40BA4">
          <w:pPr>
            <w:pStyle w:val="300B8D5BCAE4411798496C29D3DD7A1F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1C030BD3C5F4EB6822C4402E17DB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7C3B-380F-48BB-A5BD-4CC3110B197B}"/>
      </w:docPartPr>
      <w:docPartBody>
        <w:p w:rsidR="005F58D7" w:rsidRDefault="008E06BD" w:rsidP="008E06BD">
          <w:pPr>
            <w:pStyle w:val="41C030BD3C5F4EB6822C4402E17DB8D3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06BD"/>
    <w:rsid w:val="003E19AF"/>
    <w:rsid w:val="00516BA9"/>
    <w:rsid w:val="005F58D7"/>
    <w:rsid w:val="00775925"/>
    <w:rsid w:val="007C5856"/>
    <w:rsid w:val="008E06BD"/>
    <w:rsid w:val="009A0110"/>
    <w:rsid w:val="00A40BA4"/>
    <w:rsid w:val="00A709F2"/>
    <w:rsid w:val="00B94FDB"/>
    <w:rsid w:val="00BE4466"/>
    <w:rsid w:val="00C91468"/>
    <w:rsid w:val="00CD0D9C"/>
    <w:rsid w:val="00CD7C22"/>
    <w:rsid w:val="00F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8E06BD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89C28AF4111742ABBE6BBB49C4C89D2F">
    <w:name w:val="89C28AF4111742ABBE6BBB49C4C89D2F"/>
    <w:rsid w:val="005F58D7"/>
  </w:style>
  <w:style w:type="paragraph" w:customStyle="1" w:styleId="937790639442464C95AC5FA815E95455">
    <w:name w:val="937790639442464C95AC5FA815E95455"/>
    <w:rsid w:val="005F58D7"/>
  </w:style>
  <w:style w:type="paragraph" w:customStyle="1" w:styleId="43E8E80C758C441B916E90B205124532">
    <w:name w:val="43E8E80C758C441B916E90B205124532"/>
    <w:rsid w:val="005F58D7"/>
  </w:style>
  <w:style w:type="paragraph" w:customStyle="1" w:styleId="C86265C8C3684E9E989039F5CE88799E">
    <w:name w:val="C86265C8C3684E9E989039F5CE88799E"/>
    <w:rsid w:val="005F58D7"/>
  </w:style>
  <w:style w:type="paragraph" w:customStyle="1" w:styleId="E3FB7BA2482C497899B8ED7CA389CF61">
    <w:name w:val="E3FB7BA2482C497899B8ED7CA389CF61"/>
    <w:rsid w:val="005F58D7"/>
  </w:style>
  <w:style w:type="paragraph" w:customStyle="1" w:styleId="ED5CF99E8924449E98CB6C2C2700ACC5">
    <w:name w:val="ED5CF99E8924449E98CB6C2C2700ACC5"/>
    <w:rsid w:val="005F58D7"/>
  </w:style>
  <w:style w:type="paragraph" w:customStyle="1" w:styleId="10D0272B00C24F4283470DB93E1285DC">
    <w:name w:val="10D0272B00C24F4283470DB93E1285DC"/>
    <w:rsid w:val="005F58D7"/>
  </w:style>
  <w:style w:type="paragraph" w:customStyle="1" w:styleId="9AE3068340ED4555A07E873C729757E9">
    <w:name w:val="9AE3068340ED4555A07E873C729757E9"/>
    <w:rsid w:val="005F58D7"/>
  </w:style>
  <w:style w:type="paragraph" w:customStyle="1" w:styleId="55ED66DC848F4A17B07956A9B7DE291C">
    <w:name w:val="55ED66DC848F4A17B07956A9B7DE291C"/>
    <w:rsid w:val="005F58D7"/>
  </w:style>
  <w:style w:type="paragraph" w:customStyle="1" w:styleId="E56B5D15724443389D643D6B9FA127BF">
    <w:name w:val="E56B5D15724443389D643D6B9FA127BF"/>
    <w:rsid w:val="005F58D7"/>
  </w:style>
  <w:style w:type="paragraph" w:customStyle="1" w:styleId="7A176733BEDC446B86B444B8AC59959E">
    <w:name w:val="7A176733BEDC446B86B444B8AC59959E"/>
    <w:rsid w:val="005F58D7"/>
  </w:style>
  <w:style w:type="paragraph" w:customStyle="1" w:styleId="79799228483C4FC79A2794944A7D1883">
    <w:name w:val="79799228483C4FC79A2794944A7D1883"/>
    <w:rsid w:val="005F58D7"/>
  </w:style>
  <w:style w:type="paragraph" w:customStyle="1" w:styleId="300B8D5BCAE4411798496C29D3DD7A1F">
    <w:name w:val="300B8D5BCAE4411798496C29D3DD7A1F"/>
    <w:rsid w:val="005F58D7"/>
  </w:style>
  <w:style w:type="paragraph" w:customStyle="1" w:styleId="EB2CBDE8918740FFBD1E98F77A694C4E">
    <w:name w:val="EB2CBDE8918740FFBD1E98F77A694C4E"/>
    <w:rsid w:val="005F58D7"/>
  </w:style>
  <w:style w:type="paragraph" w:customStyle="1" w:styleId="DD8593D3CF7046F1BA7710D05602A220">
    <w:name w:val="DD8593D3CF7046F1BA7710D05602A220"/>
    <w:rsid w:val="005F58D7"/>
  </w:style>
  <w:style w:type="paragraph" w:customStyle="1" w:styleId="E6DF6A25660948338E5360C8B4A721F9">
    <w:name w:val="E6DF6A25660948338E5360C8B4A721F9"/>
    <w:rsid w:val="005F58D7"/>
  </w:style>
  <w:style w:type="paragraph" w:customStyle="1" w:styleId="9BD25F53C5CB434AB8330D933387592A">
    <w:name w:val="9BD25F53C5CB434AB8330D933387592A"/>
    <w:rsid w:val="005F58D7"/>
  </w:style>
  <w:style w:type="paragraph" w:customStyle="1" w:styleId="151ECA47C8A04BE1A1F0345BAD661650">
    <w:name w:val="151ECA47C8A04BE1A1F0345BAD661650"/>
    <w:rsid w:val="005F58D7"/>
  </w:style>
  <w:style w:type="paragraph" w:customStyle="1" w:styleId="23E4885CBAB2436AA3432CAD651A2EF0">
    <w:name w:val="23E4885CBAB2436AA3432CAD651A2EF0"/>
    <w:rsid w:val="005F58D7"/>
  </w:style>
  <w:style w:type="paragraph" w:customStyle="1" w:styleId="CDEFA01E46FD4C7FA14006305A8217D4">
    <w:name w:val="CDEFA01E46FD4C7FA14006305A8217D4"/>
    <w:rsid w:val="008E06BD"/>
  </w:style>
  <w:style w:type="paragraph" w:customStyle="1" w:styleId="7B1E28B778E34E7C928CBED53FA7DE5F">
    <w:name w:val="7B1E28B778E34E7C928CBED53FA7DE5F"/>
    <w:rsid w:val="008E06BD"/>
  </w:style>
  <w:style w:type="paragraph" w:customStyle="1" w:styleId="A5C0A78CBE3546DAB31C0B6C27DC9EFF">
    <w:name w:val="A5C0A78CBE3546DAB31C0B6C27DC9EFF"/>
    <w:rsid w:val="008E06BD"/>
  </w:style>
  <w:style w:type="paragraph" w:customStyle="1" w:styleId="FE2BF38ACFFD49249A1C24893D1F9CED">
    <w:name w:val="FE2BF38ACFFD49249A1C24893D1F9CED"/>
    <w:rsid w:val="008E06BD"/>
  </w:style>
  <w:style w:type="paragraph" w:customStyle="1" w:styleId="7F305F00277149A696E95A9F2EB7341D">
    <w:name w:val="7F305F00277149A696E95A9F2EB7341D"/>
    <w:rsid w:val="008E06BD"/>
  </w:style>
  <w:style w:type="paragraph" w:customStyle="1" w:styleId="AFB5806E55BF4B60AC2685D4E7FBED09">
    <w:name w:val="AFB5806E55BF4B60AC2685D4E7FBED09"/>
    <w:rsid w:val="008E06BD"/>
  </w:style>
  <w:style w:type="paragraph" w:customStyle="1" w:styleId="21EC16123F2D44779D480110FB7C7CAB">
    <w:name w:val="21EC16123F2D44779D480110FB7C7CAB"/>
    <w:rsid w:val="008E06BD"/>
  </w:style>
  <w:style w:type="paragraph" w:customStyle="1" w:styleId="322ADBAFA59A4915B79FEDC03C1294C6">
    <w:name w:val="322ADBAFA59A4915B79FEDC03C1294C6"/>
    <w:rsid w:val="008E06BD"/>
  </w:style>
  <w:style w:type="paragraph" w:customStyle="1" w:styleId="E4E4166A085F4B9CB79621ED21D9F78D">
    <w:name w:val="E4E4166A085F4B9CB79621ED21D9F78D"/>
    <w:rsid w:val="008E06BD"/>
  </w:style>
  <w:style w:type="paragraph" w:customStyle="1" w:styleId="E1A14A5F346A4BE0913A1A5117118F78">
    <w:name w:val="E1A14A5F346A4BE0913A1A5117118F78"/>
    <w:rsid w:val="008E06BD"/>
  </w:style>
  <w:style w:type="paragraph" w:customStyle="1" w:styleId="30B890899238480990B093E737FEE5E9">
    <w:name w:val="30B890899238480990B093E737FEE5E9"/>
    <w:rsid w:val="008E06BD"/>
  </w:style>
  <w:style w:type="paragraph" w:customStyle="1" w:styleId="A5B20D038E7D4B10A840B31670980899">
    <w:name w:val="A5B20D038E7D4B10A840B31670980899"/>
    <w:rsid w:val="008E06BD"/>
  </w:style>
  <w:style w:type="paragraph" w:customStyle="1" w:styleId="5169ED39026A4F599D0FB691CDB8551F">
    <w:name w:val="5169ED39026A4F599D0FB691CDB8551F"/>
    <w:rsid w:val="008E06BD"/>
  </w:style>
  <w:style w:type="paragraph" w:customStyle="1" w:styleId="CE161124E91749EBB168FD8DDD6537F0">
    <w:name w:val="CE161124E91749EBB168FD8DDD6537F0"/>
    <w:rsid w:val="008E06BD"/>
  </w:style>
  <w:style w:type="paragraph" w:customStyle="1" w:styleId="41C6AD091B4143608972E0C9A2908C30">
    <w:name w:val="41C6AD091B4143608972E0C9A2908C30"/>
    <w:rsid w:val="008E06BD"/>
  </w:style>
  <w:style w:type="paragraph" w:customStyle="1" w:styleId="159867D7E5C8439095054452D46488FD">
    <w:name w:val="159867D7E5C8439095054452D46488FD"/>
    <w:rsid w:val="008E06BD"/>
  </w:style>
  <w:style w:type="paragraph" w:customStyle="1" w:styleId="69EB1EB6CAB84A828E152A80765D112F">
    <w:name w:val="69EB1EB6CAB84A828E152A80765D112F"/>
    <w:rsid w:val="008E06BD"/>
  </w:style>
  <w:style w:type="paragraph" w:customStyle="1" w:styleId="1052E815240E4A278EDEE298B4840318">
    <w:name w:val="1052E815240E4A278EDEE298B4840318"/>
    <w:rsid w:val="008E06BD"/>
  </w:style>
  <w:style w:type="paragraph" w:customStyle="1" w:styleId="41C030BD3C5F4EB6822C4402E17DB8D3">
    <w:name w:val="41C030BD3C5F4EB6822C4402E17DB8D3"/>
    <w:rsid w:val="008E06BD"/>
  </w:style>
  <w:style w:type="paragraph" w:customStyle="1" w:styleId="05B27B162284416CA8720E5C6EFAB13F">
    <w:name w:val="05B27B162284416CA8720E5C6EFAB13F"/>
    <w:rsid w:val="008E06BD"/>
  </w:style>
  <w:style w:type="paragraph" w:customStyle="1" w:styleId="487791B219364B4A85D0C25C213CBA34">
    <w:name w:val="487791B219364B4A85D0C25C213CBA34"/>
    <w:rsid w:val="00775925"/>
  </w:style>
  <w:style w:type="paragraph" w:customStyle="1" w:styleId="74B35377971E45D5920A23A0B7C0C935">
    <w:name w:val="74B35377971E45D5920A23A0B7C0C935"/>
    <w:rsid w:val="00CD7C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E19F5FF-2D35-444A-B6CF-918D5F693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325CF1-0970-497A-B4CD-90687777C2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10FDFF6-A61C-4FE7-8074-7E6DDAC8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</TotalTime>
  <Pages>3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Currículum Vitae de Schwindt, Rosana Analia</dc:creator>
  <cp:lastModifiedBy>Mamá y Papá</cp:lastModifiedBy>
  <cp:revision>3</cp:revision>
  <cp:lastPrinted>2014-01-16T22:45:00Z</cp:lastPrinted>
  <dcterms:created xsi:type="dcterms:W3CDTF">2014-01-17T00:18:00Z</dcterms:created>
  <dcterms:modified xsi:type="dcterms:W3CDTF">2014-01-29T11:24:00Z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