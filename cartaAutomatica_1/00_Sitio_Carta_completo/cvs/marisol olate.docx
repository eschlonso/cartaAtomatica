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bre del currículo"/>
        <w:tag w:val="Nombre del currículo"/>
        <w:id w:val="-104278397"/>
        <w:placeholder>
          <w:docPart w:val="2AAC0E3C2E5041D4BEA080EDC1576AEA"/>
        </w:placeholder>
        <w:docPartList>
          <w:docPartGallery w:val="Quick Parts"/>
          <w:docPartCategory w:val=" Nombre del currículo"/>
        </w:docPartList>
      </w:sdtPr>
      <w:sdtEndPr>
        <w:rPr>
          <w:sz w:val="28"/>
          <w:szCs w:val="28"/>
        </w:rPr>
      </w:sdtEndPr>
      <w:sdtContent>
        <w:p w:rsidR="0055267A" w:rsidRDefault="009C4062">
          <w:pPr>
            <w:pStyle w:val="Ttulo"/>
          </w:pPr>
          <w:sdt>
            <w:sdtPr>
              <w:alias w:val="Autor"/>
              <w:tag w:val=""/>
              <w:id w:val="1823003119"/>
              <w:placeholder>
                <w:docPart w:val="9C87CEADF734446EB28C48897AD60DE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914F1">
                <w:t>marisol olate</w:t>
              </w:r>
            </w:sdtContent>
          </w:sdt>
        </w:p>
        <w:sdt>
          <w:sdtPr>
            <w:rPr>
              <w:sz w:val="28"/>
              <w:szCs w:val="28"/>
            </w:rPr>
            <w:alias w:val="Dirección de correo electrónico"/>
            <w:tag w:val=""/>
            <w:id w:val="527535243"/>
            <w:placeholder>
              <w:docPart w:val="10BDA5AF204E4DB09BFBD4EB0521FB0D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55267A" w:rsidRPr="00B22CBB" w:rsidRDefault="005914F1">
              <w:pPr>
                <w:pStyle w:val="Sinespaciado"/>
                <w:rPr>
                  <w:sz w:val="28"/>
                  <w:szCs w:val="28"/>
                </w:rPr>
              </w:pPr>
              <w:r w:rsidRPr="00B22CBB">
                <w:rPr>
                  <w:sz w:val="28"/>
                  <w:szCs w:val="28"/>
                </w:rPr>
                <w:t>Marivyc_25@</w:t>
              </w:r>
              <w:r w:rsidR="008F264C" w:rsidRPr="00B22CBB">
                <w:rPr>
                  <w:sz w:val="28"/>
                  <w:szCs w:val="28"/>
                </w:rPr>
                <w:t>outlook.</w:t>
              </w:r>
              <w:r w:rsidRPr="00B22CBB">
                <w:rPr>
                  <w:sz w:val="28"/>
                  <w:szCs w:val="28"/>
                </w:rPr>
                <w:t>com</w:t>
              </w:r>
            </w:p>
          </w:sdtContent>
        </w:sdt>
        <w:sdt>
          <w:sdtPr>
            <w:rPr>
              <w:sz w:val="28"/>
              <w:szCs w:val="28"/>
            </w:rPr>
            <w:alias w:val="Dirección"/>
            <w:tag w:val=""/>
            <w:id w:val="539556739"/>
            <w:placeholder>
              <w:docPart w:val="733DE75D0726493F84877AFEC4BF4B5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55267A" w:rsidRPr="00B22CBB" w:rsidRDefault="008F264C">
              <w:pPr>
                <w:pStyle w:val="Sinespaciado"/>
                <w:rPr>
                  <w:sz w:val="28"/>
                  <w:szCs w:val="28"/>
                </w:rPr>
              </w:pPr>
              <w:r w:rsidRPr="00B22CBB">
                <w:rPr>
                  <w:sz w:val="28"/>
                  <w:szCs w:val="28"/>
                </w:rPr>
                <w:t>Los arrayanes N°233. B° Barnabá</w:t>
              </w:r>
            </w:p>
          </w:sdtContent>
        </w:sdt>
        <w:sdt>
          <w:sdtPr>
            <w:rPr>
              <w:sz w:val="28"/>
              <w:szCs w:val="28"/>
            </w:rPr>
            <w:alias w:val="Teléfono"/>
            <w:tag w:val=""/>
            <w:id w:val="1357783703"/>
            <w:placeholder>
              <w:docPart w:val="6D5FF5504C2B4766972A2F137AA1A520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55267A" w:rsidRPr="00B22CBB" w:rsidRDefault="005914F1">
              <w:pPr>
                <w:pStyle w:val="Sinespaciado"/>
                <w:rPr>
                  <w:sz w:val="28"/>
                  <w:szCs w:val="28"/>
                </w:rPr>
              </w:pPr>
              <w:r w:rsidRPr="00B22CBB">
                <w:rPr>
                  <w:sz w:val="28"/>
                  <w:szCs w:val="28"/>
                </w:rPr>
                <w:t>2984740550</w:t>
              </w:r>
            </w:p>
          </w:sdtContent>
        </w:sdt>
        <w:sdt>
          <w:sdtPr>
            <w:rPr>
              <w:rStyle w:val="Textodelmarcadordeposicin"/>
              <w:color w:val="000000"/>
              <w:sz w:val="28"/>
              <w:szCs w:val="28"/>
            </w:rPr>
            <w:id w:val="1753779621"/>
            <w:placeholder>
              <w:docPart w:val="36399501E510424F9924707D983A1EE0"/>
            </w:placeholder>
            <w:text/>
          </w:sdtPr>
          <w:sdtEndPr>
            <w:rPr>
              <w:rStyle w:val="Textodelmarcadordeposicin"/>
            </w:rPr>
          </w:sdtEndPr>
          <w:sdtContent>
            <w:p w:rsidR="0055267A" w:rsidRPr="00B22CBB" w:rsidRDefault="008F264C">
              <w:pPr>
                <w:rPr>
                  <w:sz w:val="28"/>
                  <w:szCs w:val="28"/>
                </w:rPr>
              </w:pPr>
              <w:r w:rsidRPr="00B22CBB">
                <w:rPr>
                  <w:rStyle w:val="Textodelmarcadordeposicin"/>
                  <w:color w:val="000000"/>
                  <w:sz w:val="28"/>
                  <w:szCs w:val="28"/>
                </w:rPr>
                <w:t>Facebook: Marisol O</w:t>
              </w:r>
              <w:r w:rsidR="005914F1" w:rsidRPr="00B22CBB">
                <w:rPr>
                  <w:rStyle w:val="Textodelmarcadordeposicin"/>
                  <w:color w:val="000000"/>
                  <w:sz w:val="28"/>
                  <w:szCs w:val="28"/>
                </w:rPr>
                <w:t>late</w:t>
              </w:r>
            </w:p>
          </w:sdtContent>
        </w:sdt>
      </w:sdtContent>
    </w:sdt>
    <w:p w:rsidR="00E54C5B" w:rsidRDefault="00E54C5B">
      <w:pPr>
        <w:pStyle w:val="Encabezadodeseccin"/>
        <w:rPr>
          <w:lang w:val="es-ES"/>
        </w:rPr>
      </w:pPr>
    </w:p>
    <w:p w:rsidR="0055267A" w:rsidRPr="00B22CBB" w:rsidRDefault="00427490">
      <w:pPr>
        <w:pStyle w:val="Encabezadodeseccin"/>
        <w:rPr>
          <w:sz w:val="32"/>
          <w:szCs w:val="32"/>
        </w:rPr>
      </w:pPr>
      <w:r w:rsidRPr="00B22CBB">
        <w:rPr>
          <w:sz w:val="32"/>
          <w:szCs w:val="32"/>
          <w:lang w:val="es-ES"/>
        </w:rPr>
        <w:t>Objetivos</w:t>
      </w:r>
    </w:p>
    <w:p w:rsidR="0055267A" w:rsidRPr="00B22CBB" w:rsidRDefault="008F264C">
      <w:pPr>
        <w:rPr>
          <w:sz w:val="28"/>
          <w:szCs w:val="28"/>
        </w:rPr>
      </w:pPr>
      <w:r w:rsidRPr="00B22CBB">
        <w:rPr>
          <w:sz w:val="28"/>
          <w:szCs w:val="28"/>
        </w:rPr>
        <w:t>Mi objetivo fundamental es poder realizar con eficiencia cualquier trabajo que se me encomiende para mejorar y optimizar el funcionamiento de la institución</w:t>
      </w:r>
      <w:r w:rsidR="00B22CBB">
        <w:rPr>
          <w:sz w:val="28"/>
          <w:szCs w:val="28"/>
        </w:rPr>
        <w:t>.</w:t>
      </w:r>
    </w:p>
    <w:p w:rsidR="00E54C5B" w:rsidRDefault="00E54C5B">
      <w:pPr>
        <w:pStyle w:val="Encabezadodeseccin"/>
        <w:rPr>
          <w:lang w:val="es-ES"/>
        </w:rPr>
      </w:pPr>
    </w:p>
    <w:p w:rsidR="0055267A" w:rsidRPr="00B22CBB" w:rsidRDefault="00427490">
      <w:pPr>
        <w:pStyle w:val="Encabezadodeseccin"/>
        <w:rPr>
          <w:sz w:val="32"/>
          <w:szCs w:val="32"/>
        </w:rPr>
      </w:pPr>
      <w:r w:rsidRPr="00B22CBB">
        <w:rPr>
          <w:sz w:val="32"/>
          <w:szCs w:val="32"/>
          <w:lang w:val="es-ES"/>
        </w:rPr>
        <w:t>Educación</w:t>
      </w:r>
    </w:p>
    <w:p w:rsidR="0055267A" w:rsidRPr="00B22CBB" w:rsidRDefault="008F264C">
      <w:pPr>
        <w:pStyle w:val="Subseccin"/>
        <w:rPr>
          <w:sz w:val="28"/>
          <w:szCs w:val="28"/>
        </w:rPr>
      </w:pPr>
      <w:r w:rsidRPr="00B22CBB">
        <w:rPr>
          <w:sz w:val="28"/>
          <w:szCs w:val="28"/>
        </w:rPr>
        <w:t xml:space="preserve">Colegio </w:t>
      </w:r>
      <w:r w:rsidR="009C4062" w:rsidRPr="00B22CBB">
        <w:rPr>
          <w:sz w:val="28"/>
          <w:szCs w:val="28"/>
        </w:rPr>
        <w:t>María</w:t>
      </w:r>
      <w:r w:rsidRPr="00B22CBB">
        <w:rPr>
          <w:sz w:val="28"/>
          <w:szCs w:val="28"/>
        </w:rPr>
        <w:t xml:space="preserve"> </w:t>
      </w:r>
      <w:r w:rsidR="009C4062" w:rsidRPr="00B22CBB">
        <w:rPr>
          <w:sz w:val="28"/>
          <w:szCs w:val="28"/>
        </w:rPr>
        <w:t>Auxiliadora</w:t>
      </w:r>
    </w:p>
    <w:p w:rsidR="0055267A" w:rsidRPr="00B22CBB" w:rsidRDefault="009C4062">
      <w:pPr>
        <w:rPr>
          <w:rStyle w:val="nfasisintenso"/>
          <w:color w:val="auto"/>
          <w:sz w:val="28"/>
          <w:szCs w:val="28"/>
        </w:rPr>
      </w:pPr>
      <w:r w:rsidRPr="00B22CBB">
        <w:rPr>
          <w:bCs/>
          <w:iCs/>
          <w:sz w:val="28"/>
          <w:szCs w:val="28"/>
        </w:rPr>
        <w:t>Educación</w:t>
      </w:r>
      <w:r w:rsidR="008F264C" w:rsidRPr="00B22CBB">
        <w:rPr>
          <w:bCs/>
          <w:iCs/>
          <w:sz w:val="28"/>
          <w:szCs w:val="28"/>
        </w:rPr>
        <w:t xml:space="preserve"> Primaria</w:t>
      </w:r>
      <w:r w:rsidR="00427490" w:rsidRPr="00B22CBB">
        <w:rPr>
          <w:sz w:val="28"/>
          <w:szCs w:val="28"/>
          <w:lang w:val="es-ES"/>
        </w:rPr>
        <w:t xml:space="preserve">  </w:t>
      </w:r>
    </w:p>
    <w:p w:rsidR="008F264C" w:rsidRPr="00B22CBB" w:rsidRDefault="008F264C" w:rsidP="008F264C">
      <w:pPr>
        <w:pStyle w:val="Subseccin"/>
        <w:rPr>
          <w:sz w:val="28"/>
          <w:szCs w:val="28"/>
        </w:rPr>
      </w:pPr>
      <w:r w:rsidRPr="00B22CBB">
        <w:rPr>
          <w:sz w:val="28"/>
          <w:szCs w:val="28"/>
        </w:rPr>
        <w:t>C.E.M N°70</w:t>
      </w:r>
    </w:p>
    <w:p w:rsidR="008F264C" w:rsidRPr="00B22CBB" w:rsidRDefault="009C4062" w:rsidP="008F264C">
      <w:pPr>
        <w:rPr>
          <w:sz w:val="28"/>
          <w:szCs w:val="28"/>
        </w:rPr>
      </w:pPr>
      <w:r>
        <w:rPr>
          <w:sz w:val="28"/>
          <w:szCs w:val="28"/>
        </w:rPr>
        <w:t>Educación</w:t>
      </w:r>
      <w:r w:rsidR="00B22CBB">
        <w:rPr>
          <w:sz w:val="28"/>
          <w:szCs w:val="28"/>
        </w:rPr>
        <w:t xml:space="preserve"> Secundaria.</w:t>
      </w:r>
      <w:r w:rsidR="008F264C" w:rsidRPr="00B22CBB">
        <w:rPr>
          <w:sz w:val="28"/>
          <w:szCs w:val="28"/>
        </w:rPr>
        <w:t xml:space="preserve"> Bachiller en </w:t>
      </w:r>
      <w:r w:rsidRPr="00B22CBB">
        <w:rPr>
          <w:sz w:val="28"/>
          <w:szCs w:val="28"/>
        </w:rPr>
        <w:t>Gestión</w:t>
      </w:r>
      <w:r w:rsidR="008F264C" w:rsidRPr="00B22CBB">
        <w:rPr>
          <w:sz w:val="28"/>
          <w:szCs w:val="28"/>
        </w:rPr>
        <w:t xml:space="preserve"> Empresarial</w:t>
      </w:r>
    </w:p>
    <w:p w:rsidR="008F264C" w:rsidRPr="00B22CBB" w:rsidRDefault="00E54C5B" w:rsidP="008F264C">
      <w:pPr>
        <w:pStyle w:val="Subseccin"/>
        <w:rPr>
          <w:sz w:val="28"/>
          <w:szCs w:val="28"/>
        </w:rPr>
      </w:pPr>
      <w:r w:rsidRPr="00B22CBB">
        <w:rPr>
          <w:sz w:val="28"/>
          <w:szCs w:val="28"/>
        </w:rPr>
        <w:t xml:space="preserve">Instituto de </w:t>
      </w:r>
      <w:r w:rsidR="009C4062" w:rsidRPr="00B22CBB">
        <w:rPr>
          <w:sz w:val="28"/>
          <w:szCs w:val="28"/>
        </w:rPr>
        <w:t>Formación</w:t>
      </w:r>
      <w:r w:rsidRPr="00B22CBB">
        <w:rPr>
          <w:sz w:val="28"/>
          <w:szCs w:val="28"/>
        </w:rPr>
        <w:t xml:space="preserve"> Docente Continua</w:t>
      </w:r>
    </w:p>
    <w:p w:rsidR="00E54C5B" w:rsidRDefault="00E54C5B" w:rsidP="00E54C5B">
      <w:r w:rsidRPr="00B22CBB">
        <w:rPr>
          <w:sz w:val="28"/>
          <w:szCs w:val="28"/>
        </w:rPr>
        <w:t>Hasta 3er año cursado</w:t>
      </w:r>
      <w:r w:rsidR="00B22CBB">
        <w:t>.</w:t>
      </w:r>
    </w:p>
    <w:p w:rsidR="00B22CBB" w:rsidRDefault="002272D1" w:rsidP="00B22CBB">
      <w:pPr>
        <w:pStyle w:val="Subseccin"/>
        <w:rPr>
          <w:sz w:val="28"/>
          <w:szCs w:val="28"/>
        </w:rPr>
      </w:pPr>
      <w:r w:rsidRPr="002272D1">
        <w:rPr>
          <w:sz w:val="28"/>
          <w:szCs w:val="28"/>
        </w:rPr>
        <w:t>Curso</w:t>
      </w:r>
      <w:r>
        <w:rPr>
          <w:sz w:val="28"/>
          <w:szCs w:val="28"/>
        </w:rPr>
        <w:t xml:space="preserve"> Auxiliar Materno Infantil. </w:t>
      </w:r>
    </w:p>
    <w:p w:rsidR="002272D1" w:rsidRPr="002272D1" w:rsidRDefault="002272D1" w:rsidP="002272D1">
      <w:pPr>
        <w:rPr>
          <w:sz w:val="28"/>
          <w:szCs w:val="28"/>
        </w:rPr>
      </w:pPr>
      <w:r>
        <w:rPr>
          <w:sz w:val="28"/>
          <w:szCs w:val="28"/>
        </w:rPr>
        <w:t>Completo</w:t>
      </w:r>
    </w:p>
    <w:p w:rsidR="00E54C5B" w:rsidRPr="00D31137" w:rsidRDefault="002272D1" w:rsidP="002272D1">
      <w:pPr>
        <w:pStyle w:val="Subseccin"/>
        <w:rPr>
          <w:sz w:val="28"/>
          <w:szCs w:val="28"/>
        </w:rPr>
      </w:pPr>
      <w:r w:rsidRPr="00D31137">
        <w:rPr>
          <w:sz w:val="28"/>
          <w:szCs w:val="28"/>
        </w:rPr>
        <w:t xml:space="preserve">Cursos de computación en Send </w:t>
      </w:r>
      <w:r w:rsidR="009C4062" w:rsidRPr="00D31137">
        <w:rPr>
          <w:sz w:val="28"/>
          <w:szCs w:val="28"/>
        </w:rPr>
        <w:t>Computación</w:t>
      </w:r>
    </w:p>
    <w:p w:rsidR="002272D1" w:rsidRPr="00D31137" w:rsidRDefault="002272D1" w:rsidP="002272D1">
      <w:pPr>
        <w:rPr>
          <w:sz w:val="28"/>
          <w:szCs w:val="28"/>
        </w:rPr>
      </w:pPr>
      <w:r w:rsidRPr="00D31137">
        <w:rPr>
          <w:sz w:val="28"/>
          <w:szCs w:val="28"/>
        </w:rPr>
        <w:t>Operador de PC</w:t>
      </w:r>
    </w:p>
    <w:p w:rsidR="002272D1" w:rsidRPr="00D31137" w:rsidRDefault="002272D1" w:rsidP="002272D1">
      <w:pPr>
        <w:rPr>
          <w:sz w:val="28"/>
          <w:szCs w:val="28"/>
        </w:rPr>
      </w:pPr>
      <w:r w:rsidRPr="00D31137">
        <w:rPr>
          <w:sz w:val="28"/>
          <w:szCs w:val="28"/>
        </w:rPr>
        <w:t>Secretariado Administrativo Contable</w:t>
      </w:r>
    </w:p>
    <w:p w:rsidR="00D31137" w:rsidRPr="00424493" w:rsidRDefault="00424493" w:rsidP="002272D1">
      <w:pPr>
        <w:rPr>
          <w:sz w:val="28"/>
          <w:szCs w:val="28"/>
        </w:rPr>
      </w:pPr>
      <w:r w:rsidRPr="00424493">
        <w:rPr>
          <w:sz w:val="28"/>
          <w:szCs w:val="28"/>
        </w:rPr>
        <w:t xml:space="preserve">Control de Stock con Tango </w:t>
      </w:r>
      <w:r w:rsidR="009C4062" w:rsidRPr="00424493">
        <w:rPr>
          <w:sz w:val="28"/>
          <w:szCs w:val="28"/>
        </w:rPr>
        <w:t>Gestión</w:t>
      </w:r>
    </w:p>
    <w:p w:rsidR="002272D1" w:rsidRDefault="002272D1" w:rsidP="002272D1"/>
    <w:p w:rsidR="0055267A" w:rsidRPr="00B22CBB" w:rsidRDefault="00427490">
      <w:pPr>
        <w:pStyle w:val="Encabezadodeseccin"/>
        <w:rPr>
          <w:sz w:val="32"/>
          <w:szCs w:val="32"/>
          <w:lang w:val="es-ES"/>
        </w:rPr>
      </w:pPr>
      <w:r w:rsidRPr="00B22CBB">
        <w:rPr>
          <w:sz w:val="32"/>
          <w:szCs w:val="32"/>
          <w:lang w:val="es-ES"/>
        </w:rPr>
        <w:lastRenderedPageBreak/>
        <w:t>Experiencia</w:t>
      </w:r>
    </w:p>
    <w:p w:rsidR="00E54C5B" w:rsidRPr="00B22CBB" w:rsidRDefault="00E54C5B" w:rsidP="00E54C5B">
      <w:pPr>
        <w:pStyle w:val="Subseccin"/>
        <w:rPr>
          <w:sz w:val="28"/>
          <w:szCs w:val="28"/>
          <w:lang w:val="es-ES"/>
        </w:rPr>
      </w:pPr>
      <w:r w:rsidRPr="00B22CBB">
        <w:rPr>
          <w:sz w:val="28"/>
          <w:szCs w:val="28"/>
          <w:lang w:val="es-ES"/>
        </w:rPr>
        <w:t>Suplencias en diferentes Instituciones Primarias</w:t>
      </w:r>
    </w:p>
    <w:p w:rsidR="00E54C5B" w:rsidRPr="00B22CBB" w:rsidRDefault="00E54C5B" w:rsidP="00E54C5B">
      <w:pPr>
        <w:rPr>
          <w:sz w:val="28"/>
          <w:szCs w:val="28"/>
          <w:lang w:val="es-ES"/>
        </w:rPr>
      </w:pPr>
      <w:r w:rsidRPr="00B22CBB">
        <w:rPr>
          <w:sz w:val="28"/>
          <w:szCs w:val="28"/>
          <w:lang w:val="es-ES"/>
        </w:rPr>
        <w:t>Maestra de grado desde salita de 5 a 7</w:t>
      </w:r>
      <w:bookmarkStart w:id="0" w:name="_GoBack"/>
      <w:bookmarkEnd w:id="0"/>
      <w:r w:rsidRPr="00B22CBB">
        <w:rPr>
          <w:sz w:val="28"/>
          <w:szCs w:val="28"/>
          <w:lang w:val="es-ES"/>
        </w:rPr>
        <w:t>mo grado. (2009-2011)</w:t>
      </w:r>
    </w:p>
    <w:p w:rsidR="0055267A" w:rsidRPr="00B22CBB" w:rsidRDefault="009C4062">
      <w:pPr>
        <w:pStyle w:val="Subseccin"/>
        <w:rPr>
          <w:vanish/>
          <w:sz w:val="28"/>
          <w:szCs w:val="28"/>
          <w:specVanish/>
        </w:rPr>
      </w:pPr>
      <w:r w:rsidRPr="00B22CBB">
        <w:rPr>
          <w:sz w:val="28"/>
          <w:szCs w:val="28"/>
        </w:rPr>
        <w:t>Jardín</w:t>
      </w:r>
      <w:r w:rsidR="00E54C5B" w:rsidRPr="00B22CBB">
        <w:rPr>
          <w:sz w:val="28"/>
          <w:szCs w:val="28"/>
        </w:rPr>
        <w:t xml:space="preserve"> Maternal </w:t>
      </w:r>
      <w:r w:rsidRPr="00B22CBB">
        <w:rPr>
          <w:sz w:val="28"/>
          <w:szCs w:val="28"/>
        </w:rPr>
        <w:t>Príncipe</w:t>
      </w:r>
      <w:r w:rsidR="00E54C5B" w:rsidRPr="00B22CBB">
        <w:rPr>
          <w:sz w:val="28"/>
          <w:szCs w:val="28"/>
        </w:rPr>
        <w:t xml:space="preserve"> de Paz</w:t>
      </w:r>
    </w:p>
    <w:p w:rsidR="0055267A" w:rsidRPr="00B22CBB" w:rsidRDefault="00427490">
      <w:pPr>
        <w:pStyle w:val="Sinespaciado"/>
        <w:rPr>
          <w:rFonts w:asciiTheme="majorHAnsi" w:eastAsiaTheme="majorEastAsia" w:hAnsiTheme="majorHAnsi" w:cstheme="majorBidi"/>
          <w:color w:val="7A7A7A" w:themeColor="accent1"/>
          <w:sz w:val="28"/>
          <w:szCs w:val="28"/>
        </w:rPr>
      </w:pPr>
      <w:r w:rsidRPr="00B22CBB">
        <w:rPr>
          <w:rFonts w:asciiTheme="majorHAnsi" w:eastAsiaTheme="majorEastAsia" w:hAnsiTheme="majorHAnsi" w:cstheme="majorBidi"/>
          <w:color w:val="7A7A7A" w:themeColor="accent1"/>
          <w:sz w:val="28"/>
          <w:szCs w:val="28"/>
          <w:lang w:val="es-ES"/>
        </w:rPr>
        <w:t xml:space="preserve"> | </w:t>
      </w:r>
      <w:r w:rsidR="00E54C5B" w:rsidRPr="00B22CBB">
        <w:rPr>
          <w:rFonts w:asciiTheme="majorHAnsi" w:eastAsiaTheme="majorEastAsia" w:hAnsiTheme="majorHAnsi" w:cstheme="majorBidi"/>
          <w:color w:val="7A7A7A" w:themeColor="accent1"/>
          <w:sz w:val="28"/>
          <w:szCs w:val="28"/>
        </w:rPr>
        <w:t>9 de julio 86</w:t>
      </w:r>
    </w:p>
    <w:p w:rsidR="0055267A" w:rsidRPr="00B22CBB" w:rsidRDefault="00E54C5B">
      <w:pPr>
        <w:rPr>
          <w:rStyle w:val="nfasis"/>
          <w:sz w:val="28"/>
          <w:szCs w:val="28"/>
        </w:rPr>
      </w:pPr>
      <w:r w:rsidRPr="00B22CBB">
        <w:rPr>
          <w:rStyle w:val="nfasisintenso"/>
          <w:b w:val="0"/>
          <w:i w:val="0"/>
          <w:color w:val="auto"/>
          <w:sz w:val="28"/>
          <w:szCs w:val="28"/>
        </w:rPr>
        <w:t>Maestra de salita de 1 y 2 años</w:t>
      </w:r>
      <w:r w:rsidR="00427490" w:rsidRPr="00B22CBB">
        <w:rPr>
          <w:rStyle w:val="nfasisintenso"/>
          <w:b w:val="0"/>
          <w:i w:val="0"/>
          <w:color w:val="auto"/>
          <w:sz w:val="28"/>
          <w:szCs w:val="28"/>
          <w:lang w:val="es-ES"/>
        </w:rPr>
        <w:t xml:space="preserve"> </w:t>
      </w:r>
      <w:r w:rsidRPr="00B22CBB">
        <w:rPr>
          <w:rStyle w:val="nfasisintenso"/>
          <w:b w:val="0"/>
          <w:i w:val="0"/>
          <w:color w:val="auto"/>
          <w:sz w:val="28"/>
          <w:szCs w:val="28"/>
          <w:lang w:val="es-ES"/>
        </w:rPr>
        <w:t xml:space="preserve"> (</w:t>
      </w:r>
      <w:r w:rsidRPr="00B22CBB">
        <w:rPr>
          <w:rStyle w:val="nfasis"/>
          <w:sz w:val="28"/>
          <w:szCs w:val="28"/>
        </w:rPr>
        <w:t>2012</w:t>
      </w:r>
      <w:r w:rsidR="00427490" w:rsidRPr="00B22CBB">
        <w:rPr>
          <w:rStyle w:val="nfasis"/>
          <w:sz w:val="28"/>
          <w:szCs w:val="28"/>
          <w:lang w:val="es-ES"/>
        </w:rPr>
        <w:t xml:space="preserve"> – </w:t>
      </w:r>
      <w:r w:rsidRPr="00B22CBB">
        <w:rPr>
          <w:rStyle w:val="nfasis"/>
          <w:sz w:val="28"/>
          <w:szCs w:val="28"/>
        </w:rPr>
        <w:t>2013)</w:t>
      </w:r>
      <w:r w:rsidR="00B22CBB" w:rsidRPr="00B22CBB">
        <w:rPr>
          <w:rStyle w:val="nfasis"/>
          <w:sz w:val="28"/>
          <w:szCs w:val="28"/>
        </w:rPr>
        <w:t>. Turno Tarde</w:t>
      </w:r>
    </w:p>
    <w:p w:rsidR="0055267A" w:rsidRPr="00B22CBB" w:rsidRDefault="009C4062" w:rsidP="00E54C5B">
      <w:pPr>
        <w:pStyle w:val="Subseccin"/>
        <w:rPr>
          <w:sz w:val="28"/>
          <w:szCs w:val="28"/>
        </w:rPr>
      </w:pPr>
      <w:r w:rsidRPr="00B22CBB">
        <w:rPr>
          <w:sz w:val="28"/>
          <w:szCs w:val="28"/>
        </w:rPr>
        <w:t>Jardín</w:t>
      </w:r>
      <w:r w:rsidR="00E54C5B" w:rsidRPr="00B22CBB">
        <w:rPr>
          <w:sz w:val="28"/>
          <w:szCs w:val="28"/>
        </w:rPr>
        <w:t xml:space="preserve"> Maternal Coco Miel | </w:t>
      </w:r>
      <w:r w:rsidR="00B22CBB" w:rsidRPr="00B22CBB">
        <w:rPr>
          <w:sz w:val="28"/>
          <w:szCs w:val="28"/>
        </w:rPr>
        <w:t>Yapeyú y Alberdi 541</w:t>
      </w:r>
    </w:p>
    <w:p w:rsidR="00B22CBB" w:rsidRDefault="00B22CBB" w:rsidP="00B22CBB">
      <w:pPr>
        <w:rPr>
          <w:sz w:val="28"/>
          <w:szCs w:val="28"/>
        </w:rPr>
      </w:pPr>
      <w:r w:rsidRPr="00B22CBB">
        <w:rPr>
          <w:sz w:val="28"/>
          <w:szCs w:val="28"/>
        </w:rPr>
        <w:t>Maestra de salita de 1 y 2 años (2012-2013). Turno Mañana</w:t>
      </w:r>
    </w:p>
    <w:p w:rsidR="00E1690F" w:rsidRDefault="00E1690F" w:rsidP="00B22CBB">
      <w:pPr>
        <w:rPr>
          <w:sz w:val="28"/>
          <w:szCs w:val="28"/>
        </w:rPr>
      </w:pPr>
    </w:p>
    <w:p w:rsidR="006F19FE" w:rsidRDefault="006F19FE" w:rsidP="006F19FE">
      <w:pPr>
        <w:pStyle w:val="Subseccin"/>
        <w:rPr>
          <w:sz w:val="32"/>
          <w:szCs w:val="32"/>
        </w:rPr>
      </w:pPr>
      <w:r>
        <w:rPr>
          <w:sz w:val="32"/>
          <w:szCs w:val="32"/>
        </w:rPr>
        <w:t>REFERENCIAS</w:t>
      </w:r>
    </w:p>
    <w:p w:rsidR="006F19FE" w:rsidRDefault="009C4062" w:rsidP="00056602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Díaz</w:t>
      </w:r>
      <w:r w:rsidR="00056602">
        <w:rPr>
          <w:sz w:val="28"/>
          <w:szCs w:val="28"/>
        </w:rPr>
        <w:t xml:space="preserve"> Mariela 2984533349</w:t>
      </w:r>
    </w:p>
    <w:p w:rsidR="00056602" w:rsidRDefault="009C4062" w:rsidP="00056602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Analía</w:t>
      </w:r>
      <w:r w:rsidR="00E1690F">
        <w:rPr>
          <w:sz w:val="28"/>
          <w:szCs w:val="28"/>
        </w:rPr>
        <w:t xml:space="preserve"> Ponce 2984691002</w:t>
      </w:r>
    </w:p>
    <w:p w:rsidR="006F19FE" w:rsidRPr="006F19FE" w:rsidRDefault="006F19FE" w:rsidP="006F19FE"/>
    <w:p w:rsidR="0055267A" w:rsidRPr="002272D1" w:rsidRDefault="002272D1" w:rsidP="002272D1">
      <w:pPr>
        <w:pStyle w:val="Subseccin"/>
        <w:rPr>
          <w:sz w:val="32"/>
          <w:szCs w:val="32"/>
        </w:rPr>
      </w:pPr>
      <w:r>
        <w:rPr>
          <w:sz w:val="32"/>
          <w:szCs w:val="32"/>
          <w:lang w:val="es-ES"/>
        </w:rPr>
        <w:t>APTITUDES</w:t>
      </w:r>
    </w:p>
    <w:p w:rsidR="0055267A" w:rsidRPr="00B22CBB" w:rsidRDefault="00B22CBB">
      <w:pPr>
        <w:pStyle w:val="Prrafodelista"/>
        <w:numPr>
          <w:ilvl w:val="0"/>
          <w:numId w:val="4"/>
        </w:numPr>
        <w:ind w:hanging="288"/>
      </w:pPr>
      <w:r>
        <w:rPr>
          <w:sz w:val="28"/>
          <w:szCs w:val="28"/>
        </w:rPr>
        <w:t>Puntual</w:t>
      </w:r>
    </w:p>
    <w:p w:rsidR="00B22CBB" w:rsidRPr="006F19FE" w:rsidRDefault="00B22CBB">
      <w:pPr>
        <w:pStyle w:val="Prrafodelista"/>
        <w:numPr>
          <w:ilvl w:val="0"/>
          <w:numId w:val="4"/>
        </w:numPr>
        <w:ind w:hanging="288"/>
        <w:rPr>
          <w:sz w:val="28"/>
          <w:szCs w:val="28"/>
        </w:rPr>
      </w:pPr>
      <w:r w:rsidRPr="006F19FE">
        <w:rPr>
          <w:sz w:val="28"/>
          <w:szCs w:val="28"/>
        </w:rPr>
        <w:t>Dispuesta a incorporar</w:t>
      </w:r>
      <w:r w:rsidR="006F19FE" w:rsidRPr="006F19FE">
        <w:rPr>
          <w:sz w:val="28"/>
          <w:szCs w:val="28"/>
        </w:rPr>
        <w:t xml:space="preserve"> nuevos cono</w:t>
      </w:r>
      <w:r w:rsidRPr="006F19FE">
        <w:rPr>
          <w:sz w:val="28"/>
          <w:szCs w:val="28"/>
        </w:rPr>
        <w:t>cimientos</w:t>
      </w:r>
    </w:p>
    <w:p w:rsidR="006F19FE" w:rsidRPr="006F19FE" w:rsidRDefault="006F19FE">
      <w:pPr>
        <w:pStyle w:val="Prrafodelista"/>
        <w:numPr>
          <w:ilvl w:val="0"/>
          <w:numId w:val="4"/>
        </w:numPr>
        <w:ind w:hanging="288"/>
        <w:rPr>
          <w:sz w:val="28"/>
          <w:szCs w:val="28"/>
        </w:rPr>
      </w:pPr>
      <w:r w:rsidRPr="006F19FE">
        <w:rPr>
          <w:sz w:val="28"/>
          <w:szCs w:val="28"/>
        </w:rPr>
        <w:t>Eficiente</w:t>
      </w:r>
    </w:p>
    <w:p w:rsidR="006F19FE" w:rsidRPr="006F19FE" w:rsidRDefault="006F19FE">
      <w:pPr>
        <w:pStyle w:val="Prrafodelista"/>
        <w:numPr>
          <w:ilvl w:val="0"/>
          <w:numId w:val="4"/>
        </w:numPr>
        <w:ind w:hanging="288"/>
        <w:rPr>
          <w:sz w:val="28"/>
          <w:szCs w:val="28"/>
        </w:rPr>
      </w:pPr>
      <w:r w:rsidRPr="006F19FE">
        <w:rPr>
          <w:sz w:val="28"/>
          <w:szCs w:val="28"/>
        </w:rPr>
        <w:t>Responsable</w:t>
      </w:r>
    </w:p>
    <w:p w:rsidR="006F19FE" w:rsidRDefault="006F19FE">
      <w:pPr>
        <w:pStyle w:val="Prrafodelista"/>
        <w:numPr>
          <w:ilvl w:val="0"/>
          <w:numId w:val="4"/>
        </w:numPr>
        <w:ind w:hanging="288"/>
        <w:rPr>
          <w:sz w:val="28"/>
          <w:szCs w:val="28"/>
        </w:rPr>
      </w:pPr>
      <w:r w:rsidRPr="006F19FE">
        <w:rPr>
          <w:sz w:val="28"/>
          <w:szCs w:val="28"/>
        </w:rPr>
        <w:t>Discreta y reservada</w:t>
      </w:r>
    </w:p>
    <w:p w:rsidR="006F19FE" w:rsidRPr="006F19FE" w:rsidRDefault="006F19FE" w:rsidP="006F19FE">
      <w:pPr>
        <w:rPr>
          <w:sz w:val="28"/>
          <w:szCs w:val="28"/>
        </w:rPr>
      </w:pPr>
    </w:p>
    <w:p w:rsidR="00E244D0" w:rsidRDefault="00E244D0">
      <w:pPr>
        <w:spacing w:line="276" w:lineRule="auto"/>
        <w:rPr>
          <w:sz w:val="28"/>
          <w:szCs w:val="28"/>
        </w:rPr>
      </w:pPr>
    </w:p>
    <w:p w:rsidR="00E244D0" w:rsidRPr="00E244D0" w:rsidRDefault="00E244D0" w:rsidP="00E244D0">
      <w:pPr>
        <w:rPr>
          <w:sz w:val="28"/>
          <w:szCs w:val="28"/>
        </w:rPr>
      </w:pPr>
    </w:p>
    <w:p w:rsidR="00E244D0" w:rsidRDefault="00E244D0" w:rsidP="00E244D0">
      <w:pPr>
        <w:rPr>
          <w:sz w:val="28"/>
          <w:szCs w:val="28"/>
        </w:rPr>
      </w:pPr>
    </w:p>
    <w:p w:rsidR="0055267A" w:rsidRPr="00E244D0" w:rsidRDefault="00E244D0" w:rsidP="00E244D0">
      <w:pPr>
        <w:jc w:val="right"/>
        <w:rPr>
          <w:sz w:val="28"/>
          <w:szCs w:val="28"/>
        </w:rPr>
      </w:pPr>
      <w:r>
        <w:rPr>
          <w:sz w:val="28"/>
          <w:szCs w:val="28"/>
        </w:rPr>
        <w:t>MARISOL OLATE</w:t>
      </w:r>
    </w:p>
    <w:sectPr w:rsidR="0055267A" w:rsidRPr="00E244D0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D61" w:rsidRDefault="00713D61">
      <w:pPr>
        <w:spacing w:after="0" w:line="240" w:lineRule="auto"/>
      </w:pPr>
      <w:r>
        <w:separator/>
      </w:r>
    </w:p>
  </w:endnote>
  <w:endnote w:type="continuationSeparator" w:id="0">
    <w:p w:rsidR="00713D61" w:rsidRDefault="00713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67A" w:rsidRDefault="0042749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DB6C8F8" id="Rectá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FZfwIAAP4EAAAOAAAAZHJzL2Uyb0RvYy54bWysVFGO0zAQ/UfiDpb/u2m6STeNmq5WTYuQ&#10;FlixcAA3dhILxza223RZcRjO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9300D1D" id="Rectá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YMnQIAADQFAAAOAAAAZHJzL2Uyb0RvYy54bWysVNuO0zAQfUfiHyy/d3MhvSTadLXbpQhp&#10;gRULH+A6TmLhG7bbdEF8DN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NB19g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17C1684" id="Rectá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UGnAIAADQFAAAOAAAAZHJzL2Uyb0RvYy54bWysVNuO0zAQfUfiHyy/d3MhvSTadLXbpQhp&#10;gRULH+DGTmLhG7bbdEF8DN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FcslBpwCAAA0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55267A" w:rsidRDefault="0042749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5267A" w:rsidRDefault="00427490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  <w:lang w:val="es-ES"/>
                            </w:rPr>
                            <w:t>Escribir nombre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IbVksLwIAAFQ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55267A" w:rsidRDefault="00427490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  <w:lang w:val="es-ES"/>
                      </w:rPr>
                      <w:t>Escribir nombre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D61" w:rsidRDefault="00713D61">
      <w:pPr>
        <w:spacing w:after="0" w:line="240" w:lineRule="auto"/>
      </w:pPr>
      <w:r>
        <w:separator/>
      </w:r>
    </w:p>
  </w:footnote>
  <w:footnote w:type="continuationSeparator" w:id="0">
    <w:p w:rsidR="00713D61" w:rsidRDefault="00713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67A" w:rsidRDefault="0042749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F4F7ADC" id="Rectá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FXevad+AgAA/g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A0458C9" id="Rectá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UxnQIAADQFAAAOAAAAZHJzL2Uyb0RvYy54bWysVNuO0zAQfUfiHyy/d3MhvSTadLXbpQhp&#10;gRULH+A6TmLh2MZ2my6Ij+Fb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PJ3FTG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094E422" id="Rectá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FtnQIAADQFAAAOAAAAZHJzL2Uyb0RvYy54bWysVF1uEzEQfkfiDpbf0/3ppsmuuqnahCCk&#10;AhWFAzi2d9fCaxvbyaZFHIaz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IASIW2dAgAANA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55267A" w:rsidRDefault="005526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23F5190C"/>
    <w:multiLevelType w:val="hybridMultilevel"/>
    <w:tmpl w:val="0FF8DC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779E2"/>
    <w:multiLevelType w:val="hybridMultilevel"/>
    <w:tmpl w:val="49E2E9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DateAndTime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F1"/>
    <w:rsid w:val="00056602"/>
    <w:rsid w:val="002272D1"/>
    <w:rsid w:val="003C618B"/>
    <w:rsid w:val="00424493"/>
    <w:rsid w:val="00427490"/>
    <w:rsid w:val="004E453C"/>
    <w:rsid w:val="0055267A"/>
    <w:rsid w:val="005914F1"/>
    <w:rsid w:val="006F19FE"/>
    <w:rsid w:val="00713D61"/>
    <w:rsid w:val="008F264C"/>
    <w:rsid w:val="009C4062"/>
    <w:rsid w:val="00A81F04"/>
    <w:rsid w:val="00B22CBB"/>
    <w:rsid w:val="00D31137"/>
    <w:rsid w:val="00D42CD7"/>
    <w:rsid w:val="00E1690F"/>
    <w:rsid w:val="00E244D0"/>
    <w:rsid w:val="00E5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B00D6FBD-D553-467F-A75E-52683EFD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7A7A7A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7F7F7F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7A7A7A" w:themeColor="accent1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D1282E" w:themeColor="text2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pPr>
      <w:spacing w:before="12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rPr>
      <w:b w:val="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Nombre">
    <w:name w:val="Nombre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3082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AC0E3C2E5041D4BEA080EDC1576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E2127-F627-4F2A-8CEB-EA97D315EEA0}"/>
      </w:docPartPr>
      <w:docPartBody>
        <w:p w:rsidR="00800F6C" w:rsidRDefault="00E839B8">
          <w:pPr>
            <w:pStyle w:val="2AAC0E3C2E5041D4BEA080EDC1576AEA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9C87CEADF734446EB28C48897AD60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73359-DBEF-4F62-9676-3B5CA7E37AB0}"/>
      </w:docPartPr>
      <w:docPartBody>
        <w:p w:rsidR="00800F6C" w:rsidRDefault="00E839B8">
          <w:pPr>
            <w:pStyle w:val="9C87CEADF734446EB28C48897AD60DE4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  <w:docPart>
      <w:docPartPr>
        <w:name w:val="10BDA5AF204E4DB09BFBD4EB0521F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221E0-BEBA-4B8D-BB91-E199A42ABFCB}"/>
      </w:docPartPr>
      <w:docPartBody>
        <w:p w:rsidR="00800F6C" w:rsidRDefault="00E839B8">
          <w:pPr>
            <w:pStyle w:val="10BDA5AF204E4DB09BFBD4EB0521FB0D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733DE75D0726493F84877AFEC4BF4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870F-3063-4E54-BC5C-DDE203B8F046}"/>
      </w:docPartPr>
      <w:docPartBody>
        <w:p w:rsidR="00800F6C" w:rsidRDefault="00E839B8">
          <w:pPr>
            <w:pStyle w:val="733DE75D0726493F84877AFEC4BF4B54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  <w:docPart>
      <w:docPartPr>
        <w:name w:val="6D5FF5504C2B4766972A2F137AA1A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A734F-B1F5-4600-9276-D8F59B31C1D8}"/>
      </w:docPartPr>
      <w:docPartBody>
        <w:p w:rsidR="00800F6C" w:rsidRDefault="00E839B8">
          <w:pPr>
            <w:pStyle w:val="6D5FF5504C2B4766972A2F137AA1A520"/>
          </w:pPr>
          <w:r>
            <w:rPr>
              <w:rStyle w:val="Textodelmarcadordeposicin"/>
              <w:color w:val="000000"/>
              <w:lang w:val="es-ES"/>
            </w:rPr>
            <w:t>[Escriba su número de teléfono]</w:t>
          </w:r>
        </w:p>
      </w:docPartBody>
    </w:docPart>
    <w:docPart>
      <w:docPartPr>
        <w:name w:val="36399501E510424F9924707D983A1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61DB-DABE-4CFC-90EF-F1EBD649FE0C}"/>
      </w:docPartPr>
      <w:docPartBody>
        <w:p w:rsidR="00800F6C" w:rsidRDefault="00E839B8">
          <w:pPr>
            <w:pStyle w:val="36399501E510424F9924707D983A1EE0"/>
          </w:pPr>
          <w:r>
            <w:rPr>
              <w:rStyle w:val="Textodelmarcadordeposicin"/>
              <w:color w:val="000000"/>
              <w:lang w:val="es-ES"/>
            </w:rPr>
            <w:t>[Escriba su 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B8"/>
    <w:rsid w:val="00257236"/>
    <w:rsid w:val="00800F6C"/>
    <w:rsid w:val="00844DF1"/>
    <w:rsid w:val="00C86691"/>
    <w:rsid w:val="00E8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2AAC0E3C2E5041D4BEA080EDC1576AEA">
    <w:name w:val="2AAC0E3C2E5041D4BEA080EDC1576AEA"/>
  </w:style>
  <w:style w:type="paragraph" w:customStyle="1" w:styleId="9C87CEADF734446EB28C48897AD60DE4">
    <w:name w:val="9C87CEADF734446EB28C48897AD60DE4"/>
  </w:style>
  <w:style w:type="paragraph" w:customStyle="1" w:styleId="10BDA5AF204E4DB09BFBD4EB0521FB0D">
    <w:name w:val="10BDA5AF204E4DB09BFBD4EB0521FB0D"/>
  </w:style>
  <w:style w:type="paragraph" w:customStyle="1" w:styleId="733DE75D0726493F84877AFEC4BF4B54">
    <w:name w:val="733DE75D0726493F84877AFEC4BF4B54"/>
  </w:style>
  <w:style w:type="paragraph" w:customStyle="1" w:styleId="6D5FF5504C2B4766972A2F137AA1A520">
    <w:name w:val="6D5FF5504C2B4766972A2F137AA1A520"/>
  </w:style>
  <w:style w:type="paragraph" w:customStyle="1" w:styleId="36399501E510424F9924707D983A1EE0">
    <w:name w:val="36399501E510424F9924707D983A1EE0"/>
  </w:style>
  <w:style w:type="paragraph" w:customStyle="1" w:styleId="DBD665ADEEE949E0AF57043471F0E157">
    <w:name w:val="DBD665ADEEE949E0AF57043471F0E157"/>
  </w:style>
  <w:style w:type="paragraph" w:customStyle="1" w:styleId="BE942539EF00425EB8BC4245B0A0BA6C">
    <w:name w:val="BE942539EF00425EB8BC4245B0A0BA6C"/>
  </w:style>
  <w:style w:type="paragraph" w:customStyle="1" w:styleId="B19691B62EC2464EA90E0CC79BB71B29">
    <w:name w:val="B19691B62EC2464EA90E0CC79BB71B29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44546A" w:themeColor="text2"/>
    </w:rPr>
  </w:style>
  <w:style w:type="paragraph" w:customStyle="1" w:styleId="6A7FBA98E5CE4E7B945E8B467E4F18C2">
    <w:name w:val="6A7FBA98E5CE4E7B945E8B467E4F18C2"/>
  </w:style>
  <w:style w:type="paragraph" w:customStyle="1" w:styleId="F701EA6BDAA3469BA6B58EE158B61814">
    <w:name w:val="F701EA6BDAA3469BA6B58EE158B61814"/>
  </w:style>
  <w:style w:type="paragraph" w:customStyle="1" w:styleId="D42938588AEB477EBB2D101D6EABD506">
    <w:name w:val="D42938588AEB477EBB2D101D6EABD506"/>
  </w:style>
  <w:style w:type="paragraph" w:customStyle="1" w:styleId="3892CD09AE5D47B6B8D091E58FD1F072">
    <w:name w:val="3892CD09AE5D47B6B8D091E58FD1F072"/>
  </w:style>
  <w:style w:type="paragraph" w:customStyle="1" w:styleId="4076B9B8EF5043E395BF378088768A29">
    <w:name w:val="4076B9B8EF5043E395BF378088768A29"/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customStyle="1" w:styleId="A76FCE87B108487CA4FFAB9BAAAEF747">
    <w:name w:val="A76FCE87B108487CA4FFAB9BAAAEF747"/>
  </w:style>
  <w:style w:type="paragraph" w:customStyle="1" w:styleId="5B274B4B179940DFB8961326A3BD7E88">
    <w:name w:val="5B274B4B179940DFB8961326A3BD7E88"/>
  </w:style>
  <w:style w:type="paragraph" w:customStyle="1" w:styleId="E9111DFE3D2A476287024698D19820ED">
    <w:name w:val="E9111DFE3D2A476287024698D19820ED"/>
  </w:style>
  <w:style w:type="paragraph" w:customStyle="1" w:styleId="A76598F2A71746D08F3BD6D80F4DC77D">
    <w:name w:val="A76598F2A71746D08F3BD6D80F4DC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Los arrayanes N°233. B° Barnabá</CompanyAddress>
  <CompanyPhone>2984740550</CompanyPhone>
  <CompanyFax/>
  <CompanyEmail>Marivyc_25@outlook.com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C00F1FC-7B3D-43B0-8BF6-E35930DF7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256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marisol olate</dc:creator>
  <cp:lastModifiedBy>alumno</cp:lastModifiedBy>
  <cp:revision>6</cp:revision>
  <dcterms:created xsi:type="dcterms:W3CDTF">2015-06-23T16:49:00Z</dcterms:created>
  <dcterms:modified xsi:type="dcterms:W3CDTF">2015-06-24T15:55:00Z</dcterms:modified>
</cp:coreProperties>
</file>