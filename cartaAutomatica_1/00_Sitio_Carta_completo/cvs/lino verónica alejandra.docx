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7D" w:rsidRDefault="00136D7D">
      <w:pPr>
        <w:tabs>
          <w:tab w:val="left" w:pos="2266"/>
        </w:tabs>
      </w:pPr>
    </w:p>
    <w:sdt>
      <w:sdtPr>
        <w:alias w:val="Nombre del currículo"/>
        <w:tag w:val="Nombre del currículo"/>
        <w:id w:val="782665251"/>
        <w:placeholder>
          <w:docPart w:val="7FEEEDF89A204D6C875717C15DA2B70B"/>
        </w:placeholder>
        <w:docPartList>
          <w:docPartGallery w:val="Quick Parts"/>
          <w:docPartCategory w:val=" Nombre del currículo"/>
        </w:docPartList>
      </w:sdtPr>
      <w:sdtEndPr/>
      <w:sdtContent>
        <w:p w:rsidR="00640110" w:rsidRDefault="00640110"/>
        <w:tbl>
          <w:tblPr>
            <w:tblStyle w:val="Tablaconcuadrcula"/>
            <w:tblW w:w="4505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5684"/>
            <w:gridCol w:w="3195"/>
          </w:tblGrid>
          <w:tr w:rsidR="00640110" w:rsidTr="008B1297">
            <w:trPr>
              <w:trHeight w:val="1924"/>
              <w:jc w:val="center"/>
            </w:trPr>
            <w:tc>
              <w:tcPr>
                <w:tcW w:w="5684" w:type="dxa"/>
                <w:shd w:val="clear" w:color="auto" w:fill="auto"/>
              </w:tcPr>
              <w:sdt>
                <w:sdtPr>
                  <w:rPr>
                    <w:rFonts w:asciiTheme="majorHAnsi" w:hAnsiTheme="majorHAnsi"/>
                    <w:b/>
                    <w:color w:val="213F43" w:themeColor="accent2" w:themeShade="80"/>
                    <w:sz w:val="28"/>
                    <w:szCs w:val="28"/>
                  </w:rPr>
                  <w:id w:val="811067882"/>
                  <w:placeholder>
                    <w:docPart w:val="F56768612D934E059368C80E7446626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40110" w:rsidRDefault="00B12976">
                    <w:pPr>
                      <w:rPr>
                        <w:rFonts w:asciiTheme="majorHAnsi" w:hAnsiTheme="majorHAnsi"/>
                        <w:b/>
                        <w:color w:val="213F43" w:themeColor="accent2" w:themeShade="80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b/>
                        <w:color w:val="213F43" w:themeColor="accent2" w:themeShade="80"/>
                        <w:sz w:val="28"/>
                        <w:szCs w:val="28"/>
                        <w:lang w:val="es-AR"/>
                      </w:rPr>
                      <w:t>L</w:t>
                    </w:r>
                    <w:r w:rsidR="00640110">
                      <w:rPr>
                        <w:rFonts w:asciiTheme="majorHAnsi" w:hAnsiTheme="majorHAnsi"/>
                        <w:b/>
                        <w:color w:val="213F43" w:themeColor="accent2" w:themeShade="80"/>
                        <w:sz w:val="28"/>
                        <w:szCs w:val="28"/>
                        <w:lang w:val="es-AR"/>
                      </w:rPr>
                      <w:t xml:space="preserve">ino </w:t>
                    </w:r>
                    <w:r>
                      <w:rPr>
                        <w:rFonts w:asciiTheme="majorHAnsi" w:hAnsiTheme="majorHAnsi"/>
                        <w:b/>
                        <w:color w:val="213F43" w:themeColor="accent2" w:themeShade="80"/>
                        <w:sz w:val="28"/>
                        <w:szCs w:val="28"/>
                        <w:lang w:val="es-AR"/>
                      </w:rPr>
                      <w:t>V</w:t>
                    </w:r>
                    <w:r w:rsidR="00640110">
                      <w:rPr>
                        <w:rFonts w:asciiTheme="majorHAnsi" w:hAnsiTheme="majorHAnsi"/>
                        <w:b/>
                        <w:color w:val="213F43" w:themeColor="accent2" w:themeShade="80"/>
                        <w:sz w:val="28"/>
                        <w:szCs w:val="28"/>
                        <w:lang w:val="es-AR"/>
                      </w:rPr>
                      <w:t xml:space="preserve">erónica Alejandra   </w:t>
                    </w:r>
                  </w:p>
                </w:sdtContent>
              </w:sdt>
              <w:p w:rsidR="00640110" w:rsidRDefault="00640110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 xml:space="preserve">Código 2434 nº1141 </w:t>
                </w:r>
                <w:r w:rsidR="00C07E98">
                  <w:rPr>
                    <w:color w:val="424456" w:themeColor="text2"/>
                  </w:rPr>
                  <w:t xml:space="preserve">, </w:t>
                </w:r>
                <w:r>
                  <w:rPr>
                    <w:color w:val="424456" w:themeColor="text2"/>
                  </w:rPr>
                  <w:t xml:space="preserve">Bº </w:t>
                </w:r>
                <w:proofErr w:type="spellStart"/>
                <w:r>
                  <w:rPr>
                    <w:color w:val="424456" w:themeColor="text2"/>
                  </w:rPr>
                  <w:t>standart</w:t>
                </w:r>
                <w:proofErr w:type="spellEnd"/>
                <w:r>
                  <w:rPr>
                    <w:color w:val="424456" w:themeColor="text2"/>
                  </w:rPr>
                  <w:t xml:space="preserve"> norte</w:t>
                </w:r>
              </w:p>
              <w:p w:rsidR="00640110" w:rsidRDefault="00C07E98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Teléfono : 2976253900/ 4068790</w:t>
                </w:r>
              </w:p>
              <w:p w:rsidR="00640110" w:rsidRDefault="00640110" w:rsidP="00B76EFA">
                <w:pPr>
                  <w:jc w:val="right"/>
                  <w:rPr>
                    <w:color w:val="424456" w:themeColor="text2"/>
                  </w:rPr>
                </w:pPr>
              </w:p>
              <w:p w:rsidR="00640110" w:rsidRDefault="00640110" w:rsidP="00640110"/>
            </w:tc>
            <w:tc>
              <w:tcPr>
                <w:tcW w:w="3195" w:type="dxa"/>
                <w:tcBorders>
                  <w:left w:val="nil"/>
                </w:tcBorders>
                <w:shd w:val="clear" w:color="auto" w:fill="auto"/>
              </w:tcPr>
              <w:p w:rsidR="00640110" w:rsidRDefault="00B76EFA">
                <w:pPr>
                  <w:rPr>
                    <w:rFonts w:asciiTheme="majorHAnsi" w:hAnsiTheme="majorHAnsi"/>
                    <w:color w:val="4F271C"/>
                    <w:sz w:val="32"/>
                    <w:szCs w:val="32"/>
                  </w:rPr>
                </w:pPr>
                <w:r>
                  <w:rPr>
                    <w:noProof/>
                    <w:color w:val="424456" w:themeColor="text2"/>
                    <w:lang w:val="es-AR" w:eastAsia="es-AR"/>
                  </w:rPr>
                  <w:drawing>
                    <wp:inline distT="0" distB="0" distL="0" distR="0">
                      <wp:extent cx="1362075" cy="1352550"/>
                      <wp:effectExtent l="19050" t="0" r="9525" b="0"/>
                      <wp:docPr id="3" name="1 Imagen" descr="foto c.v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oto c.v.jpg"/>
                              <pic:cNvPicPr/>
                            </pic:nvPicPr>
                            <pic:blipFill>
                              <a:blip r:embed="rId11" cstate="print"/>
                              <a:srcRect t="4698" r="83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2075" cy="1352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136D7D" w:rsidRDefault="007C2DC2">
          <w:pPr>
            <w:tabs>
              <w:tab w:val="left" w:pos="2266"/>
            </w:tabs>
          </w:pPr>
        </w:p>
      </w:sdtContent>
    </w:sdt>
    <w:tbl>
      <w:tblPr>
        <w:tblStyle w:val="Tablaconcuadrcula"/>
        <w:tblW w:w="501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3"/>
        <w:gridCol w:w="7662"/>
      </w:tblGrid>
      <w:tr w:rsidR="00136D7D" w:rsidTr="0007763A">
        <w:trPr>
          <w:trHeight w:val="1893"/>
          <w:jc w:val="center"/>
        </w:trPr>
        <w:tc>
          <w:tcPr>
            <w:tcW w:w="2223" w:type="dxa"/>
            <w:tcBorders>
              <w:top w:val="nil"/>
            </w:tcBorders>
            <w:shd w:val="clear" w:color="auto" w:fill="auto"/>
            <w:vAlign w:val="center"/>
          </w:tcPr>
          <w:p w:rsidR="00C07E98" w:rsidRDefault="00640110" w:rsidP="00EF57F1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  <w:r w:rsidRPr="00C07E98">
              <w:rPr>
                <w:color w:val="000000" w:themeColor="text1"/>
              </w:rPr>
              <w:br/>
            </w:r>
            <w:r w:rsidR="008B1297">
              <w:rPr>
                <w:color w:val="000000" w:themeColor="text1"/>
              </w:rPr>
              <w:t>I</w:t>
            </w:r>
            <w:r w:rsidR="007776D8" w:rsidRPr="00C07E98">
              <w:rPr>
                <w:color w:val="000000" w:themeColor="text1"/>
              </w:rPr>
              <w:t xml:space="preserve">nformación personal </w:t>
            </w:r>
            <w:r w:rsidRPr="00C07E98">
              <w:rPr>
                <w:color w:val="000000" w:themeColor="text1"/>
              </w:rPr>
              <w:br/>
            </w:r>
          </w:p>
          <w:p w:rsidR="008B1297" w:rsidRDefault="008B1297" w:rsidP="00EF57F1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</w:p>
          <w:p w:rsidR="008B1297" w:rsidRPr="00C07E98" w:rsidRDefault="008B1297" w:rsidP="00EF57F1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</w:p>
        </w:tc>
        <w:tc>
          <w:tcPr>
            <w:tcW w:w="7662" w:type="dxa"/>
            <w:tcBorders>
              <w:top w:val="nil"/>
            </w:tcBorders>
            <w:shd w:val="clear" w:color="auto" w:fill="auto"/>
            <w:vAlign w:val="center"/>
          </w:tcPr>
          <w:p w:rsidR="007776D8" w:rsidRDefault="007776D8" w:rsidP="00EF57F1">
            <w:pPr>
              <w:pStyle w:val="Prrafodelista"/>
              <w:numPr>
                <w:ilvl w:val="0"/>
                <w:numId w:val="17"/>
              </w:numPr>
              <w:rPr>
                <w:color w:val="424456" w:themeColor="text2"/>
              </w:rPr>
            </w:pPr>
            <w:r w:rsidRPr="00B12976">
              <w:rPr>
                <w:color w:val="424456" w:themeColor="text2"/>
              </w:rPr>
              <w:t>Estado civil: soltera</w:t>
            </w:r>
          </w:p>
          <w:p w:rsidR="00C07E98" w:rsidRPr="00B12976" w:rsidRDefault="00C07E98" w:rsidP="00EF57F1">
            <w:pPr>
              <w:pStyle w:val="Prrafodelista"/>
              <w:numPr>
                <w:ilvl w:val="0"/>
                <w:numId w:val="17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Hijos: no</w:t>
            </w:r>
          </w:p>
          <w:p w:rsidR="007776D8" w:rsidRDefault="007776D8" w:rsidP="00EF57F1">
            <w:pPr>
              <w:pStyle w:val="Prrafodelista"/>
              <w:numPr>
                <w:ilvl w:val="0"/>
                <w:numId w:val="17"/>
              </w:numPr>
              <w:rPr>
                <w:color w:val="424456" w:themeColor="text2"/>
              </w:rPr>
            </w:pPr>
            <w:r w:rsidRPr="00B12976">
              <w:rPr>
                <w:color w:val="424456" w:themeColor="text2"/>
              </w:rPr>
              <w:t>Nacionalidad: argentina</w:t>
            </w:r>
          </w:p>
          <w:p w:rsidR="00C07E98" w:rsidRPr="00B12976" w:rsidRDefault="00C07E98" w:rsidP="00EF57F1">
            <w:pPr>
              <w:pStyle w:val="Prrafodelista"/>
              <w:numPr>
                <w:ilvl w:val="0"/>
                <w:numId w:val="17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Fecha de nacimiento: 26 de agosto de 1990</w:t>
            </w:r>
          </w:p>
          <w:p w:rsidR="007776D8" w:rsidRPr="00B12976" w:rsidRDefault="000A691B" w:rsidP="00EF57F1">
            <w:pPr>
              <w:pStyle w:val="Prrafodelista"/>
              <w:numPr>
                <w:ilvl w:val="0"/>
                <w:numId w:val="17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Edad: 23</w:t>
            </w:r>
            <w:r w:rsidR="007776D8" w:rsidRPr="00B12976">
              <w:rPr>
                <w:color w:val="424456" w:themeColor="text2"/>
              </w:rPr>
              <w:t xml:space="preserve"> años</w:t>
            </w:r>
          </w:p>
          <w:p w:rsidR="007776D8" w:rsidRDefault="007776D8" w:rsidP="00EF57F1">
            <w:pPr>
              <w:pStyle w:val="Prrafodelista"/>
              <w:numPr>
                <w:ilvl w:val="0"/>
                <w:numId w:val="17"/>
              </w:numPr>
              <w:rPr>
                <w:color w:val="424456" w:themeColor="text2"/>
              </w:rPr>
            </w:pPr>
            <w:r w:rsidRPr="00B12976">
              <w:rPr>
                <w:color w:val="424456" w:themeColor="text2"/>
              </w:rPr>
              <w:t>Lugar de nacimiento: comodoro Rivadavia</w:t>
            </w:r>
          </w:p>
          <w:p w:rsidR="00C07E98" w:rsidRDefault="00C07E98" w:rsidP="00EF57F1">
            <w:pPr>
              <w:pStyle w:val="Prrafodelista"/>
              <w:numPr>
                <w:ilvl w:val="0"/>
                <w:numId w:val="17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mail: </w:t>
            </w:r>
            <w:hyperlink r:id="rId12" w:history="1">
              <w:r w:rsidR="001612DA" w:rsidRPr="00A174BC">
                <w:rPr>
                  <w:rStyle w:val="Hipervnculo"/>
                </w:rPr>
                <w:t>Linoveronicaa@gmail.com</w:t>
              </w:r>
            </w:hyperlink>
          </w:p>
          <w:p w:rsidR="001612DA" w:rsidRPr="001612DA" w:rsidRDefault="001612DA" w:rsidP="001612DA">
            <w:pPr>
              <w:rPr>
                <w:color w:val="424456" w:themeColor="text2"/>
              </w:rPr>
            </w:pPr>
          </w:p>
        </w:tc>
      </w:tr>
      <w:tr w:rsidR="00136D7D" w:rsidTr="0007763A">
        <w:trPr>
          <w:trHeight w:val="1018"/>
          <w:jc w:val="center"/>
        </w:trPr>
        <w:tc>
          <w:tcPr>
            <w:tcW w:w="2223" w:type="dxa"/>
            <w:shd w:val="clear" w:color="auto" w:fill="auto"/>
            <w:vAlign w:val="center"/>
          </w:tcPr>
          <w:p w:rsidR="001612DA" w:rsidRPr="00C07E98" w:rsidRDefault="007776D8" w:rsidP="00EF57F1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  <w:r w:rsidRPr="00C07E98">
              <w:rPr>
                <w:color w:val="000000" w:themeColor="text1"/>
              </w:rPr>
              <w:t xml:space="preserve">Educación </w:t>
            </w:r>
            <w:r w:rsidR="001612DA">
              <w:rPr>
                <w:color w:val="000000" w:themeColor="text1"/>
              </w:rPr>
              <w:t xml:space="preserve"> primaria</w:t>
            </w:r>
          </w:p>
        </w:tc>
        <w:tc>
          <w:tcPr>
            <w:tcW w:w="7662" w:type="dxa"/>
            <w:shd w:val="clear" w:color="auto" w:fill="auto"/>
            <w:vAlign w:val="center"/>
          </w:tcPr>
          <w:p w:rsidR="00136D7D" w:rsidRPr="00B12976" w:rsidRDefault="007776D8" w:rsidP="00EF57F1">
            <w:pPr>
              <w:pStyle w:val="Subseccin"/>
              <w:framePr w:hSpace="0" w:wrap="auto" w:hAnchor="text" w:xAlign="left" w:yAlign="inline"/>
              <w:numPr>
                <w:ilvl w:val="0"/>
                <w:numId w:val="18"/>
              </w:numPr>
              <w:rPr>
                <w:b w:val="0"/>
              </w:rPr>
            </w:pPr>
            <w:r w:rsidRPr="00B12976">
              <w:rPr>
                <w:b w:val="0"/>
              </w:rPr>
              <w:t xml:space="preserve">Escuela nº 119 Nicolás </w:t>
            </w:r>
            <w:r w:rsidR="00B12976" w:rsidRPr="00B12976">
              <w:rPr>
                <w:b w:val="0"/>
              </w:rPr>
              <w:t>Avellaned</w:t>
            </w:r>
            <w:r w:rsidR="00B12976">
              <w:rPr>
                <w:b w:val="0"/>
              </w:rPr>
              <w:t>a</w:t>
            </w:r>
            <w:r w:rsidRPr="00B12976">
              <w:rPr>
                <w:b w:val="0"/>
              </w:rPr>
              <w:t xml:space="preserve">     </w:t>
            </w:r>
            <w:r w:rsidR="00B12976">
              <w:rPr>
                <w:b w:val="0"/>
              </w:rPr>
              <w:t xml:space="preserve">               C</w:t>
            </w:r>
            <w:r w:rsidRPr="00B12976">
              <w:rPr>
                <w:b w:val="0"/>
              </w:rPr>
              <w:t>omodoro Rivadavia, Chubut</w:t>
            </w:r>
          </w:p>
          <w:p w:rsidR="00136D7D" w:rsidRPr="00B12976" w:rsidRDefault="007776D8" w:rsidP="00EF57F1">
            <w:pPr>
              <w:pStyle w:val="Prrafodelista"/>
              <w:numPr>
                <w:ilvl w:val="0"/>
                <w:numId w:val="18"/>
              </w:numPr>
              <w:rPr>
                <w:color w:val="424456" w:themeColor="text2"/>
              </w:rPr>
            </w:pPr>
            <w:r w:rsidRPr="00B12976">
              <w:rPr>
                <w:color w:val="424456" w:themeColor="text2"/>
              </w:rPr>
              <w:t>San Martín 1400</w:t>
            </w:r>
          </w:p>
          <w:p w:rsidR="00C07E98" w:rsidRDefault="007776D8" w:rsidP="00F8640C">
            <w:pPr>
              <w:pStyle w:val="Listaconvietas"/>
              <w:numPr>
                <w:ilvl w:val="0"/>
                <w:numId w:val="18"/>
              </w:numPr>
            </w:pPr>
            <w:r>
              <w:t>De 1997 a 2002</w:t>
            </w:r>
          </w:p>
          <w:p w:rsidR="001612DA" w:rsidRDefault="001612DA" w:rsidP="00F8640C">
            <w:pPr>
              <w:pStyle w:val="Listaconvietas"/>
              <w:numPr>
                <w:ilvl w:val="0"/>
                <w:numId w:val="0"/>
              </w:numPr>
              <w:ind w:left="720"/>
            </w:pPr>
          </w:p>
        </w:tc>
      </w:tr>
      <w:tr w:rsidR="00136D7D" w:rsidTr="0007763A">
        <w:trPr>
          <w:trHeight w:val="3325"/>
          <w:jc w:val="center"/>
        </w:trPr>
        <w:tc>
          <w:tcPr>
            <w:tcW w:w="2223" w:type="dxa"/>
            <w:shd w:val="clear" w:color="auto" w:fill="auto"/>
            <w:vAlign w:val="center"/>
          </w:tcPr>
          <w:p w:rsidR="001612DA" w:rsidRDefault="001612DA" w:rsidP="00F8640C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Educación secundaria</w:t>
            </w:r>
            <w:r>
              <w:rPr>
                <w:color w:val="000000" w:themeColor="text1"/>
              </w:rPr>
              <w:br/>
            </w:r>
          </w:p>
          <w:p w:rsidR="008B1297" w:rsidRDefault="008B1297" w:rsidP="00F8640C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</w:p>
          <w:p w:rsidR="008B1297" w:rsidRDefault="008B1297" w:rsidP="00F8640C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Educación universitaria</w:t>
            </w:r>
          </w:p>
          <w:p w:rsidR="000A691B" w:rsidRDefault="008B1297" w:rsidP="00F8640C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 w:rsidR="000A691B">
              <w:rPr>
                <w:color w:val="000000" w:themeColor="text1"/>
              </w:rPr>
              <w:t xml:space="preserve">educación terciaria </w:t>
            </w:r>
          </w:p>
          <w:p w:rsidR="007776D8" w:rsidRPr="00C07E98" w:rsidRDefault="007776D8" w:rsidP="00F8640C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 w:rsidR="00136D7D" w:rsidRPr="00B12976" w:rsidRDefault="007776D8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 w:rsidRPr="00B12976">
              <w:rPr>
                <w:color w:val="424456" w:themeColor="text2"/>
              </w:rPr>
              <w:t>Colegio nº 766 perito moreno</w:t>
            </w:r>
            <w:r w:rsidR="00B12976">
              <w:rPr>
                <w:color w:val="424456" w:themeColor="text2"/>
              </w:rPr>
              <w:t xml:space="preserve">                            </w:t>
            </w:r>
            <w:r w:rsidR="00B12976" w:rsidRPr="00B12976">
              <w:t>Comodoro Rivadavia, Chubut</w:t>
            </w:r>
          </w:p>
          <w:p w:rsidR="00195D1C" w:rsidRDefault="00195D1C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Perito moreno s/n</w:t>
            </w:r>
          </w:p>
          <w:p w:rsidR="007776D8" w:rsidRPr="00B12976" w:rsidRDefault="007776D8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 w:rsidRPr="00B12976">
              <w:rPr>
                <w:color w:val="424456" w:themeColor="text2"/>
              </w:rPr>
              <w:t>de 2003 a 2008</w:t>
            </w:r>
          </w:p>
          <w:p w:rsidR="00F8640C" w:rsidRDefault="000A691B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Título</w:t>
            </w:r>
            <w:r w:rsidR="00195D1C">
              <w:rPr>
                <w:color w:val="424456" w:themeColor="text2"/>
              </w:rPr>
              <w:t xml:space="preserve">: </w:t>
            </w:r>
            <w:r w:rsidR="00B12976" w:rsidRPr="00B12976">
              <w:rPr>
                <w:color w:val="424456" w:themeColor="text2"/>
              </w:rPr>
              <w:t>técnico</w:t>
            </w:r>
            <w:r w:rsidR="007776D8" w:rsidRPr="00B12976">
              <w:rPr>
                <w:color w:val="424456" w:themeColor="text2"/>
              </w:rPr>
              <w:t xml:space="preserve"> profesional en salud ambienta</w:t>
            </w:r>
            <w:r w:rsidR="001612DA">
              <w:rPr>
                <w:color w:val="424456" w:themeColor="text2"/>
              </w:rPr>
              <w:t>l</w:t>
            </w:r>
          </w:p>
          <w:p w:rsidR="00F8640C" w:rsidRPr="00F8640C" w:rsidRDefault="00F8640C" w:rsidP="00F8640C">
            <w:pPr>
              <w:pStyle w:val="Prrafodelista"/>
              <w:rPr>
                <w:color w:val="424456" w:themeColor="text2"/>
              </w:rPr>
            </w:pPr>
          </w:p>
          <w:p w:rsidR="007776D8" w:rsidRPr="00B12976" w:rsidRDefault="00B12976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 w:rsidRPr="00B12976">
              <w:rPr>
                <w:color w:val="424456" w:themeColor="text2"/>
              </w:rPr>
              <w:t xml:space="preserve">Universidad </w:t>
            </w:r>
            <w:r>
              <w:rPr>
                <w:color w:val="424456" w:themeColor="text2"/>
              </w:rPr>
              <w:t>N</w:t>
            </w:r>
            <w:r w:rsidRPr="00B12976">
              <w:rPr>
                <w:color w:val="424456" w:themeColor="text2"/>
              </w:rPr>
              <w:t xml:space="preserve">acional </w:t>
            </w:r>
            <w:r>
              <w:rPr>
                <w:color w:val="424456" w:themeColor="text2"/>
              </w:rPr>
              <w:t>P</w:t>
            </w:r>
            <w:r w:rsidRPr="00B12976">
              <w:rPr>
                <w:color w:val="424456" w:themeColor="text2"/>
              </w:rPr>
              <w:t xml:space="preserve">atagónica </w:t>
            </w:r>
            <w:r>
              <w:rPr>
                <w:color w:val="424456" w:themeColor="text2"/>
              </w:rPr>
              <w:t>S</w:t>
            </w:r>
            <w:r w:rsidRPr="00B12976">
              <w:rPr>
                <w:color w:val="424456" w:themeColor="text2"/>
              </w:rPr>
              <w:t>an Juan Bosco</w:t>
            </w:r>
          </w:p>
          <w:p w:rsidR="007776D8" w:rsidRPr="00B12976" w:rsidRDefault="00B12976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 w:rsidRPr="00B12976">
              <w:rPr>
                <w:color w:val="424456" w:themeColor="text2"/>
              </w:rPr>
              <w:t>Licenciatura en gestión ambiental</w:t>
            </w:r>
          </w:p>
          <w:p w:rsidR="0056100B" w:rsidRDefault="00195D1C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Cursando  d</w:t>
            </w:r>
            <w:r w:rsidR="00B12976" w:rsidRPr="00B12976">
              <w:rPr>
                <w:color w:val="424456" w:themeColor="text2"/>
              </w:rPr>
              <w:t xml:space="preserve">esde </w:t>
            </w:r>
            <w:r>
              <w:rPr>
                <w:color w:val="424456" w:themeColor="text2"/>
              </w:rPr>
              <w:t xml:space="preserve">el </w:t>
            </w:r>
            <w:r w:rsidR="00B12976" w:rsidRPr="00B12976">
              <w:rPr>
                <w:color w:val="424456" w:themeColor="text2"/>
              </w:rPr>
              <w:t>2010</w:t>
            </w:r>
            <w:r w:rsidR="00107A25">
              <w:rPr>
                <w:color w:val="424456" w:themeColor="text2"/>
              </w:rPr>
              <w:t xml:space="preserve"> a la fecha</w:t>
            </w:r>
          </w:p>
          <w:p w:rsidR="0056100B" w:rsidRDefault="0056100B" w:rsidP="00EF57F1">
            <w:pPr>
              <w:pStyle w:val="Prrafodelista"/>
              <w:rPr>
                <w:color w:val="424456" w:themeColor="text2"/>
              </w:rPr>
            </w:pPr>
          </w:p>
          <w:p w:rsidR="001612DA" w:rsidRPr="001612DA" w:rsidRDefault="001612DA" w:rsidP="001612DA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Cámara de comercio</w:t>
            </w:r>
            <w:r w:rsidR="00B76EFA">
              <w:rPr>
                <w:color w:val="424456" w:themeColor="text2"/>
              </w:rPr>
              <w:t xml:space="preserve"> industria y producción</w:t>
            </w:r>
          </w:p>
          <w:p w:rsidR="001612DA" w:rsidRDefault="001612DA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Despachante de aduana  y/o  Agente de transporte aduanero</w:t>
            </w:r>
          </w:p>
          <w:p w:rsidR="007776D8" w:rsidRPr="008B1297" w:rsidRDefault="001612DA" w:rsidP="00EF57F1">
            <w:pPr>
              <w:pStyle w:val="Prrafodelista"/>
              <w:numPr>
                <w:ilvl w:val="0"/>
                <w:numId w:val="19"/>
              </w:numPr>
              <w:rPr>
                <w:color w:val="424456" w:themeColor="text2"/>
              </w:rPr>
            </w:pPr>
            <w:r>
              <w:rPr>
                <w:color w:val="424456" w:themeColor="text2"/>
              </w:rPr>
              <w:t>Cursando desde 2013</w:t>
            </w:r>
            <w:r w:rsidR="0056100B">
              <w:rPr>
                <w:color w:val="424456" w:themeColor="text2"/>
              </w:rPr>
              <w:br/>
            </w:r>
          </w:p>
        </w:tc>
      </w:tr>
      <w:tr w:rsidR="00136D7D" w:rsidTr="0007763A">
        <w:trPr>
          <w:trHeight w:val="2259"/>
          <w:jc w:val="center"/>
        </w:trPr>
        <w:tc>
          <w:tcPr>
            <w:tcW w:w="2223" w:type="dxa"/>
            <w:shd w:val="clear" w:color="auto" w:fill="auto"/>
            <w:vAlign w:val="center"/>
          </w:tcPr>
          <w:p w:rsidR="00B12976" w:rsidRDefault="00B76EFA" w:rsidP="00EF57F1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  <w:r w:rsidRPr="00C07E98">
              <w:rPr>
                <w:color w:val="000000" w:themeColor="text1"/>
              </w:rPr>
              <w:t>Idiomas</w:t>
            </w:r>
          </w:p>
          <w:p w:rsidR="000A691B" w:rsidRPr="00C07E98" w:rsidRDefault="000A691B" w:rsidP="00EF57F1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 w:rsidR="00136D7D" w:rsidRDefault="00136D7D" w:rsidP="00EF57F1">
            <w:pPr>
              <w:rPr>
                <w:color w:val="424456" w:themeColor="text2"/>
              </w:rPr>
            </w:pPr>
          </w:p>
          <w:p w:rsidR="00136D7D" w:rsidRPr="00B12976" w:rsidRDefault="00B12976" w:rsidP="00EF57F1">
            <w:pPr>
              <w:pStyle w:val="Prrafodelista"/>
              <w:numPr>
                <w:ilvl w:val="0"/>
                <w:numId w:val="20"/>
              </w:numPr>
              <w:rPr>
                <w:bCs/>
              </w:rPr>
            </w:pPr>
            <w:r w:rsidRPr="00B12976">
              <w:rPr>
                <w:bCs/>
              </w:rPr>
              <w:t>ingles</w:t>
            </w:r>
          </w:p>
          <w:p w:rsidR="00B12976" w:rsidRPr="00B12976" w:rsidRDefault="00B12976" w:rsidP="00EF57F1">
            <w:pPr>
              <w:pStyle w:val="Prrafodelista"/>
              <w:numPr>
                <w:ilvl w:val="0"/>
                <w:numId w:val="20"/>
              </w:numPr>
              <w:rPr>
                <w:bCs/>
              </w:rPr>
            </w:pPr>
            <w:r w:rsidRPr="00B12976">
              <w:rPr>
                <w:bCs/>
              </w:rPr>
              <w:t>instituto: C.E.L.I.</w:t>
            </w:r>
          </w:p>
          <w:p w:rsidR="00B12976" w:rsidRPr="00B12976" w:rsidRDefault="00B12976" w:rsidP="00EF57F1">
            <w:pPr>
              <w:pStyle w:val="Prrafodelista"/>
              <w:numPr>
                <w:ilvl w:val="0"/>
                <w:numId w:val="20"/>
              </w:numPr>
              <w:rPr>
                <w:bCs/>
              </w:rPr>
            </w:pPr>
            <w:r w:rsidRPr="00B12976">
              <w:rPr>
                <w:bCs/>
              </w:rPr>
              <w:t>expresión oral y escrita</w:t>
            </w:r>
          </w:p>
          <w:p w:rsidR="00B12976" w:rsidRPr="008B1297" w:rsidRDefault="00B12976" w:rsidP="00EF57F1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color w:val="438086" w:themeColor="accent2"/>
              </w:rPr>
            </w:pPr>
            <w:r w:rsidRPr="00B12976">
              <w:rPr>
                <w:bCs/>
              </w:rPr>
              <w:t xml:space="preserve">nivel: intermédiate </w:t>
            </w:r>
            <w:proofErr w:type="spellStart"/>
            <w:r w:rsidRPr="00B12976">
              <w:rPr>
                <w:bCs/>
              </w:rPr>
              <w:t>level</w:t>
            </w:r>
            <w:proofErr w:type="spellEnd"/>
            <w:r w:rsidRPr="00B12976">
              <w:rPr>
                <w:bCs/>
              </w:rPr>
              <w:t xml:space="preserve"> (junior)</w:t>
            </w:r>
          </w:p>
          <w:p w:rsidR="000A691B" w:rsidRPr="000A691B" w:rsidRDefault="008B1297" w:rsidP="000A691B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color w:val="438086" w:themeColor="accent2"/>
              </w:rPr>
            </w:pPr>
            <w:r>
              <w:rPr>
                <w:bCs/>
              </w:rPr>
              <w:t xml:space="preserve">desde </w:t>
            </w:r>
            <w:r w:rsidR="00B76EFA">
              <w:rPr>
                <w:bCs/>
              </w:rPr>
              <w:t>1995 al 2007</w:t>
            </w:r>
          </w:p>
          <w:p w:rsidR="000A691B" w:rsidRDefault="000A691B" w:rsidP="000A691B">
            <w:pPr>
              <w:ind w:left="360"/>
              <w:rPr>
                <w:b/>
                <w:bCs/>
                <w:color w:val="438086" w:themeColor="accent2"/>
              </w:rPr>
            </w:pPr>
          </w:p>
          <w:p w:rsidR="000A691B" w:rsidRDefault="000A691B" w:rsidP="000A691B">
            <w:pPr>
              <w:ind w:left="360"/>
              <w:rPr>
                <w:b/>
                <w:bCs/>
                <w:color w:val="438086" w:themeColor="accent2"/>
              </w:rPr>
            </w:pPr>
          </w:p>
          <w:p w:rsidR="000A691B" w:rsidRPr="000A691B" w:rsidRDefault="000A691B" w:rsidP="000A691B">
            <w:pPr>
              <w:ind w:left="360"/>
              <w:rPr>
                <w:b/>
                <w:bCs/>
                <w:color w:val="438086" w:themeColor="accent2"/>
              </w:rPr>
            </w:pPr>
          </w:p>
        </w:tc>
      </w:tr>
    </w:tbl>
    <w:p w:rsidR="00107A25" w:rsidRDefault="00107A25" w:rsidP="00C07E98">
      <w:pPr>
        <w:jc w:val="both"/>
        <w:rPr>
          <w:rFonts w:asciiTheme="majorHAnsi" w:hAnsiTheme="majorHAnsi"/>
          <w:b/>
          <w:sz w:val="22"/>
          <w:szCs w:val="22"/>
        </w:rPr>
      </w:pPr>
    </w:p>
    <w:p w:rsidR="00107A25" w:rsidRDefault="00107A25" w:rsidP="00C07E98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Conocimientos informáticos </w:t>
      </w:r>
    </w:p>
    <w:p w:rsidR="00DC22EA" w:rsidRPr="00DC22EA" w:rsidRDefault="00DC22EA" w:rsidP="00DC22EA">
      <w:pPr>
        <w:jc w:val="both"/>
        <w:rPr>
          <w:sz w:val="22"/>
          <w:szCs w:val="22"/>
        </w:rPr>
      </w:pPr>
      <w:r w:rsidRPr="00DC22EA">
        <w:rPr>
          <w:sz w:val="22"/>
          <w:szCs w:val="22"/>
        </w:rPr>
        <w:t xml:space="preserve">Medios/altos a nivel usuario: </w:t>
      </w:r>
    </w:p>
    <w:p w:rsidR="00DC22EA" w:rsidRPr="00DC22EA" w:rsidRDefault="00DC22EA" w:rsidP="00DC22EA">
      <w:pPr>
        <w:jc w:val="both"/>
        <w:rPr>
          <w:sz w:val="22"/>
          <w:szCs w:val="22"/>
        </w:rPr>
      </w:pPr>
      <w:r w:rsidRPr="00DC22EA">
        <w:rPr>
          <w:sz w:val="22"/>
          <w:szCs w:val="22"/>
        </w:rPr>
        <w:t xml:space="preserve">* Windows </w:t>
      </w:r>
    </w:p>
    <w:p w:rsidR="00DC22EA" w:rsidRPr="00DC22EA" w:rsidRDefault="00AC3109" w:rsidP="00DC22EA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* </w:t>
      </w:r>
      <w:r w:rsidR="0007763A" w:rsidRPr="00DC22EA">
        <w:rPr>
          <w:sz w:val="22"/>
          <w:szCs w:val="22"/>
          <w:lang w:val="en-US"/>
        </w:rPr>
        <w:t>Office</w:t>
      </w:r>
      <w:r w:rsidR="00DC22EA" w:rsidRPr="00DC22EA">
        <w:rPr>
          <w:sz w:val="22"/>
          <w:szCs w:val="22"/>
          <w:lang w:val="en-US"/>
        </w:rPr>
        <w:t>: Microsoft Word, Excel y PowerPoint</w:t>
      </w:r>
    </w:p>
    <w:p w:rsidR="00DC22EA" w:rsidRPr="00DC22EA" w:rsidRDefault="00DC22EA" w:rsidP="00DC22EA">
      <w:pPr>
        <w:jc w:val="both"/>
        <w:rPr>
          <w:sz w:val="22"/>
          <w:szCs w:val="22"/>
        </w:rPr>
      </w:pPr>
      <w:r w:rsidRPr="00DC22EA">
        <w:rPr>
          <w:sz w:val="22"/>
          <w:szCs w:val="22"/>
        </w:rPr>
        <w:lastRenderedPageBreak/>
        <w:t>* Internet</w:t>
      </w:r>
    </w:p>
    <w:p w:rsidR="00DC22EA" w:rsidRPr="00DC22EA" w:rsidRDefault="00DC22EA" w:rsidP="00DC22EA">
      <w:pPr>
        <w:jc w:val="both"/>
        <w:rPr>
          <w:b/>
          <w:sz w:val="22"/>
          <w:szCs w:val="22"/>
        </w:rPr>
      </w:pPr>
      <w:r w:rsidRPr="00DC22EA">
        <w:rPr>
          <w:sz w:val="22"/>
          <w:szCs w:val="22"/>
        </w:rPr>
        <w:t>*Outlook</w:t>
      </w:r>
    </w:p>
    <w:p w:rsidR="00AC3109" w:rsidRDefault="00107A25" w:rsidP="00AC3109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br/>
      </w:r>
      <w:r w:rsidR="00AC3109">
        <w:rPr>
          <w:rFonts w:asciiTheme="majorHAnsi" w:hAnsiTheme="majorHAnsi"/>
          <w:b/>
          <w:sz w:val="22"/>
          <w:szCs w:val="22"/>
        </w:rPr>
        <w:t>Experiencia Laboral</w:t>
      </w:r>
    </w:p>
    <w:p w:rsidR="00107A25" w:rsidRDefault="0007763A" w:rsidP="007D226E">
      <w:pPr>
        <w:pStyle w:val="Prrafodelista"/>
        <w:numPr>
          <w:ilvl w:val="0"/>
          <w:numId w:val="30"/>
        </w:numPr>
        <w:jc w:val="both"/>
        <w:rPr>
          <w:sz w:val="22"/>
          <w:szCs w:val="22"/>
        </w:rPr>
      </w:pPr>
      <w:r w:rsidRPr="007D226E">
        <w:rPr>
          <w:sz w:val="22"/>
          <w:szCs w:val="22"/>
        </w:rPr>
        <w:t>Desde</w:t>
      </w:r>
      <w:r w:rsidR="00AC3109" w:rsidRPr="007D226E">
        <w:rPr>
          <w:sz w:val="22"/>
          <w:szCs w:val="22"/>
        </w:rPr>
        <w:t xml:space="preserve"> 16 al 24 de diciembre del 2012 (</w:t>
      </w:r>
      <w:r w:rsidR="00A32503">
        <w:rPr>
          <w:sz w:val="22"/>
          <w:szCs w:val="22"/>
        </w:rPr>
        <w:t xml:space="preserve">temporada) en </w:t>
      </w:r>
      <w:r w:rsidR="00DC22EA" w:rsidRPr="007D226E">
        <w:rPr>
          <w:sz w:val="22"/>
          <w:szCs w:val="22"/>
        </w:rPr>
        <w:t>atención al cliente</w:t>
      </w:r>
      <w:r w:rsidRPr="007D226E">
        <w:rPr>
          <w:sz w:val="22"/>
          <w:szCs w:val="22"/>
        </w:rPr>
        <w:t xml:space="preserve"> en comercio </w:t>
      </w:r>
      <w:r w:rsidR="0047046A">
        <w:rPr>
          <w:sz w:val="22"/>
          <w:szCs w:val="22"/>
        </w:rPr>
        <w:t>“</w:t>
      </w:r>
      <w:r w:rsidRPr="007D226E">
        <w:rPr>
          <w:sz w:val="22"/>
          <w:szCs w:val="22"/>
        </w:rPr>
        <w:t>fiesta ropa informal</w:t>
      </w:r>
      <w:r w:rsidR="0047046A">
        <w:rPr>
          <w:sz w:val="22"/>
          <w:szCs w:val="22"/>
        </w:rPr>
        <w:t>”</w:t>
      </w:r>
    </w:p>
    <w:p w:rsidR="007D226E" w:rsidRDefault="007D226E" w:rsidP="007D226E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Tel: 4465061</w:t>
      </w:r>
    </w:p>
    <w:p w:rsidR="00A32503" w:rsidRDefault="00A32503" w:rsidP="007D226E">
      <w:pPr>
        <w:pStyle w:val="Prrafodelista"/>
        <w:jc w:val="both"/>
        <w:rPr>
          <w:sz w:val="22"/>
          <w:szCs w:val="22"/>
        </w:rPr>
      </w:pPr>
    </w:p>
    <w:p w:rsidR="007D226E" w:rsidRDefault="007D226E" w:rsidP="007D226E">
      <w:pPr>
        <w:pStyle w:val="Prrafodelista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Desde 18 al 31 de diciembre</w:t>
      </w:r>
      <w:r w:rsidR="00A32503">
        <w:rPr>
          <w:sz w:val="22"/>
          <w:szCs w:val="22"/>
        </w:rPr>
        <w:t xml:space="preserve"> del 2013(temporada) en </w:t>
      </w:r>
      <w:r>
        <w:rPr>
          <w:sz w:val="22"/>
          <w:szCs w:val="22"/>
        </w:rPr>
        <w:t xml:space="preserve">atención al cliente en </w:t>
      </w:r>
      <w:r w:rsidR="0047046A">
        <w:rPr>
          <w:sz w:val="22"/>
          <w:szCs w:val="22"/>
        </w:rPr>
        <w:t xml:space="preserve">“ el </w:t>
      </w:r>
      <w:r>
        <w:rPr>
          <w:sz w:val="22"/>
          <w:szCs w:val="22"/>
        </w:rPr>
        <w:t>Mago Tole</w:t>
      </w:r>
      <w:r w:rsidR="0047046A">
        <w:rPr>
          <w:sz w:val="22"/>
          <w:szCs w:val="22"/>
        </w:rPr>
        <w:t>”</w:t>
      </w:r>
    </w:p>
    <w:p w:rsidR="007D226E" w:rsidRPr="007D226E" w:rsidRDefault="0047046A" w:rsidP="007D226E">
      <w:pPr>
        <w:pStyle w:val="Prrafodelista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Tel: 2974460196/1546</w:t>
      </w:r>
    </w:p>
    <w:p w:rsidR="00C07E98" w:rsidRDefault="00C07E98" w:rsidP="00C07E98">
      <w:pPr>
        <w:jc w:val="both"/>
        <w:rPr>
          <w:rFonts w:asciiTheme="majorHAnsi" w:hAnsiTheme="majorHAnsi"/>
          <w:b/>
          <w:sz w:val="22"/>
          <w:szCs w:val="22"/>
        </w:rPr>
      </w:pPr>
      <w:r w:rsidRPr="00C07E98">
        <w:rPr>
          <w:rFonts w:asciiTheme="majorHAnsi" w:hAnsiTheme="majorHAnsi"/>
          <w:b/>
          <w:sz w:val="22"/>
          <w:szCs w:val="22"/>
        </w:rPr>
        <w:t xml:space="preserve">Objetivos  </w:t>
      </w:r>
      <w:r>
        <w:rPr>
          <w:rFonts w:asciiTheme="majorHAnsi" w:hAnsiTheme="majorHAnsi"/>
          <w:b/>
          <w:sz w:val="22"/>
          <w:szCs w:val="22"/>
        </w:rPr>
        <w:t xml:space="preserve">laborales                  </w:t>
      </w:r>
      <w:r w:rsidRPr="00C07E98">
        <w:rPr>
          <w:rFonts w:asciiTheme="majorHAnsi" w:hAnsiTheme="majorHAnsi"/>
          <w:b/>
          <w:sz w:val="22"/>
          <w:szCs w:val="22"/>
        </w:rPr>
        <w:t xml:space="preserve">  </w:t>
      </w:r>
    </w:p>
    <w:p w:rsidR="00C07E98" w:rsidRPr="00FE40D3" w:rsidRDefault="00FE40D3" w:rsidP="00FE40D3">
      <w:pPr>
        <w:jc w:val="both"/>
        <w:rPr>
          <w:rFonts w:eastAsia="Times New Roman" w:cs="Arial"/>
          <w:bCs/>
          <w:color w:val="000000"/>
        </w:rPr>
      </w:pPr>
      <w:r w:rsidRPr="00FE40D3">
        <w:rPr>
          <w:rStyle w:val="apple-style-span"/>
          <w:rFonts w:eastAsia="Times New Roman" w:cs="Arial"/>
          <w:bCs/>
          <w:color w:val="000000"/>
        </w:rPr>
        <w:t xml:space="preserve">Soy una persona eficiente, responsable, </w:t>
      </w:r>
      <w:r>
        <w:rPr>
          <w:rStyle w:val="apple-style-span"/>
          <w:rFonts w:eastAsia="Times New Roman" w:cs="Arial"/>
          <w:bCs/>
          <w:color w:val="000000"/>
        </w:rPr>
        <w:t>proactiva,</w:t>
      </w:r>
      <w:r w:rsidRPr="00FE40D3">
        <w:rPr>
          <w:rStyle w:val="apple-style-span"/>
          <w:rFonts w:eastAsia="Times New Roman" w:cs="Arial"/>
          <w:bCs/>
          <w:color w:val="000000"/>
        </w:rPr>
        <w:t xml:space="preserve"> puntual y cumplidora con capacidad para trabajar bajo presión. Mi objetivo es realizar mi mayor esfuerzo y pl</w:t>
      </w:r>
      <w:r>
        <w:rPr>
          <w:rStyle w:val="apple-style-span"/>
          <w:rFonts w:eastAsia="Times New Roman" w:cs="Arial"/>
          <w:bCs/>
          <w:color w:val="000000"/>
        </w:rPr>
        <w:t>asmar todos mis conocimientos,  para i</w:t>
      </w:r>
      <w:r w:rsidR="00B76EFA">
        <w:rPr>
          <w:rStyle w:val="apple-style-span"/>
          <w:rFonts w:eastAsia="Times New Roman" w:cs="Arial"/>
          <w:bCs/>
          <w:color w:val="000000"/>
        </w:rPr>
        <w:t xml:space="preserve">ntegrarme </w:t>
      </w:r>
      <w:r w:rsidR="00FB0ADE">
        <w:rPr>
          <w:rStyle w:val="apple-style-span"/>
          <w:rFonts w:eastAsia="Times New Roman" w:cs="Arial"/>
          <w:bCs/>
          <w:color w:val="000000"/>
        </w:rPr>
        <w:t>a</w:t>
      </w:r>
      <w:r w:rsidR="00C07E98" w:rsidRPr="00195D1C">
        <w:rPr>
          <w:rStyle w:val="apple-style-span"/>
          <w:rFonts w:eastAsia="Times New Roman" w:cs="Arial"/>
          <w:bCs/>
          <w:color w:val="000000"/>
        </w:rPr>
        <w:t xml:space="preserve"> un equipo de trabajo,</w:t>
      </w:r>
      <w:r w:rsidR="00195D1C">
        <w:rPr>
          <w:rStyle w:val="apple-style-span"/>
          <w:rFonts w:eastAsia="Times New Roman" w:cs="Arial"/>
          <w:bCs/>
          <w:color w:val="000000"/>
        </w:rPr>
        <w:t xml:space="preserve"> </w:t>
      </w:r>
      <w:r w:rsidR="00B76EFA">
        <w:rPr>
          <w:rStyle w:val="apple-style-span"/>
          <w:rFonts w:eastAsia="Times New Roman" w:cs="Arial"/>
          <w:bCs/>
          <w:color w:val="000000"/>
        </w:rPr>
        <w:t>en el cual pueda entregar</w:t>
      </w:r>
      <w:r w:rsidR="00195D1C">
        <w:rPr>
          <w:rStyle w:val="apple-style-span"/>
          <w:rFonts w:eastAsia="Times New Roman" w:cs="Arial"/>
          <w:bCs/>
          <w:color w:val="000000"/>
        </w:rPr>
        <w:t xml:space="preserve"> tod</w:t>
      </w:r>
      <w:r>
        <w:rPr>
          <w:rStyle w:val="apple-style-span"/>
          <w:rFonts w:eastAsia="Times New Roman" w:cs="Arial"/>
          <w:bCs/>
          <w:color w:val="000000"/>
        </w:rPr>
        <w:t>as mis aptitudes</w:t>
      </w:r>
      <w:r w:rsidR="0056100B">
        <w:rPr>
          <w:rStyle w:val="apple-style-span"/>
          <w:rFonts w:eastAsia="Times New Roman" w:cs="Arial"/>
          <w:bCs/>
          <w:color w:val="000000"/>
        </w:rPr>
        <w:t xml:space="preserve"> </w:t>
      </w:r>
      <w:r w:rsidR="008B1297">
        <w:rPr>
          <w:rStyle w:val="apple-style-span"/>
          <w:rFonts w:eastAsia="Times New Roman" w:cs="Arial"/>
          <w:bCs/>
          <w:color w:val="000000"/>
        </w:rPr>
        <w:t xml:space="preserve">y estar </w:t>
      </w:r>
      <w:r w:rsidR="00195D1C">
        <w:rPr>
          <w:rStyle w:val="apple-style-span"/>
          <w:rFonts w:eastAsia="Times New Roman" w:cs="Arial"/>
          <w:bCs/>
          <w:color w:val="000000"/>
        </w:rPr>
        <w:t xml:space="preserve">a </w:t>
      </w:r>
      <w:r w:rsidR="008B1297">
        <w:rPr>
          <w:rStyle w:val="apple-style-span"/>
          <w:rFonts w:eastAsia="Times New Roman" w:cs="Arial"/>
          <w:bCs/>
          <w:color w:val="000000"/>
        </w:rPr>
        <w:t xml:space="preserve">total </w:t>
      </w:r>
      <w:r w:rsidR="00C07E98" w:rsidRPr="00195D1C">
        <w:rPr>
          <w:rStyle w:val="apple-style-span"/>
          <w:rFonts w:eastAsia="Times New Roman" w:cs="Arial"/>
          <w:bCs/>
          <w:color w:val="000000"/>
        </w:rPr>
        <w:t>disposic</w:t>
      </w:r>
      <w:r w:rsidR="008B1297">
        <w:rPr>
          <w:rStyle w:val="apple-style-span"/>
          <w:rFonts w:eastAsia="Times New Roman" w:cs="Arial"/>
          <w:bCs/>
          <w:color w:val="000000"/>
        </w:rPr>
        <w:t>ión</w:t>
      </w:r>
      <w:r w:rsidR="00812EBF">
        <w:rPr>
          <w:rStyle w:val="apple-style-span"/>
          <w:rFonts w:eastAsia="Times New Roman" w:cs="Arial"/>
          <w:bCs/>
          <w:color w:val="000000"/>
        </w:rPr>
        <w:t xml:space="preserve"> de aprender </w:t>
      </w:r>
      <w:r w:rsidR="00B76EFA">
        <w:rPr>
          <w:rStyle w:val="apple-style-span"/>
          <w:rFonts w:eastAsia="Times New Roman" w:cs="Arial"/>
          <w:bCs/>
          <w:color w:val="000000"/>
        </w:rPr>
        <w:t xml:space="preserve"> </w:t>
      </w:r>
      <w:r w:rsidR="00812EBF">
        <w:rPr>
          <w:rStyle w:val="apple-style-span"/>
          <w:rFonts w:eastAsia="Times New Roman" w:cs="Arial"/>
          <w:bCs/>
          <w:color w:val="000000"/>
        </w:rPr>
        <w:t xml:space="preserve">a diario con </w:t>
      </w:r>
      <w:r w:rsidR="008B1297">
        <w:rPr>
          <w:rStyle w:val="apple-style-span"/>
          <w:rFonts w:eastAsia="Times New Roman" w:cs="Arial"/>
          <w:bCs/>
          <w:color w:val="000000"/>
        </w:rPr>
        <w:t>cada</w:t>
      </w:r>
      <w:r w:rsidR="00B76EFA">
        <w:rPr>
          <w:rStyle w:val="apple-style-span"/>
          <w:rFonts w:eastAsia="Times New Roman" w:cs="Arial"/>
          <w:bCs/>
          <w:color w:val="000000"/>
        </w:rPr>
        <w:t xml:space="preserve"> </w:t>
      </w:r>
      <w:r w:rsidR="008B1297">
        <w:rPr>
          <w:rStyle w:val="apple-style-span"/>
          <w:rFonts w:eastAsia="Times New Roman" w:cs="Arial"/>
          <w:bCs/>
          <w:color w:val="000000"/>
        </w:rPr>
        <w:t xml:space="preserve"> actividad que se me entregue</w:t>
      </w:r>
      <w:r w:rsidR="00812EBF">
        <w:rPr>
          <w:rStyle w:val="apple-style-span"/>
          <w:rFonts w:eastAsia="Times New Roman" w:cs="Arial"/>
          <w:bCs/>
          <w:color w:val="000000"/>
        </w:rPr>
        <w:t xml:space="preserve">, </w:t>
      </w:r>
      <w:r w:rsidR="008B1297">
        <w:rPr>
          <w:rStyle w:val="apple-style-span"/>
          <w:rFonts w:eastAsia="Times New Roman" w:cs="Arial"/>
          <w:bCs/>
          <w:color w:val="000000"/>
        </w:rPr>
        <w:t>teniendo como finalidad</w:t>
      </w:r>
      <w:r w:rsidR="00C07E98" w:rsidRPr="00195D1C">
        <w:rPr>
          <w:rStyle w:val="apple-style-span"/>
          <w:rFonts w:eastAsia="Times New Roman" w:cs="Arial"/>
          <w:bCs/>
          <w:color w:val="000000"/>
        </w:rPr>
        <w:t xml:space="preserve"> superar </w:t>
      </w:r>
      <w:r w:rsidR="00812EBF">
        <w:rPr>
          <w:rStyle w:val="apple-style-span"/>
          <w:rFonts w:eastAsia="Times New Roman" w:cs="Arial"/>
          <w:bCs/>
          <w:color w:val="000000"/>
        </w:rPr>
        <w:t xml:space="preserve">los </w:t>
      </w:r>
      <w:r w:rsidR="008B1297">
        <w:rPr>
          <w:rStyle w:val="apple-style-span"/>
          <w:rFonts w:eastAsia="Times New Roman" w:cs="Arial"/>
          <w:bCs/>
          <w:color w:val="000000"/>
        </w:rPr>
        <w:t>objetivos</w:t>
      </w:r>
      <w:r w:rsidR="0056100B">
        <w:rPr>
          <w:rStyle w:val="apple-style-span"/>
          <w:rFonts w:eastAsia="Times New Roman" w:cs="Arial"/>
          <w:bCs/>
          <w:color w:val="000000"/>
        </w:rPr>
        <w:t xml:space="preserve"> pactados</w:t>
      </w:r>
      <w:r>
        <w:rPr>
          <w:rStyle w:val="apple-style-span"/>
          <w:rFonts w:eastAsia="Times New Roman" w:cs="Arial"/>
          <w:bCs/>
          <w:color w:val="000000"/>
        </w:rPr>
        <w:t xml:space="preserve"> </w:t>
      </w:r>
      <w:proofErr w:type="spellStart"/>
      <w:r>
        <w:rPr>
          <w:rStyle w:val="apple-style-span"/>
          <w:rFonts w:eastAsia="Times New Roman" w:cs="Arial"/>
          <w:bCs/>
          <w:color w:val="000000"/>
        </w:rPr>
        <w:t>asi</w:t>
      </w:r>
      <w:proofErr w:type="spellEnd"/>
      <w:r>
        <w:rPr>
          <w:rStyle w:val="apple-style-span"/>
          <w:rFonts w:eastAsia="Times New Roman" w:cs="Arial"/>
          <w:bCs/>
          <w:color w:val="000000"/>
        </w:rPr>
        <w:t xml:space="preserve"> como también buscar una superación personal y profesional</w:t>
      </w:r>
      <w:r w:rsidR="0056100B">
        <w:rPr>
          <w:rStyle w:val="apple-style-span"/>
          <w:rFonts w:eastAsia="Times New Roman" w:cs="Arial"/>
          <w:bCs/>
          <w:color w:val="000000"/>
        </w:rPr>
        <w:t xml:space="preserve">. </w:t>
      </w:r>
    </w:p>
    <w:p w:rsidR="00812EBF" w:rsidRPr="003E5ABF" w:rsidRDefault="0047046A">
      <w:pPr>
        <w:rPr>
          <w:b/>
        </w:rPr>
      </w:pPr>
      <w:r>
        <w:rPr>
          <w:b/>
        </w:rPr>
        <w:t xml:space="preserve">Disponibilidad  </w:t>
      </w:r>
      <w:proofErr w:type="spellStart"/>
      <w:r>
        <w:rPr>
          <w:b/>
        </w:rPr>
        <w:t>part</w:t>
      </w:r>
      <w:proofErr w:type="spellEnd"/>
      <w:r w:rsidR="00812EBF">
        <w:rPr>
          <w:b/>
        </w:rPr>
        <w:t>-</w:t>
      </w:r>
      <w:r w:rsidR="00812EBF" w:rsidRPr="003E5ABF">
        <w:rPr>
          <w:b/>
        </w:rPr>
        <w:t>time</w:t>
      </w:r>
    </w:p>
    <w:sectPr w:rsidR="00812EBF" w:rsidRPr="003E5ABF" w:rsidSect="008B12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DC2" w:rsidRDefault="007C2DC2">
      <w:pPr>
        <w:spacing w:after="0" w:line="240" w:lineRule="auto"/>
      </w:pPr>
      <w:r>
        <w:separator/>
      </w:r>
    </w:p>
  </w:endnote>
  <w:endnote w:type="continuationSeparator" w:id="0">
    <w:p w:rsidR="007C2DC2" w:rsidRDefault="007C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D7D" w:rsidRDefault="00136D7D"/>
  <w:p w:rsidR="00136D7D" w:rsidRDefault="00F10784">
    <w:r>
      <w:fldChar w:fldCharType="begin"/>
    </w:r>
    <w:r>
      <w:instrText xml:space="preserve"> PAGE   \* MERGEFORMAT </w:instrText>
    </w:r>
    <w:r>
      <w:fldChar w:fldCharType="separate"/>
    </w:r>
    <w:r w:rsidR="00A32503">
      <w:rPr>
        <w:noProof/>
      </w:rPr>
      <w:t>2</w:t>
    </w:r>
    <w:r>
      <w:rPr>
        <w:noProof/>
      </w:rPr>
      <w:fldChar w:fldCharType="end"/>
    </w:r>
    <w:r w:rsidR="00403B02">
      <w:t xml:space="preserve"> </w:t>
    </w:r>
    <w:r w:rsidR="00403B02">
      <w:rPr>
        <w:color w:val="A04DA3" w:themeColor="accent3"/>
      </w:rPr>
      <w:sym w:font="Wingdings 2" w:char="F097"/>
    </w:r>
    <w:r w:rsidR="00403B02">
      <w:t xml:space="preserve"> </w:t>
    </w:r>
  </w:p>
  <w:p w:rsidR="00136D7D" w:rsidRDefault="007C2DC2">
    <w:r>
      <w:pict>
        <v:group id="_x0000_s2065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1804;top:15122;width:2723;height:0;rotation:180" o:connectortype="straight" strokecolor="#438086 [3205]" strokeweight="1.5pt"/>
          <v:shape id="_x0000_s2067" type="#_x0000_t32" style="position:absolute;left:1804;top:15193;width:3666;height:0;rotation:180" o:connectortype="straight" strokecolor="#438086 [3205]" strokeweight=".25pt"/>
          <w10:wrap type="none"/>
          <w10:anchorlock/>
        </v:group>
      </w:pict>
    </w:r>
  </w:p>
  <w:p w:rsidR="00136D7D" w:rsidRDefault="00136D7D">
    <w:pPr>
      <w:pStyle w:val="Sinespaciad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D7D" w:rsidRDefault="00136D7D">
    <w:pPr>
      <w:jc w:val="right"/>
    </w:pPr>
  </w:p>
  <w:p w:rsidR="00136D7D" w:rsidRDefault="00F10784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3B02">
      <w:rPr>
        <w:noProof/>
      </w:rPr>
      <w:t>3</w:t>
    </w:r>
    <w:r>
      <w:rPr>
        <w:noProof/>
      </w:rPr>
      <w:fldChar w:fldCharType="end"/>
    </w:r>
    <w:r w:rsidR="00403B02">
      <w:t xml:space="preserve"> </w:t>
    </w:r>
    <w:r w:rsidR="00403B02">
      <w:rPr>
        <w:color w:val="A04DA3" w:themeColor="accent3"/>
      </w:rPr>
      <w:sym w:font="Wingdings 2" w:char="F097"/>
    </w:r>
    <w:r w:rsidR="00403B02">
      <w:t xml:space="preserve"> </w:t>
    </w:r>
  </w:p>
  <w:p w:rsidR="00136D7D" w:rsidRDefault="007C2DC2">
    <w:pPr>
      <w:jc w:val="right"/>
    </w:pPr>
    <w:r>
      <w:pict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136D7D" w:rsidRDefault="00136D7D">
    <w:pPr>
      <w:pStyle w:val="Sinespaciad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D7D" w:rsidRDefault="00136D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DC2" w:rsidRDefault="007C2DC2">
      <w:pPr>
        <w:spacing w:after="0" w:line="240" w:lineRule="auto"/>
      </w:pPr>
      <w:r>
        <w:separator/>
      </w:r>
    </w:p>
  </w:footnote>
  <w:footnote w:type="continuationSeparator" w:id="0">
    <w:p w:rsidR="007C2DC2" w:rsidRDefault="007C2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placeholder>
        <w:docPart w:val="7EE35387347B4FA884D745990F4ED2C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36D7D" w:rsidRDefault="00B12976">
        <w:pPr>
          <w:pStyle w:val="Encabezado"/>
          <w:pBdr>
            <w:bottom w:val="single" w:sz="4" w:space="0" w:color="auto"/>
          </w:pBdr>
        </w:pPr>
        <w:r>
          <w:rPr>
            <w:lang w:val="es-AR"/>
          </w:rPr>
          <w:t xml:space="preserve">Lino Verónica Alejandra   </w:t>
        </w:r>
      </w:p>
    </w:sdtContent>
  </w:sdt>
  <w:p w:rsidR="00136D7D" w:rsidRDefault="00136D7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461271"/>
      <w:placeholder>
        <w:docPart w:val="CA534275E584417A99EBBE6B43ABCAA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36D7D" w:rsidRDefault="00B12976">
        <w:pPr>
          <w:pStyle w:val="Encabezado"/>
          <w:pBdr>
            <w:bottom w:val="single" w:sz="4" w:space="0" w:color="auto"/>
          </w:pBdr>
          <w:jc w:val="right"/>
        </w:pPr>
        <w:r>
          <w:rPr>
            <w:lang w:val="es-AR"/>
          </w:rPr>
          <w:t xml:space="preserve">Lino Verónica Alejandra   </w:t>
        </w:r>
      </w:p>
    </w:sdtContent>
  </w:sdt>
  <w:p w:rsidR="00136D7D" w:rsidRDefault="00136D7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D7D" w:rsidRDefault="00136D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12FB581D"/>
    <w:multiLevelType w:val="hybridMultilevel"/>
    <w:tmpl w:val="01E880C2"/>
    <w:lvl w:ilvl="0" w:tplc="0E16A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05F46"/>
    <w:multiLevelType w:val="hybridMultilevel"/>
    <w:tmpl w:val="4692A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A193B"/>
    <w:multiLevelType w:val="hybridMultilevel"/>
    <w:tmpl w:val="2480B3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80E0C"/>
    <w:multiLevelType w:val="hybridMultilevel"/>
    <w:tmpl w:val="0E2E4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D1E96"/>
    <w:multiLevelType w:val="hybridMultilevel"/>
    <w:tmpl w:val="422AB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0680C"/>
    <w:multiLevelType w:val="hybridMultilevel"/>
    <w:tmpl w:val="B0D42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8">
    <w:nsid w:val="3F20773C"/>
    <w:multiLevelType w:val="hybridMultilevel"/>
    <w:tmpl w:val="3308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54437"/>
    <w:multiLevelType w:val="hybridMultilevel"/>
    <w:tmpl w:val="49BE9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03940"/>
    <w:multiLevelType w:val="hybridMultilevel"/>
    <w:tmpl w:val="1F3A6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E18C5"/>
    <w:multiLevelType w:val="hybridMultilevel"/>
    <w:tmpl w:val="D4ECE3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6D5360D7"/>
    <w:multiLevelType w:val="hybridMultilevel"/>
    <w:tmpl w:val="CAB2A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8673E"/>
    <w:multiLevelType w:val="hybridMultilevel"/>
    <w:tmpl w:val="2132E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F7964"/>
    <w:multiLevelType w:val="hybridMultilevel"/>
    <w:tmpl w:val="6B225F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A2FE4"/>
    <w:multiLevelType w:val="hybridMultilevel"/>
    <w:tmpl w:val="077EA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7"/>
  </w:num>
  <w:num w:numId="16">
    <w:abstractNumId w:val="10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26"/>
  </w:num>
  <w:num w:numId="22">
    <w:abstractNumId w:val="15"/>
  </w:num>
  <w:num w:numId="23">
    <w:abstractNumId w:val="18"/>
  </w:num>
  <w:num w:numId="24">
    <w:abstractNumId w:val="25"/>
  </w:num>
  <w:num w:numId="25">
    <w:abstractNumId w:val="19"/>
  </w:num>
  <w:num w:numId="26">
    <w:abstractNumId w:val="23"/>
  </w:num>
  <w:num w:numId="27">
    <w:abstractNumId w:val="14"/>
  </w:num>
  <w:num w:numId="28">
    <w:abstractNumId w:val="20"/>
  </w:num>
  <w:num w:numId="29">
    <w:abstractNumId w:val="2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71" strokecolor="none [2405]">
      <v:stroke color="none [2405]" weight="1pt"/>
      <o:colormru v:ext="edit" colors="#334c4f,#79b5b0,#b77851,#d1e1e3,#066,#7ea8ac,#4e767a,#293d3f"/>
    </o:shapedefaults>
    <o:shapelayout v:ext="edit">
      <o:idmap v:ext="edit" data="2"/>
      <o:rules v:ext="edit">
        <o:r id="V:Rule1" type="connector" idref="#_x0000_s2067"/>
        <o:r id="V:Rule2" type="connector" idref="#_x0000_s2069"/>
        <o:r id="V:Rule3" type="connector" idref="#_x0000_s2070"/>
        <o:r id="V:Rule4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7776D8"/>
    <w:rsid w:val="0007763A"/>
    <w:rsid w:val="000A691B"/>
    <w:rsid w:val="00107A25"/>
    <w:rsid w:val="00136D7D"/>
    <w:rsid w:val="001612DA"/>
    <w:rsid w:val="00195D1C"/>
    <w:rsid w:val="00230856"/>
    <w:rsid w:val="003E5ABF"/>
    <w:rsid w:val="00403B02"/>
    <w:rsid w:val="004618D0"/>
    <w:rsid w:val="0047046A"/>
    <w:rsid w:val="0056100B"/>
    <w:rsid w:val="0062687E"/>
    <w:rsid w:val="00640110"/>
    <w:rsid w:val="006830B6"/>
    <w:rsid w:val="007201DD"/>
    <w:rsid w:val="007776D8"/>
    <w:rsid w:val="007C2DC2"/>
    <w:rsid w:val="007D226E"/>
    <w:rsid w:val="00812EBF"/>
    <w:rsid w:val="00841BB8"/>
    <w:rsid w:val="008B1297"/>
    <w:rsid w:val="00931436"/>
    <w:rsid w:val="009637D2"/>
    <w:rsid w:val="00A32503"/>
    <w:rsid w:val="00AC3109"/>
    <w:rsid w:val="00B12976"/>
    <w:rsid w:val="00B133E4"/>
    <w:rsid w:val="00B76EFA"/>
    <w:rsid w:val="00BF7051"/>
    <w:rsid w:val="00C07E98"/>
    <w:rsid w:val="00D818B2"/>
    <w:rsid w:val="00DC22EA"/>
    <w:rsid w:val="00EF57F1"/>
    <w:rsid w:val="00F10784"/>
    <w:rsid w:val="00F228E0"/>
    <w:rsid w:val="00F8640C"/>
    <w:rsid w:val="00FB0ADE"/>
    <w:rsid w:val="00FE40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7D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136D7D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136D7D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136D7D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D7D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D7D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D7D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D7D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D7D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D7D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136D7D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6D7D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D7D"/>
    <w:rPr>
      <w:rFonts w:eastAsiaTheme="minorEastAsia" w:hAnsi="Tahoma" w:cstheme="minorBidi"/>
      <w:sz w:val="16"/>
      <w:szCs w:val="16"/>
      <w:lang w:val="es-ES"/>
    </w:rPr>
  </w:style>
  <w:style w:type="paragraph" w:styleId="Ttulo">
    <w:name w:val="Title"/>
    <w:basedOn w:val="Normal"/>
    <w:link w:val="TtuloCar"/>
    <w:uiPriority w:val="10"/>
    <w:rsid w:val="00136D7D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D7D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sid w:val="00136D7D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6D7D"/>
    <w:rPr>
      <w:i/>
      <w:iCs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rsid w:val="00136D7D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136D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6D7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D7D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36D7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7D"/>
    <w:rPr>
      <w:sz w:val="20"/>
    </w:rPr>
  </w:style>
  <w:style w:type="paragraph" w:customStyle="1" w:styleId="Seccin">
    <w:name w:val="Sección"/>
    <w:basedOn w:val="Normal"/>
    <w:uiPriority w:val="2"/>
    <w:qFormat/>
    <w:rsid w:val="00136D7D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rsid w:val="00136D7D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ellibro">
    <w:name w:val="Book Title"/>
    <w:basedOn w:val="Fuentedeprrafopredeter"/>
    <w:uiPriority w:val="33"/>
    <w:qFormat/>
    <w:rsid w:val="00136D7D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136D7D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136D7D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D7D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D7D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D7D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D7D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D7D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D7D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D7D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D7D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136D7D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136D7D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D7D"/>
    <w:rPr>
      <w:i/>
      <w:iCs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sid w:val="00136D7D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4"/>
    <w:unhideWhenUsed/>
    <w:qFormat/>
    <w:rsid w:val="00136D7D"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sid w:val="00136D7D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136D7D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136D7D"/>
    <w:rPr>
      <w:i/>
      <w:iCs/>
      <w:color w:val="4E4F89"/>
    </w:rPr>
  </w:style>
  <w:style w:type="numbering" w:customStyle="1" w:styleId="Listaconvietasurbana">
    <w:name w:val="Lista con viñetas urbana"/>
    <w:uiPriority w:val="99"/>
    <w:rsid w:val="00136D7D"/>
    <w:pPr>
      <w:numPr>
        <w:numId w:val="2"/>
      </w:numPr>
    </w:pPr>
  </w:style>
  <w:style w:type="numbering" w:customStyle="1" w:styleId="Listanumeradaurbana">
    <w:name w:val="Lista numerada urbana"/>
    <w:uiPriority w:val="99"/>
    <w:rsid w:val="00136D7D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/>
    <w:rsid w:val="00136D7D"/>
    <w:rPr>
      <w:color w:val="808080"/>
    </w:rPr>
  </w:style>
  <w:style w:type="paragraph" w:styleId="Listaconvietas">
    <w:name w:val="List Bullet"/>
    <w:basedOn w:val="Sangranormal"/>
    <w:uiPriority w:val="3"/>
    <w:qFormat/>
    <w:rsid w:val="00136D7D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link w:val="Carcterdecategora"/>
    <w:qFormat/>
    <w:rsid w:val="00136D7D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qFormat/>
    <w:rsid w:val="00136D7D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rsid w:val="00136D7D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rsid w:val="00136D7D"/>
    <w:rPr>
      <w:rFonts w:eastAsiaTheme="minorEastAsia" w:cstheme="minorBidi"/>
      <w:b/>
      <w:bCs/>
      <w:lang w:val="es-ES"/>
    </w:rPr>
  </w:style>
  <w:style w:type="paragraph" w:styleId="Cierre">
    <w:name w:val="Closing"/>
    <w:basedOn w:val="Direccindelremitente"/>
    <w:link w:val="CierreCar"/>
    <w:uiPriority w:val="3"/>
    <w:unhideWhenUsed/>
    <w:qFormat/>
    <w:rsid w:val="00136D7D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sid w:val="00136D7D"/>
    <w:rPr>
      <w:rFonts w:eastAsiaTheme="minorEastAsia" w:cstheme="minorBidi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rsid w:val="00136D7D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3"/>
    <w:rsid w:val="00136D7D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unhideWhenUsed/>
    <w:qFormat/>
    <w:rsid w:val="00136D7D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2"/>
    <w:unhideWhenUsed/>
    <w:qFormat/>
    <w:rsid w:val="00136D7D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unhideWhenUsed/>
    <w:rsid w:val="00136D7D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136D7D"/>
    <w:rPr>
      <w:sz w:val="20"/>
    </w:rPr>
  </w:style>
  <w:style w:type="paragraph" w:customStyle="1" w:styleId="MarcadorDePosicinPredeterminadoAutor">
    <w:name w:val="MarcadorDePosiciónPredeterminado_Autor"/>
    <w:uiPriority w:val="49"/>
    <w:rsid w:val="00136D7D"/>
    <w:rPr>
      <w:rFonts w:eastAsiaTheme="minorEastAsia" w:cstheme="minorBidi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2"/>
    <w:qFormat/>
    <w:rsid w:val="00136D7D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arios">
    <w:name w:val="Texto de comentarios"/>
    <w:basedOn w:val="Normal"/>
    <w:qFormat/>
    <w:rsid w:val="00136D7D"/>
    <w:pPr>
      <w:spacing w:after="120" w:line="288" w:lineRule="auto"/>
    </w:pPr>
  </w:style>
  <w:style w:type="character" w:customStyle="1" w:styleId="apple-style-span">
    <w:name w:val="apple-style-span"/>
    <w:basedOn w:val="Fuentedeprrafopredeter"/>
    <w:rsid w:val="00C07E98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1612DA"/>
    <w:rPr>
      <w:color w:val="67AFB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ablaconcuadrcula">
    <w:name w:val="Listanumeradaurbana"/>
    <w:pPr>
      <w:numPr>
        <w:numId w:val="3"/>
      </w:numPr>
    </w:pPr>
  </w:style>
  <w:style w:type="numbering" w:customStyle="1" w:styleId="Textodeglobo">
    <w:name w:val="Listaconvietasurban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Linoveronicaa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EEEDF89A204D6C875717C15DA2B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0E623-70C5-4BD3-9054-625E84B93DEE}"/>
      </w:docPartPr>
      <w:docPartBody>
        <w:p w:rsidR="00785AF0" w:rsidRDefault="00033DC4">
          <w:pPr>
            <w:pStyle w:val="7FEEEDF89A204D6C875717C15DA2B70B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7EE35387347B4FA884D745990F4E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15C32-872A-4D81-BDA6-FCF8AAD42A32}"/>
      </w:docPartPr>
      <w:docPartBody>
        <w:p w:rsidR="00785AF0" w:rsidRDefault="00033DC4">
          <w:pPr>
            <w:pStyle w:val="7EE35387347B4FA884D745990F4ED2C3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CA534275E584417A99EBBE6B43ABC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74734-58A8-456A-A42D-6D6E95635C90}"/>
      </w:docPartPr>
      <w:docPartBody>
        <w:p w:rsidR="00785AF0" w:rsidRDefault="00033DC4">
          <w:pPr>
            <w:pStyle w:val="CA534275E584417A99EBBE6B43ABCAA3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F56768612D934E059368C80E74466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A18AE-9B25-4F82-A4B9-34F2B42F3F54}"/>
      </w:docPartPr>
      <w:docPartBody>
        <w:p w:rsidR="00785AF0" w:rsidRDefault="00DC467B" w:rsidP="00DC467B">
          <w:pPr>
            <w:pStyle w:val="F56768612D934E059368C80E74466269"/>
          </w:pPr>
          <w:r>
            <w:rPr>
              <w:rFonts w:asciiTheme="majorHAnsi" w:hAnsiTheme="majorHAnsi"/>
              <w:b/>
              <w:color w:val="632423" w:themeColor="accent2" w:themeShade="80"/>
              <w:sz w:val="28"/>
              <w:szCs w:val="28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467B"/>
    <w:rsid w:val="00033DC4"/>
    <w:rsid w:val="00277EA6"/>
    <w:rsid w:val="00393D29"/>
    <w:rsid w:val="003A024B"/>
    <w:rsid w:val="00692CA5"/>
    <w:rsid w:val="00785AF0"/>
    <w:rsid w:val="008D4591"/>
    <w:rsid w:val="009158A0"/>
    <w:rsid w:val="00D47DDA"/>
    <w:rsid w:val="00DC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785AF0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7FEEEDF89A204D6C875717C15DA2B70B">
    <w:name w:val="7FEEEDF89A204D6C875717C15DA2B70B"/>
    <w:rsid w:val="00785AF0"/>
  </w:style>
  <w:style w:type="paragraph" w:customStyle="1" w:styleId="47CDA8A616F1469FB26C0C4BD2DC09C4">
    <w:name w:val="47CDA8A616F1469FB26C0C4BD2DC09C4"/>
    <w:rsid w:val="00785AF0"/>
  </w:style>
  <w:style w:type="paragraph" w:customStyle="1" w:styleId="EE00742393864100AC123BD14CDB9B4C">
    <w:name w:val="EE00742393864100AC123BD14CDB9B4C"/>
    <w:rsid w:val="00785AF0"/>
  </w:style>
  <w:style w:type="paragraph" w:customStyle="1" w:styleId="A74438E0E8AC4B4AB70DCB1FE6516579">
    <w:name w:val="A74438E0E8AC4B4AB70DCB1FE6516579"/>
    <w:rsid w:val="00785AF0"/>
  </w:style>
  <w:style w:type="paragraph" w:customStyle="1" w:styleId="F5B21607029C4A0797F6D81E6112DC1F">
    <w:name w:val="F5B21607029C4A0797F6D81E6112DC1F"/>
    <w:rsid w:val="00785AF0"/>
  </w:style>
  <w:style w:type="paragraph" w:customStyle="1" w:styleId="86541E75359247568BB2DEB1F5F2CCDB">
    <w:name w:val="86541E75359247568BB2DEB1F5F2CCDB"/>
    <w:rsid w:val="00785AF0"/>
  </w:style>
  <w:style w:type="paragraph" w:customStyle="1" w:styleId="D92465C4B9184638B5385B55313523F7">
    <w:name w:val="D92465C4B9184638B5385B55313523F7"/>
    <w:rsid w:val="00785AF0"/>
  </w:style>
  <w:style w:type="paragraph" w:customStyle="1" w:styleId="4E17924A9434417491D6F54FF59B3802">
    <w:name w:val="4E17924A9434417491D6F54FF59B3802"/>
    <w:rsid w:val="00785AF0"/>
  </w:style>
  <w:style w:type="paragraph" w:customStyle="1" w:styleId="68FB4B965F964D978D82BB9F8495F880">
    <w:name w:val="68FB4B965F964D978D82BB9F8495F880"/>
    <w:rsid w:val="00785AF0"/>
  </w:style>
  <w:style w:type="paragraph" w:customStyle="1" w:styleId="0D4A8C357AC64FFD82CFCB73F35EFF36">
    <w:name w:val="0D4A8C357AC64FFD82CFCB73F35EFF36"/>
    <w:rsid w:val="00785AF0"/>
  </w:style>
  <w:style w:type="paragraph" w:customStyle="1" w:styleId="22AED8608F6F4C5FA281DA0554CAD99D">
    <w:name w:val="22AED8608F6F4C5FA281DA0554CAD99D"/>
    <w:rsid w:val="00785AF0"/>
  </w:style>
  <w:style w:type="paragraph" w:customStyle="1" w:styleId="1726A3B394A746A19824E64440BE45DB">
    <w:name w:val="1726A3B394A746A19824E64440BE45DB"/>
    <w:rsid w:val="00785AF0"/>
  </w:style>
  <w:style w:type="paragraph" w:customStyle="1" w:styleId="D8B97D9AD56F4F18BD612B3B9A39BB52">
    <w:name w:val="D8B97D9AD56F4F18BD612B3B9A39BB52"/>
    <w:rsid w:val="00785AF0"/>
  </w:style>
  <w:style w:type="paragraph" w:customStyle="1" w:styleId="97F22376C0A6487B876AA38D7228F06A">
    <w:name w:val="97F22376C0A6487B876AA38D7228F06A"/>
    <w:rsid w:val="00785AF0"/>
  </w:style>
  <w:style w:type="paragraph" w:customStyle="1" w:styleId="55F328A71CE141178B9E3F70E7E207CB">
    <w:name w:val="55F328A71CE141178B9E3F70E7E207CB"/>
    <w:rsid w:val="00785AF0"/>
  </w:style>
  <w:style w:type="paragraph" w:customStyle="1" w:styleId="7EE35387347B4FA884D745990F4ED2C3">
    <w:name w:val="7EE35387347B4FA884D745990F4ED2C3"/>
    <w:rsid w:val="00785AF0"/>
  </w:style>
  <w:style w:type="paragraph" w:customStyle="1" w:styleId="CA534275E584417A99EBBE6B43ABCAA3">
    <w:name w:val="CA534275E584417A99EBBE6B43ABCAA3"/>
    <w:rsid w:val="00785AF0"/>
  </w:style>
  <w:style w:type="paragraph" w:customStyle="1" w:styleId="F56768612D934E059368C80E74466269">
    <w:name w:val="F56768612D934E059368C80E74466269"/>
    <w:rsid w:val="00DC467B"/>
  </w:style>
  <w:style w:type="paragraph" w:customStyle="1" w:styleId="15020BBCCE084C8E9C13EAF5834251E8">
    <w:name w:val="15020BBCCE084C8E9C13EAF5834251E8"/>
    <w:rsid w:val="00DC467B"/>
  </w:style>
  <w:style w:type="paragraph" w:customStyle="1" w:styleId="2329051E98384685B9A4E446A4FC6179">
    <w:name w:val="2329051E98384685B9A4E446A4FC6179"/>
    <w:rsid w:val="00DC467B"/>
  </w:style>
  <w:style w:type="paragraph" w:customStyle="1" w:styleId="F841D5C59C9B44D19C70E37B0DB528AB">
    <w:name w:val="F841D5C59C9B44D19C70E37B0DB528AB"/>
    <w:rsid w:val="00DC467B"/>
  </w:style>
  <w:style w:type="paragraph" w:customStyle="1" w:styleId="3E0887725E06410E9E84FC8EADE05293">
    <w:name w:val="3E0887725E06410E9E84FC8EADE05293"/>
    <w:rsid w:val="00DC467B"/>
  </w:style>
  <w:style w:type="paragraph" w:customStyle="1" w:styleId="59E45C872B2945A59EE4EBAB88A75BFB">
    <w:name w:val="59E45C872B2945A59EE4EBAB88A75BFB"/>
    <w:rsid w:val="00393D29"/>
  </w:style>
  <w:style w:type="paragraph" w:customStyle="1" w:styleId="C6DDB0BBFBBE40CB8A6B9DA28C818605">
    <w:name w:val="C6DDB0BBFBBE40CB8A6B9DA28C818605"/>
    <w:rsid w:val="00393D29"/>
  </w:style>
  <w:style w:type="paragraph" w:customStyle="1" w:styleId="820B7CB96F8842DC95F0CAC4FB3DF270">
    <w:name w:val="820B7CB96F8842DC95F0CAC4FB3DF270"/>
    <w:rsid w:val="00393D29"/>
  </w:style>
  <w:style w:type="paragraph" w:customStyle="1" w:styleId="8BFDD269741A47438CA472CF9B120F8D">
    <w:name w:val="8BFDD269741A47438CA472CF9B120F8D"/>
    <w:rsid w:val="00393D29"/>
  </w:style>
  <w:style w:type="paragraph" w:customStyle="1" w:styleId="E9099A20B6CD4B7093E5AB4053F7C035">
    <w:name w:val="E9099A20B6CD4B7093E5AB4053F7C035"/>
    <w:rsid w:val="00393D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10D2D06E-1963-4618-87D8-21105A22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241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Verónica Alejandra   </dc:creator>
  <cp:keywords/>
  <dc:description/>
  <cp:lastModifiedBy>Usuario</cp:lastModifiedBy>
  <cp:revision>16</cp:revision>
  <dcterms:created xsi:type="dcterms:W3CDTF">2011-11-22T21:19:00Z</dcterms:created>
  <dcterms:modified xsi:type="dcterms:W3CDTF">2014-02-07T03:56:00Z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