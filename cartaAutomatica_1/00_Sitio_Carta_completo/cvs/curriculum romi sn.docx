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Pr="004177B4" w:rsidRDefault="00626EB9">
      <w:pPr>
        <w:rPr>
          <w:rFonts w:ascii="Century Gothic" w:hAnsi="Century Gothic"/>
          <w:color w:val="7030A0"/>
        </w:rPr>
      </w:pPr>
      <w:r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-411395</wp:posOffset>
                </wp:positionH>
                <wp:positionV relativeFrom="paragraph">
                  <wp:posOffset>-231055</wp:posOffset>
                </wp:positionV>
                <wp:extent cx="1282890" cy="1487606"/>
                <wp:effectExtent l="0" t="0" r="0" b="4254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1487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EB9" w:rsidRDefault="00626EB9" w:rsidP="00626EB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968991" cy="1514902"/>
                                  <wp:effectExtent l="0" t="0" r="317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152" cy="1515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-32.4pt;margin-top:-18.2pt;width:101pt;height:117.15pt;z-index:251672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" filled="f" stroked="f">
                <v:shadow on="t" color="black" opacity="22937f" origin=",.5" offset="0,.63889mm"/>
                <v:textbox style="mso-fit-shape-to-text:t">
                  <w:txbxContent>
                    <w:p w:rsidR="00626EB9" w:rsidRDefault="00626EB9" w:rsidP="00626EB9">
                      <w:pPr>
                        <w:jc w:val="center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>
                            <wp:extent cx="968991" cy="1514902"/>
                            <wp:effectExtent l="0" t="0" r="317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152" cy="1515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30A84"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6C7046" wp14:editId="0A1C20BF">
                <wp:simplePos x="0" y="0"/>
                <wp:positionH relativeFrom="column">
                  <wp:posOffset>-930910</wp:posOffset>
                </wp:positionH>
                <wp:positionV relativeFrom="paragraph">
                  <wp:posOffset>2197735</wp:posOffset>
                </wp:positionV>
                <wp:extent cx="7200900" cy="6373495"/>
                <wp:effectExtent l="0" t="0" r="0" b="825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637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="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:rsidR="00987557" w:rsidRDefault="00987557" w:rsidP="004F25B4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</w:pPr>
                          </w:p>
                          <w:p w:rsidR="00987557" w:rsidRDefault="00987557" w:rsidP="004F25B4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2E0F4A" w:rsidRDefault="00AD3A5C" w:rsidP="004F25B4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88448F" w:rsidRDefault="00AD3A5C" w:rsidP="004F25B4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57488C" w:rsidRDefault="00AD3A5C" w:rsidP="004F25B4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>2.009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</w:t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="008240C2" w:rsidRPr="0057488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Egresada con el </w:t>
                            </w:r>
                            <w:r w:rsidRPr="0057488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Titulo 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de Industria de Procesos</w:t>
                            </w:r>
                          </w:p>
                          <w:p w:rsidR="00AD3A5C" w:rsidRPr="0057488C" w:rsidRDefault="00AD3A5C" w:rsidP="004F25B4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>Comodoro Rivadavia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</w:t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</w:t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="0055378C" w:rsidRPr="0057488C"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 xml:space="preserve">Colegio Provincial Técnico 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N°749</w:t>
                            </w:r>
                            <w:r w:rsidR="0055378C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  <w:p w:rsidR="0088448F" w:rsidRPr="0057488C" w:rsidRDefault="0088448F" w:rsidP="004F25B4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</w:p>
                          <w:p w:rsidR="0088448F" w:rsidRPr="0057488C" w:rsidRDefault="0088448F" w:rsidP="004F25B4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  <w:p w:rsidR="0088448F" w:rsidRPr="0057488C" w:rsidRDefault="0088448F" w:rsidP="004F25B4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  <w:p w:rsidR="00AD3A5C" w:rsidRPr="0057488C" w:rsidRDefault="00AD3A5C" w:rsidP="004F25B4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>2.011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="008240C2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Titulo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: Auxiliar en Seguridad e Higiene </w:t>
                            </w:r>
                          </w:p>
                          <w:p w:rsidR="00AD3A5C" w:rsidRPr="0057488C" w:rsidRDefault="00AD3A5C" w:rsidP="004F25B4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Comodoro Rivadavia 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="008240C2" w:rsidRPr="0057488C"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Escuela Internacional de Negocios</w:t>
                            </w:r>
                            <w:r w:rsidR="008240C2"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  <w:p w:rsidR="00AD3A5C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87557" w:rsidRDefault="00987557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30A84" w:rsidRDefault="00930A8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87557" w:rsidRPr="002E0F4A" w:rsidRDefault="00987557" w:rsidP="00987557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</w:rPr>
                              <w:t>- Responsable y organizada</w:t>
                            </w:r>
                            <w:r w:rsidRPr="0088448F">
                              <w:rPr>
                                <w:rFonts w:ascii="Century Gothic" w:hAnsi="Century Gothic"/>
                                <w:color w:val="000000"/>
                              </w:rPr>
                              <w:t>.</w:t>
                            </w: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- </w:t>
                            </w:r>
                            <w:r w:rsidRPr="0088448F"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  <w:t>Fácil adaptación a grupos de trabajo</w:t>
                            </w: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</w:pPr>
                            <w:r w:rsidRPr="0088448F"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  <w:t xml:space="preserve">-  Puntualidad </w:t>
                            </w:r>
                            <w:r w:rsidRPr="0088448F">
                              <w:rPr>
                                <w:rStyle w:val="apple-converted-space"/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88448F"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  <w:t>y confiabilidad</w:t>
                            </w: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</w:pPr>
                            <w:r w:rsidRPr="0088448F">
                              <w:rPr>
                                <w:rFonts w:ascii="Century Gothic" w:hAnsi="Century Gothic" w:cs="Arial"/>
                                <w:color w:val="000000"/>
                                <w:shd w:val="clear" w:color="auto" w:fill="FFFFFF"/>
                              </w:rPr>
                              <w:t>- Capacidad para entender lo que desea el cliente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30A84" w:rsidRDefault="00930A84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87557" w:rsidRPr="002E0F4A" w:rsidRDefault="00987557" w:rsidP="00987557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  <w:t>INFORMATICA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  <w:color w:val="000000"/>
                              </w:rPr>
                              <w:t>-</w:t>
                            </w:r>
                            <w:r w:rsidRPr="0088448F">
                              <w:rPr>
                                <w:rFonts w:ascii="Century Gothic" w:hAnsi="Century Gothic"/>
                              </w:rPr>
                              <w:t>Programas manejados: Excel, PowerPoint, Word, Publisher.</w:t>
                            </w: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  <w:color w:val="000000"/>
                              </w:rPr>
                              <w:t>-</w:t>
                            </w:r>
                            <w:r w:rsidRPr="0088448F">
                              <w:rPr>
                                <w:rFonts w:ascii="Century Gothic" w:hAnsi="Century Gothic"/>
                              </w:rPr>
                              <w:t xml:space="preserve"> Manejo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de Internet</w:t>
                            </w: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  <w:color w:val="000000"/>
                              </w:rPr>
                              <w:t>-</w:t>
                            </w:r>
                            <w:r w:rsidRPr="0088448F">
                              <w:rPr>
                                <w:rFonts w:ascii="Century Gothic" w:hAnsi="Century Gothic"/>
                              </w:rPr>
                              <w:t xml:space="preserve"> Curso básico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(2010)</w:t>
                            </w:r>
                          </w:p>
                          <w:p w:rsidR="00987557" w:rsidRPr="00B30887" w:rsidRDefault="0098755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margin-left:-73.3pt;margin-top:173.05pt;width:567pt;height:501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" filled="f" stroked="f">
                <v:path arrowok="t"/>
                <v:textbox>
                  <w:txbxContent>
                    <w:p w:rsidR="00987557" w:rsidRDefault="00987557" w:rsidP="004F25B4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</w:pPr>
                    </w:p>
                    <w:p w:rsidR="00987557" w:rsidRDefault="00987557" w:rsidP="004F25B4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</w:pPr>
                    </w:p>
                    <w:p w:rsidR="00AD3A5C" w:rsidRPr="002E0F4A" w:rsidRDefault="00AD3A5C" w:rsidP="004F25B4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20"/>
                          <w:szCs w:val="20"/>
                        </w:rPr>
                      </w:pP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88448F" w:rsidRDefault="00AD3A5C" w:rsidP="004F25B4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57488C" w:rsidRDefault="00AD3A5C" w:rsidP="004F25B4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>2.009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</w:t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="008240C2" w:rsidRPr="0057488C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Egresada con el </w:t>
                      </w:r>
                      <w:r w:rsidRPr="0057488C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Titulo </w:t>
                      </w:r>
                      <w:r w:rsidR="008240C2" w:rsidRPr="0057488C">
                        <w:rPr>
                          <w:rFonts w:ascii="Century Gothic" w:hAnsi="Century Gothic"/>
                          <w:b/>
                          <w:color w:val="000000"/>
                        </w:rPr>
                        <w:t>de Industria de Procesos</w:t>
                      </w:r>
                    </w:p>
                    <w:p w:rsidR="00AD3A5C" w:rsidRPr="0057488C" w:rsidRDefault="00AD3A5C" w:rsidP="004F25B4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>Comodoro Rivadavia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        </w:t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 xml:space="preserve">  </w:t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="0055378C" w:rsidRPr="0057488C">
                        <w:rPr>
                          <w:rFonts w:ascii="Century Gothic" w:hAnsi="Century Gothic"/>
                          <w:i/>
                          <w:color w:val="000000"/>
                        </w:rPr>
                        <w:t xml:space="preserve">Colegio Provincial Técnico </w:t>
                      </w:r>
                      <w:r w:rsidR="008240C2" w:rsidRPr="0057488C">
                        <w:rPr>
                          <w:rFonts w:ascii="Century Gothic" w:hAnsi="Century Gothic"/>
                          <w:i/>
                          <w:color w:val="000000"/>
                        </w:rPr>
                        <w:t>N°749</w:t>
                      </w:r>
                      <w:r w:rsidR="0055378C"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</w:p>
                    <w:p w:rsidR="0088448F" w:rsidRPr="0057488C" w:rsidRDefault="0088448F" w:rsidP="004F25B4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</w:p>
                    <w:p w:rsidR="0088448F" w:rsidRPr="0057488C" w:rsidRDefault="0088448F" w:rsidP="004F25B4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bookmarkStart w:id="1" w:name="_GoBack"/>
                      <w:bookmarkEnd w:id="1"/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</w:p>
                    <w:p w:rsidR="0088448F" w:rsidRPr="0057488C" w:rsidRDefault="0088448F" w:rsidP="004F25B4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  <w:p w:rsidR="00AD3A5C" w:rsidRPr="0057488C" w:rsidRDefault="00AD3A5C" w:rsidP="004F25B4">
                      <w:pPr>
                        <w:rPr>
                          <w:rFonts w:ascii="Century Gothic" w:hAnsi="Century Gothic"/>
                          <w:b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="008240C2" w:rsidRPr="0057488C">
                        <w:rPr>
                          <w:rFonts w:ascii="Century Gothic" w:hAnsi="Century Gothic"/>
                          <w:color w:val="000000"/>
                        </w:rPr>
                        <w:t>2.011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</w:t>
                      </w:r>
                      <w:r w:rsidR="008240C2"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="008240C2"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b/>
                          <w:color w:val="000000"/>
                        </w:rPr>
                        <w:t>Titulo</w:t>
                      </w:r>
                      <w:r w:rsidR="008240C2" w:rsidRPr="0057488C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: Auxiliar en Seguridad e Higiene </w:t>
                      </w:r>
                    </w:p>
                    <w:p w:rsidR="00AD3A5C" w:rsidRPr="0057488C" w:rsidRDefault="00AD3A5C" w:rsidP="004F25B4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="008240C2" w:rsidRPr="0057488C">
                        <w:rPr>
                          <w:rFonts w:ascii="Century Gothic" w:hAnsi="Century Gothic"/>
                          <w:color w:val="000000"/>
                        </w:rPr>
                        <w:t xml:space="preserve">Comodoro Rivadavia 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      </w:t>
                      </w:r>
                      <w:r w:rsidR="008240C2"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="008240C2" w:rsidRPr="0057488C">
                        <w:rPr>
                          <w:rFonts w:ascii="Century Gothic" w:hAnsi="Century Gothic"/>
                          <w:i/>
                          <w:color w:val="000000"/>
                        </w:rPr>
                        <w:t>Escuela Internacional de Negocios</w:t>
                      </w:r>
                      <w:r w:rsidR="008240C2"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</w:p>
                    <w:p w:rsidR="00AD3A5C" w:rsidRDefault="00AD3A5C">
                      <w:pPr>
                        <w:rPr>
                          <w:color w:val="000000"/>
                        </w:rPr>
                      </w:pPr>
                    </w:p>
                    <w:p w:rsidR="00987557" w:rsidRDefault="00987557">
                      <w:pPr>
                        <w:rPr>
                          <w:color w:val="000000"/>
                        </w:rPr>
                      </w:pPr>
                    </w:p>
                    <w:p w:rsidR="00930A84" w:rsidRDefault="00930A84">
                      <w:pPr>
                        <w:rPr>
                          <w:color w:val="000000"/>
                        </w:rPr>
                      </w:pPr>
                    </w:p>
                    <w:p w:rsidR="00987557" w:rsidRPr="002E0F4A" w:rsidRDefault="00987557" w:rsidP="00987557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</w:pP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  <w:t>HABILIDADES</w:t>
                      </w: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88448F">
                        <w:rPr>
                          <w:rFonts w:ascii="Century Gothic" w:hAnsi="Century Gothic"/>
                        </w:rPr>
                        <w:t>- Responsable y organizada</w:t>
                      </w:r>
                      <w:r w:rsidRPr="0088448F">
                        <w:rPr>
                          <w:rFonts w:ascii="Century Gothic" w:hAnsi="Century Gothic"/>
                          <w:color w:val="000000"/>
                        </w:rPr>
                        <w:t>.</w:t>
                      </w: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</w:pPr>
                      <w:r w:rsidRPr="0088448F">
                        <w:rPr>
                          <w:rFonts w:ascii="Century Gothic" w:hAnsi="Century Gothic"/>
                          <w:color w:val="000000"/>
                        </w:rPr>
                        <w:t xml:space="preserve">- </w:t>
                      </w:r>
                      <w:r w:rsidRPr="0088448F"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  <w:t>Fácil adaptación a grupos de trabajo</w:t>
                      </w: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</w:pPr>
                      <w:r w:rsidRPr="0088448F"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  <w:t xml:space="preserve">-  Puntualidad </w:t>
                      </w:r>
                      <w:r w:rsidRPr="0088448F">
                        <w:rPr>
                          <w:rStyle w:val="apple-converted-space"/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  <w:t> </w:t>
                      </w:r>
                      <w:r w:rsidRPr="0088448F"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  <w:t>y confiabilidad</w:t>
                      </w: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</w:pPr>
                      <w:r w:rsidRPr="0088448F">
                        <w:rPr>
                          <w:rFonts w:ascii="Century Gothic" w:hAnsi="Century Gothic" w:cs="Arial"/>
                          <w:color w:val="000000"/>
                          <w:shd w:val="clear" w:color="auto" w:fill="FFFFFF"/>
                        </w:rPr>
                        <w:t>- Capacidad para entender lo que desea el cliente</w:t>
                      </w:r>
                    </w:p>
                    <w:p w:rsidR="00987557" w:rsidRDefault="00987557" w:rsidP="00987557">
                      <w:pP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</w:pP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30A84" w:rsidRDefault="00930A84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87557" w:rsidRPr="002E0F4A" w:rsidRDefault="00987557" w:rsidP="00987557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</w:pP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  <w:t>INFORMATICA</w:t>
                      </w: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</w:rPr>
                      </w:pPr>
                      <w:r w:rsidRPr="0088448F">
                        <w:rPr>
                          <w:rFonts w:ascii="Century Gothic" w:hAnsi="Century Gothic"/>
                          <w:color w:val="000000"/>
                        </w:rPr>
                        <w:t>-</w:t>
                      </w:r>
                      <w:r w:rsidRPr="0088448F">
                        <w:rPr>
                          <w:rFonts w:ascii="Century Gothic" w:hAnsi="Century Gothic"/>
                        </w:rPr>
                        <w:t>Programas manejados: Excel, PowerPoint, Word, Publisher.</w:t>
                      </w: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</w:rPr>
                      </w:pPr>
                      <w:r w:rsidRPr="0088448F">
                        <w:rPr>
                          <w:rFonts w:ascii="Century Gothic" w:hAnsi="Century Gothic"/>
                          <w:color w:val="000000"/>
                        </w:rPr>
                        <w:t>-</w:t>
                      </w:r>
                      <w:r w:rsidRPr="0088448F">
                        <w:rPr>
                          <w:rFonts w:ascii="Century Gothic" w:hAnsi="Century Gothic"/>
                        </w:rPr>
                        <w:t xml:space="preserve"> Manejo </w:t>
                      </w:r>
                      <w:r>
                        <w:rPr>
                          <w:rFonts w:ascii="Century Gothic" w:hAnsi="Century Gothic"/>
                        </w:rPr>
                        <w:t>de Internet</w:t>
                      </w: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</w:rPr>
                      </w:pPr>
                      <w:r w:rsidRPr="0088448F">
                        <w:rPr>
                          <w:rFonts w:ascii="Century Gothic" w:hAnsi="Century Gothic"/>
                          <w:color w:val="000000"/>
                        </w:rPr>
                        <w:t>-</w:t>
                      </w:r>
                      <w:r w:rsidRPr="0088448F">
                        <w:rPr>
                          <w:rFonts w:ascii="Century Gothic" w:hAnsi="Century Gothic"/>
                        </w:rPr>
                        <w:t xml:space="preserve"> Curso básico de </w:t>
                      </w:r>
                      <w:proofErr w:type="spellStart"/>
                      <w:r>
                        <w:rPr>
                          <w:rFonts w:ascii="Century Gothic" w:hAnsi="Century Gothic"/>
                        </w:rPr>
                        <w:t>autoCAD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(2010)</w:t>
                      </w:r>
                    </w:p>
                    <w:p w:rsidR="00987557" w:rsidRPr="00B30887" w:rsidRDefault="0098755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0A84"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2107D7" wp14:editId="3236B5BF">
                <wp:simplePos x="0" y="0"/>
                <wp:positionH relativeFrom="column">
                  <wp:posOffset>-920115</wp:posOffset>
                </wp:positionH>
                <wp:positionV relativeFrom="paragraph">
                  <wp:posOffset>3110865</wp:posOffset>
                </wp:positionV>
                <wp:extent cx="7200900" cy="0"/>
                <wp:effectExtent l="0" t="0" r="19050" b="19050"/>
                <wp:wrapNone/>
                <wp:docPr id="16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mpd="thickThin">
                          <a:gradFill>
                            <a:gsLst>
                              <a:gs pos="6000">
                                <a:srgbClr val="FFCCCC"/>
                              </a:gs>
                              <a:gs pos="100000">
                                <a:srgbClr val="CC0099"/>
                              </a:gs>
                            </a:gsLst>
                            <a:lin ang="5400000" scaled="0"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2.45pt,244.95pt" to="494.5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">
                <v:stroke linestyle="thickThin"/>
              </v:line>
            </w:pict>
          </mc:Fallback>
        </mc:AlternateContent>
      </w:r>
      <w:r w:rsidR="00987557"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B928E5" wp14:editId="36629F53">
                <wp:simplePos x="0" y="0"/>
                <wp:positionH relativeFrom="column">
                  <wp:posOffset>-753110</wp:posOffset>
                </wp:positionH>
                <wp:positionV relativeFrom="paragraph">
                  <wp:posOffset>-572770</wp:posOffset>
                </wp:positionV>
                <wp:extent cx="6937375" cy="2415540"/>
                <wp:effectExtent l="57150" t="57150" r="53975" b="41910"/>
                <wp:wrapThrough wrapText="bothSides">
                  <wp:wrapPolygon edited="0">
                    <wp:start x="-178" y="-511"/>
                    <wp:lineTo x="-178" y="21804"/>
                    <wp:lineTo x="21709" y="21804"/>
                    <wp:lineTo x="21709" y="-511"/>
                    <wp:lineTo x="-178" y="-511"/>
                  </wp:wrapPolygon>
                </wp:wrapThrough>
                <wp:docPr id="1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7375" cy="241554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bg1"/>
                          </a:fgClr>
                          <a:bgClr>
                            <a:srgbClr val="7030A0"/>
                          </a:bgClr>
                        </a:pattFill>
                        <a:ln>
                          <a:noFill/>
                        </a:ln>
                        <a:scene3d>
                          <a:camera prst="orthographicFront"/>
                          <a:lightRig rig="morning" dir="t"/>
                        </a:scene3d>
                        <a:sp3d extrusionH="76200" prstMaterial="clear">
                          <a:bevelT w="165100" prst="coolSlant"/>
                          <a:extrusionClr>
                            <a:srgbClr val="CC3399"/>
                          </a:extrusionClr>
                        </a:sp3d>
                      </wps:spPr>
                      <wps:txbx>
                        <w:txbxContent>
                          <w:p w:rsidR="00C813FF" w:rsidRPr="00B12ECF" w:rsidRDefault="00585F41" w:rsidP="00327BB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CC0099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B12ECF"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CC0099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Romina Araceli RODRIGUEZ</w:t>
                            </w:r>
                          </w:p>
                          <w:p w:rsidR="00B13E88" w:rsidRPr="0057488C" w:rsidRDefault="00B13E88" w:rsidP="00B13E8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C813FF" w:rsidRPr="00327BBC" w:rsidRDefault="00C813FF" w:rsidP="00C813F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                                Edad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: 21 años</w:t>
                            </w:r>
                          </w:p>
                          <w:p w:rsidR="00C813FF" w:rsidRPr="00327BBC" w:rsidRDefault="00C813FF" w:rsidP="00C813F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                                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Managua N° 670 – B° Laprida -  Comodoro Rivadavia</w:t>
                            </w:r>
                          </w:p>
                          <w:p w:rsidR="00585F41" w:rsidRPr="00327BBC" w:rsidRDefault="00F715AF" w:rsidP="00C813F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  <w:t>Fecha de nacimiento: 14 de febrero de 1.992</w:t>
                            </w:r>
                          </w:p>
                          <w:p w:rsidR="00585F41" w:rsidRPr="00327BBC" w:rsidRDefault="00585F41" w:rsidP="00C813F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  <w:t>DNI: 36.334.077</w:t>
                            </w:r>
                          </w:p>
                          <w:p w:rsidR="00585F41" w:rsidRPr="00327BBC" w:rsidRDefault="00C813FF" w:rsidP="00C813F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                                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Estado civil: En concubinato</w:t>
                            </w:r>
                          </w:p>
                          <w:p w:rsidR="00585F41" w:rsidRPr="00327BBC" w:rsidRDefault="00585F41" w:rsidP="00C813F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  <w:t>Hijos: 1 (una hija)</w:t>
                            </w:r>
                            <w:r w:rsidR="00C813FF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                              </w:t>
                            </w:r>
                          </w:p>
                          <w:p w:rsidR="00C813FF" w:rsidRPr="00327BBC" w:rsidRDefault="00C813FF" w:rsidP="00585F41">
                            <w:pPr>
                              <w:ind w:left="3540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Tel: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0297 – 154055066           </w:t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   </w:t>
                            </w:r>
                            <w:r w:rsidR="000F3BB8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</w:t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                                     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E –</w:t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mail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:</w:t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myo_2408</w:t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@</w:t>
                            </w:r>
                            <w:r w:rsidR="00585F41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>hotmail</w:t>
                            </w:r>
                            <w:r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.com   </w:t>
                            </w:r>
                            <w:r w:rsidR="000F3BB8" w:rsidRPr="00327BB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</w:t>
                            </w:r>
                          </w:p>
                          <w:p w:rsidR="00C813FF" w:rsidRPr="00E86816" w:rsidRDefault="00585F41" w:rsidP="00C813FF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8" style="position:absolute;margin-left:-59.3pt;margin-top:-45.1pt;width:546.25pt;height:190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" fillcolor="white [3212]" stroked="f">
                <v:fill r:id="rId11" o:title="" color2="#7030a0" type="pattern"/>
                <v:textbox>
                  <w:txbxContent>
                    <w:p w:rsidR="00C813FF" w:rsidRPr="00B12ECF" w:rsidRDefault="00585F41" w:rsidP="00327BB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CC0099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B12ECF"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CC0099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Romina Araceli RODRIGUEZ</w:t>
                      </w:r>
                    </w:p>
                    <w:p w:rsidR="00B13E88" w:rsidRPr="0057488C" w:rsidRDefault="00B13E88" w:rsidP="00B13E88">
                      <w:pPr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C813FF" w:rsidRPr="00327BBC" w:rsidRDefault="00C813FF" w:rsidP="00C813F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                                Edad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>: 21 años</w:t>
                      </w:r>
                    </w:p>
                    <w:p w:rsidR="00C813FF" w:rsidRPr="00327BBC" w:rsidRDefault="00C813FF" w:rsidP="00C813F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                                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>Managua N° 670 – B° Laprida -  Comodoro Rivadavia</w:t>
                      </w:r>
                    </w:p>
                    <w:p w:rsidR="00585F41" w:rsidRPr="00327BBC" w:rsidRDefault="00F715AF" w:rsidP="00C813F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  <w:t>Fecha de nacimiento: 14 de febrero de 1.992</w:t>
                      </w:r>
                    </w:p>
                    <w:p w:rsidR="00585F41" w:rsidRPr="00327BBC" w:rsidRDefault="00585F41" w:rsidP="00C813F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  <w:t>DNI: 36.334.077</w:t>
                      </w:r>
                    </w:p>
                    <w:p w:rsidR="00585F41" w:rsidRPr="00327BBC" w:rsidRDefault="00C813FF" w:rsidP="00C813F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                                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>Estado civil: En concubinato</w:t>
                      </w:r>
                    </w:p>
                    <w:p w:rsidR="00585F41" w:rsidRPr="00327BBC" w:rsidRDefault="00585F41" w:rsidP="00C813F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ab/>
                        <w:t>Hijos: 1 (una hija)</w:t>
                      </w:r>
                      <w:r w:rsidR="00C813FF"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                              </w:t>
                      </w:r>
                    </w:p>
                    <w:p w:rsidR="00C813FF" w:rsidRPr="00327BBC" w:rsidRDefault="00C813FF" w:rsidP="00585F41">
                      <w:pPr>
                        <w:ind w:left="3540"/>
                        <w:rPr>
                          <w:rFonts w:ascii="Century Gothic" w:hAnsi="Century Gothic"/>
                          <w:color w:val="000000"/>
                        </w:rPr>
                      </w:pP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>Tel: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 xml:space="preserve"> 0297 – 154055066           </w:t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   </w:t>
                      </w:r>
                      <w:r w:rsidR="000F3BB8"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</w:t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                                     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E –</w:t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>mail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>:</w:t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>myo_2408</w:t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>@</w:t>
                      </w:r>
                      <w:r w:rsidR="00585F41" w:rsidRPr="00327BBC">
                        <w:rPr>
                          <w:rFonts w:ascii="Century Gothic" w:hAnsi="Century Gothic"/>
                          <w:color w:val="000000"/>
                        </w:rPr>
                        <w:t>hotmail</w:t>
                      </w:r>
                      <w:r w:rsidRPr="00327BBC">
                        <w:rPr>
                          <w:rFonts w:ascii="Century Gothic" w:hAnsi="Century Gothic"/>
                          <w:color w:val="000000"/>
                        </w:rPr>
                        <w:t xml:space="preserve">.com   </w:t>
                      </w:r>
                      <w:r w:rsidR="000F3BB8" w:rsidRPr="00327BB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</w:t>
                      </w:r>
                    </w:p>
                    <w:p w:rsidR="00C813FF" w:rsidRPr="00E86816" w:rsidRDefault="00585F41" w:rsidP="00C813FF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13E88"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0AC25B" wp14:editId="0DCEFF98">
                <wp:simplePos x="0" y="0"/>
                <wp:positionH relativeFrom="column">
                  <wp:posOffset>-914400</wp:posOffset>
                </wp:positionH>
                <wp:positionV relativeFrom="paragraph">
                  <wp:posOffset>-5920740</wp:posOffset>
                </wp:positionV>
                <wp:extent cx="7200900" cy="0"/>
                <wp:effectExtent l="13335" t="12065" r="5715" b="698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66.2pt" to="495pt,-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" strokecolor="#ff8000"/>
            </w:pict>
          </mc:Fallback>
        </mc:AlternateContent>
      </w:r>
      <w:r w:rsidR="00B13E88"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01839" wp14:editId="251E30C7">
                <wp:simplePos x="0" y="0"/>
                <wp:positionH relativeFrom="column">
                  <wp:posOffset>-834390</wp:posOffset>
                </wp:positionH>
                <wp:positionV relativeFrom="paragraph">
                  <wp:posOffset>-3769360</wp:posOffset>
                </wp:positionV>
                <wp:extent cx="7200900" cy="0"/>
                <wp:effectExtent l="8255" t="7620" r="10795" b="11430"/>
                <wp:wrapNone/>
                <wp:docPr id="11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7pt,-296.8pt" to="501.3pt,-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" strokecolor="#ff8000"/>
            </w:pict>
          </mc:Fallback>
        </mc:AlternateContent>
      </w:r>
    </w:p>
    <w:p w:rsidR="00A70072" w:rsidRPr="0057488C" w:rsidRDefault="00930A84" w:rsidP="00A70072">
      <w:pPr>
        <w:rPr>
          <w:rFonts w:ascii="Century Gothic" w:hAnsi="Century Gothic"/>
        </w:rPr>
      </w:pPr>
      <w:r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7EC6BC" wp14:editId="249AD0B2">
                <wp:simplePos x="0" y="0"/>
                <wp:positionH relativeFrom="column">
                  <wp:posOffset>-913765</wp:posOffset>
                </wp:positionH>
                <wp:positionV relativeFrom="paragraph">
                  <wp:posOffset>3412490</wp:posOffset>
                </wp:positionV>
                <wp:extent cx="7200900" cy="0"/>
                <wp:effectExtent l="0" t="0" r="19050" b="19050"/>
                <wp:wrapNone/>
                <wp:docPr id="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mpd="thickThin">
                          <a:gradFill>
                            <a:gsLst>
                              <a:gs pos="6000">
                                <a:srgbClr val="FFCCCC"/>
                              </a:gs>
                              <a:gs pos="100000">
                                <a:srgbClr val="CC0099"/>
                              </a:gs>
                            </a:gsLst>
                            <a:lin ang="5400000" scaled="0"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268.7pt" to="495.0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">
                <v:stroke linestyle="thickThin"/>
              </v:line>
            </w:pict>
          </mc:Fallback>
        </mc:AlternateContent>
      </w:r>
      <w:r w:rsidR="00F35D70"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268E3E" wp14:editId="1E2BD45D">
                <wp:simplePos x="0" y="0"/>
                <wp:positionH relativeFrom="column">
                  <wp:posOffset>-931858</wp:posOffset>
                </wp:positionH>
                <wp:positionV relativeFrom="paragraph">
                  <wp:posOffset>5415460</wp:posOffset>
                </wp:positionV>
                <wp:extent cx="7200900" cy="0"/>
                <wp:effectExtent l="0" t="0" r="19050" b="19050"/>
                <wp:wrapNone/>
                <wp:docPr id="1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mpd="thickThin">
                          <a:gradFill>
                            <a:gsLst>
                              <a:gs pos="6000">
                                <a:srgbClr val="FFCCCC"/>
                              </a:gs>
                              <a:gs pos="100000">
                                <a:srgbClr val="CC0099"/>
                              </a:gs>
                            </a:gsLst>
                            <a:lin ang="5400000" scaled="0"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35pt,426.4pt" to="493.6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">
                <v:stroke linestyle="thickThin"/>
              </v:line>
            </w:pict>
          </mc:Fallback>
        </mc:AlternateContent>
      </w:r>
    </w:p>
    <w:p w:rsidR="00A70072" w:rsidRPr="0057488C" w:rsidRDefault="00930A84" w:rsidP="00A70072">
      <w:pPr>
        <w:rPr>
          <w:rFonts w:ascii="Century Gothic" w:hAnsi="Century Gothic"/>
        </w:rPr>
      </w:pPr>
      <w:r w:rsidRPr="004177B4">
        <w:rPr>
          <w:rFonts w:ascii="Century Gothic" w:hAnsi="Century Gothic"/>
          <w:noProof/>
          <w:color w:val="7030A0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876980" wp14:editId="79E7289E">
                <wp:simplePos x="0" y="0"/>
                <wp:positionH relativeFrom="column">
                  <wp:posOffset>-982004</wp:posOffset>
                </wp:positionH>
                <wp:positionV relativeFrom="paragraph">
                  <wp:posOffset>186055</wp:posOffset>
                </wp:positionV>
                <wp:extent cx="7200900" cy="0"/>
                <wp:effectExtent l="0" t="0" r="19050" b="19050"/>
                <wp:wrapNone/>
                <wp:docPr id="2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mpd="thickThin">
                          <a:gradFill>
                            <a:gsLst>
                              <a:gs pos="6000">
                                <a:srgbClr val="FFCCCC"/>
                              </a:gs>
                              <a:gs pos="100000">
                                <a:srgbClr val="CC0099"/>
                              </a:gs>
                            </a:gsLst>
                            <a:lin ang="5400000" scaled="0"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3pt,14.65pt" to="489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">
                <v:stroke linestyle="thickThin"/>
              </v:line>
            </w:pict>
          </mc:Fallback>
        </mc:AlternateContent>
      </w:r>
      <w:r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660123" wp14:editId="2C46922E">
                <wp:simplePos x="0" y="0"/>
                <wp:positionH relativeFrom="column">
                  <wp:posOffset>-913765</wp:posOffset>
                </wp:positionH>
                <wp:positionV relativeFrom="paragraph">
                  <wp:posOffset>3338830</wp:posOffset>
                </wp:positionV>
                <wp:extent cx="7200900" cy="0"/>
                <wp:effectExtent l="0" t="0" r="19050" b="19050"/>
                <wp:wrapNone/>
                <wp:docPr id="3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mpd="thickThin">
                          <a:gradFill>
                            <a:gsLst>
                              <a:gs pos="6000">
                                <a:srgbClr val="FFCCCC"/>
                              </a:gs>
                              <a:gs pos="100000">
                                <a:srgbClr val="CC0099"/>
                              </a:gs>
                            </a:gsLst>
                            <a:lin ang="5400000" scaled="0"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262.9pt" to="495.0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">
                <v:stroke linestyle="thickThin"/>
              </v:line>
            </w:pict>
          </mc:Fallback>
        </mc:AlternateContent>
      </w:r>
      <w:r w:rsidRPr="004177B4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2BE739" wp14:editId="79526127">
                <wp:simplePos x="0" y="0"/>
                <wp:positionH relativeFrom="column">
                  <wp:posOffset>-913765</wp:posOffset>
                </wp:positionH>
                <wp:positionV relativeFrom="paragraph">
                  <wp:posOffset>1810773</wp:posOffset>
                </wp:positionV>
                <wp:extent cx="7200900" cy="0"/>
                <wp:effectExtent l="0" t="0" r="19050" b="19050"/>
                <wp:wrapNone/>
                <wp:docPr id="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mpd="thickThin">
                          <a:gradFill>
                            <a:gsLst>
                              <a:gs pos="6000">
                                <a:srgbClr val="FFCCCC"/>
                              </a:gs>
                              <a:gs pos="100000">
                                <a:srgbClr val="CC0099"/>
                              </a:gs>
                            </a:gsLst>
                            <a:lin ang="5400000" scaled="0"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142.6pt" to="495.0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">
                <v:stroke linestyle="thickThin"/>
              </v:line>
            </w:pict>
          </mc:Fallback>
        </mc:AlternateContent>
      </w:r>
    </w:p>
    <w:p w:rsidR="00A70072" w:rsidRPr="0057488C" w:rsidRDefault="00987557" w:rsidP="00A70072">
      <w:pPr>
        <w:rPr>
          <w:rFonts w:ascii="Century Gothic" w:hAnsi="Century Gothic"/>
        </w:rPr>
      </w:pPr>
      <w:r w:rsidRPr="00987557">
        <w:rPr>
          <w:rFonts w:ascii="Century Gothic" w:hAnsi="Century Gothic"/>
          <w:noProof/>
          <w:color w:val="7030A0"/>
          <w:lang w:val="es-AR" w:eastAsia="es-A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D548A51" wp14:editId="0F4B2BA2">
                <wp:simplePos x="0" y="0"/>
                <wp:positionH relativeFrom="column">
                  <wp:posOffset>-766445</wp:posOffset>
                </wp:positionH>
                <wp:positionV relativeFrom="paragraph">
                  <wp:posOffset>-422275</wp:posOffset>
                </wp:positionV>
                <wp:extent cx="6700520" cy="8093075"/>
                <wp:effectExtent l="0" t="0" r="0" b="3175"/>
                <wp:wrapSquare wrapText="bothSides"/>
                <wp:docPr id="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0520" cy="809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="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:rsidR="00987557" w:rsidRPr="002E0F4A" w:rsidRDefault="00987557" w:rsidP="00987557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  <w:t>IDIOMAS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</w:rPr>
                              <w:t>Español: Idioma nativo</w:t>
                            </w: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88448F">
                              <w:rPr>
                                <w:rFonts w:ascii="Century Gothic" w:hAnsi="Century Gothic"/>
                              </w:rPr>
                              <w:t>Ingles: Básico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30A84" w:rsidRDefault="00930A84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36"/>
                                <w:szCs w:val="36"/>
                              </w:rPr>
                            </w:pP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  <w:color w:val="FF8000"/>
                                <w:sz w:val="20"/>
                                <w:szCs w:val="20"/>
                              </w:rPr>
                            </w:pPr>
                          </w:p>
                          <w:p w:rsidR="00987557" w:rsidRPr="002E0F4A" w:rsidRDefault="00987557" w:rsidP="00987557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  <w:t>FORMACIONES ADICIONALES E INTERESES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87557" w:rsidRPr="0088448F" w:rsidRDefault="00987557" w:rsidP="0098755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87557" w:rsidRPr="0057488C" w:rsidRDefault="00987557" w:rsidP="0098755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2.0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12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                     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Curso avanzado en corte y confección </w:t>
                            </w:r>
                          </w:p>
                          <w:p w:rsidR="00987557" w:rsidRPr="0057488C" w:rsidRDefault="00987557" w:rsidP="0098755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Comodoro Rivadavia           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Peluqueria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 xml:space="preserve"> “La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Maison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”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87557" w:rsidRDefault="00987557" w:rsidP="00987557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30A84" w:rsidRDefault="00930A84" w:rsidP="00987557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987557" w:rsidRPr="002E0F4A" w:rsidRDefault="00987557" w:rsidP="00987557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hd w:val="clear" w:color="auto" w:fill="FFFFFF"/>
                              </w:rPr>
                            </w:pP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z w:val="36"/>
                                <w:szCs w:val="36"/>
                              </w:rPr>
                              <w:t>OBJETIVOS</w:t>
                            </w:r>
                            <w:r w:rsidRPr="002E0F4A">
                              <w:rPr>
                                <w:rFonts w:ascii="Century Gothic" w:hAnsi="Century Gothic"/>
                                <w:b/>
                                <w:i/>
                                <w:color w:val="7030A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987557" w:rsidRDefault="00987557" w:rsidP="00987557">
                            <w:pPr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987557" w:rsidRPr="0057488C" w:rsidRDefault="00987557" w:rsidP="00987557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Tengo deseos de aprender y adaptarme a demandas laborales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>ya que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 me gusta perfeccionarme cada vez. Tengo conocimientos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básicos 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de inglés,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amplio manejo </w:t>
                            </w:r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>del paquete office</w:t>
                            </w:r>
                            <w:r w:rsidRPr="00F76B39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,</w:t>
                            </w:r>
                            <w:r w:rsidRPr="00F76B39">
                              <w:rPr>
                                <w:rStyle w:val="apple-converted-space"/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 </w:t>
                            </w:r>
                            <w:hyperlink r:id="rId12" w:history="1">
                              <w:r w:rsidRPr="00F76B39">
                                <w:rPr>
                                  <w:rStyle w:val="Hipervnculo"/>
                                  <w:rFonts w:ascii="Century Gothic" w:hAnsi="Century Gothic"/>
                                  <w:color w:val="000000" w:themeColor="text1"/>
                                  <w:u w:val="none"/>
                                  <w:shd w:val="clear" w:color="auto" w:fill="FFFFFF"/>
                                </w:rPr>
                                <w:t>internet</w:t>
                              </w:r>
                            </w:hyperlink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>outlook</w:t>
                            </w:r>
                            <w:proofErr w:type="spellEnd"/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 y diversas herramientas informáticas</w:t>
                            </w:r>
                          </w:p>
                          <w:p w:rsidR="00987557" w:rsidRPr="0057488C" w:rsidRDefault="00987557" w:rsidP="00987557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57488C"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>Soy una persona hábil en el manejo de documentación y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hd w:val="clear" w:color="auto" w:fill="FFFFFF"/>
                              </w:rPr>
                              <w:t xml:space="preserve"> sobre todo con mucha predisposición.</w:t>
                            </w:r>
                          </w:p>
                          <w:p w:rsidR="00987557" w:rsidRPr="0057488C" w:rsidRDefault="00987557" w:rsidP="0098755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987557" w:rsidRPr="00B30887" w:rsidRDefault="00987557" w:rsidP="0098755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8" type="#_x0000_t202" style="position:absolute;margin-left:-60.35pt;margin-top:-33.25pt;width:527.6pt;height:63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" filled="f" stroked="f">
                <v:path arrowok="t"/>
                <v:textbox>
                  <w:txbxContent>
                    <w:p w:rsidR="00987557" w:rsidRPr="002E0F4A" w:rsidRDefault="00987557" w:rsidP="00987557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</w:pP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  <w:t>IDIOMAS</w:t>
                      </w: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</w:rPr>
                      </w:pPr>
                      <w:r w:rsidRPr="0088448F">
                        <w:rPr>
                          <w:rFonts w:ascii="Century Gothic" w:hAnsi="Century Gothic"/>
                        </w:rPr>
                        <w:t>Español: Idioma nativo</w:t>
                      </w: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</w:rPr>
                      </w:pPr>
                      <w:r w:rsidRPr="0088448F">
                        <w:rPr>
                          <w:rFonts w:ascii="Century Gothic" w:hAnsi="Century Gothic"/>
                        </w:rPr>
                        <w:t>Ingles: Básico</w:t>
                      </w: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30A84" w:rsidRDefault="00930A84" w:rsidP="00987557">
                      <w:pPr>
                        <w:rPr>
                          <w:rFonts w:ascii="Century Gothic" w:hAnsi="Century Gothic"/>
                          <w:color w:val="FF8000"/>
                          <w:sz w:val="36"/>
                          <w:szCs w:val="36"/>
                        </w:rPr>
                      </w:pP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  <w:color w:val="FF8000"/>
                          <w:sz w:val="20"/>
                          <w:szCs w:val="20"/>
                        </w:rPr>
                      </w:pPr>
                    </w:p>
                    <w:p w:rsidR="00987557" w:rsidRPr="002E0F4A" w:rsidRDefault="00987557" w:rsidP="00987557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</w:pP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  <w:t>FORMACIONES ADICIONALES E INTERESES</w:t>
                      </w:r>
                    </w:p>
                    <w:p w:rsidR="00987557" w:rsidRDefault="00987557" w:rsidP="00987557">
                      <w:pPr>
                        <w:rPr>
                          <w:color w:val="000000"/>
                        </w:rPr>
                      </w:pPr>
                    </w:p>
                    <w:p w:rsidR="00987557" w:rsidRPr="0088448F" w:rsidRDefault="00987557" w:rsidP="0098755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</w:p>
                    <w:p w:rsidR="00987557" w:rsidRPr="0057488C" w:rsidRDefault="00987557" w:rsidP="0098755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2.0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12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                     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Curso avanzado en corte y confección </w:t>
                      </w:r>
                    </w:p>
                    <w:p w:rsidR="00987557" w:rsidRPr="0057488C" w:rsidRDefault="00987557" w:rsidP="0098755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Comodoro Rivadavia           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>Peluqueria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 xml:space="preserve"> “La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>Maison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>”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</w:p>
                    <w:p w:rsidR="00987557" w:rsidRDefault="00987557" w:rsidP="00987557">
                      <w:pPr>
                        <w:rPr>
                          <w:color w:val="000000"/>
                        </w:rPr>
                      </w:pPr>
                    </w:p>
                    <w:p w:rsidR="00987557" w:rsidRDefault="00987557" w:rsidP="00987557">
                      <w:pPr>
                        <w:rPr>
                          <w:color w:val="000000"/>
                        </w:rPr>
                      </w:pPr>
                    </w:p>
                    <w:p w:rsidR="00930A84" w:rsidRDefault="00930A84" w:rsidP="00987557">
                      <w:pPr>
                        <w:rPr>
                          <w:color w:val="000000"/>
                        </w:rPr>
                      </w:pPr>
                    </w:p>
                    <w:p w:rsidR="00987557" w:rsidRPr="002E0F4A" w:rsidRDefault="00987557" w:rsidP="00987557">
                      <w:pPr>
                        <w:rPr>
                          <w:rFonts w:ascii="Century Gothic" w:hAnsi="Century Gothic"/>
                          <w:b/>
                          <w:i/>
                          <w:color w:val="7030A0"/>
                          <w:shd w:val="clear" w:color="auto" w:fill="FFFFFF"/>
                        </w:rPr>
                      </w:pP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z w:val="36"/>
                          <w:szCs w:val="36"/>
                        </w:rPr>
                        <w:t>OBJETIVOS</w:t>
                      </w:r>
                      <w:r w:rsidRPr="002E0F4A">
                        <w:rPr>
                          <w:rFonts w:ascii="Century Gothic" w:hAnsi="Century Gothic"/>
                          <w:b/>
                          <w:i/>
                          <w:color w:val="7030A0"/>
                          <w:shd w:val="clear" w:color="auto" w:fill="FFFFFF"/>
                        </w:rPr>
                        <w:t xml:space="preserve"> </w:t>
                      </w: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</w:pPr>
                    </w:p>
                    <w:p w:rsidR="00987557" w:rsidRDefault="00987557" w:rsidP="00987557">
                      <w:pPr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</w:pPr>
                    </w:p>
                    <w:p w:rsidR="00987557" w:rsidRPr="0057488C" w:rsidRDefault="00987557" w:rsidP="00987557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Tengo deseos de aprender y adaptarme a demandas laborales </w:t>
                      </w:r>
                      <w:r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>ya que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 me gusta perfeccionarme cada vez. Tengo conocimientos </w:t>
                      </w:r>
                      <w:r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básicos 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de inglés, </w:t>
                      </w:r>
                      <w:r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amplio manejo </w:t>
                      </w:r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>del paquete office</w:t>
                      </w:r>
                      <w:r w:rsidRPr="00F76B39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,</w:t>
                      </w:r>
                      <w:r w:rsidRPr="00F76B39">
                        <w:rPr>
                          <w:rStyle w:val="apple-converted-space"/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 </w:t>
                      </w:r>
                      <w:hyperlink r:id="rId13" w:history="1">
                        <w:r w:rsidRPr="00F76B39">
                          <w:rPr>
                            <w:rStyle w:val="Hipervnculo"/>
                            <w:rFonts w:ascii="Century Gothic" w:hAnsi="Century Gothic"/>
                            <w:color w:val="000000" w:themeColor="text1"/>
                            <w:u w:val="none"/>
                            <w:shd w:val="clear" w:color="auto" w:fill="FFFFFF"/>
                          </w:rPr>
                          <w:t>internet</w:t>
                        </w:r>
                      </w:hyperlink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>outlook</w:t>
                      </w:r>
                      <w:proofErr w:type="spellEnd"/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 y diversas herramientas informáticas</w:t>
                      </w:r>
                    </w:p>
                    <w:p w:rsidR="00987557" w:rsidRPr="0057488C" w:rsidRDefault="00987557" w:rsidP="00987557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 w:rsidRPr="0057488C"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>Soy una persona hábil en el manejo de documentación y</w:t>
                      </w:r>
                      <w:r>
                        <w:rPr>
                          <w:rFonts w:ascii="Century Gothic" w:hAnsi="Century Gothic"/>
                          <w:color w:val="000000"/>
                          <w:shd w:val="clear" w:color="auto" w:fill="FFFFFF"/>
                        </w:rPr>
                        <w:t xml:space="preserve"> sobre todo con mucha predisposición.</w:t>
                      </w:r>
                    </w:p>
                    <w:p w:rsidR="00987557" w:rsidRPr="0057488C" w:rsidRDefault="00987557" w:rsidP="00987557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987557" w:rsidRPr="00B30887" w:rsidRDefault="00987557" w:rsidP="0098755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57488C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00" w:rsidRDefault="00313A00" w:rsidP="00A70072">
      <w:r>
        <w:separator/>
      </w:r>
    </w:p>
  </w:endnote>
  <w:endnote w:type="continuationSeparator" w:id="0">
    <w:p w:rsidR="00313A00" w:rsidRDefault="00313A0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00" w:rsidRDefault="00313A00" w:rsidP="00A70072">
      <w:r>
        <w:separator/>
      </w:r>
    </w:p>
  </w:footnote>
  <w:footnote w:type="continuationSeparator" w:id="0">
    <w:p w:rsidR="00313A00" w:rsidRDefault="00313A0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C2C45"/>
    <w:multiLevelType w:val="hybridMultilevel"/>
    <w:tmpl w:val="FDAEBFF6"/>
    <w:lvl w:ilvl="0" w:tplc="E014EA5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41"/>
    <w:rsid w:val="000313AF"/>
    <w:rsid w:val="000A6FC0"/>
    <w:rsid w:val="000F3BB8"/>
    <w:rsid w:val="0019186A"/>
    <w:rsid w:val="00222646"/>
    <w:rsid w:val="0029542B"/>
    <w:rsid w:val="002E0F4A"/>
    <w:rsid w:val="002E132A"/>
    <w:rsid w:val="00313A00"/>
    <w:rsid w:val="00327BBC"/>
    <w:rsid w:val="00370E0A"/>
    <w:rsid w:val="003D68E7"/>
    <w:rsid w:val="003D7355"/>
    <w:rsid w:val="004177B4"/>
    <w:rsid w:val="0044216C"/>
    <w:rsid w:val="004835EE"/>
    <w:rsid w:val="004B6791"/>
    <w:rsid w:val="004F25B4"/>
    <w:rsid w:val="0055378C"/>
    <w:rsid w:val="0057488C"/>
    <w:rsid w:val="00585F41"/>
    <w:rsid w:val="005B7B02"/>
    <w:rsid w:val="005D06B8"/>
    <w:rsid w:val="00626EB9"/>
    <w:rsid w:val="006C0701"/>
    <w:rsid w:val="007B3AE8"/>
    <w:rsid w:val="008240C2"/>
    <w:rsid w:val="0087426A"/>
    <w:rsid w:val="0088448F"/>
    <w:rsid w:val="008977E3"/>
    <w:rsid w:val="00930A84"/>
    <w:rsid w:val="00987557"/>
    <w:rsid w:val="00A70072"/>
    <w:rsid w:val="00AD3A5C"/>
    <w:rsid w:val="00B07E9F"/>
    <w:rsid w:val="00B12ECF"/>
    <w:rsid w:val="00B13E88"/>
    <w:rsid w:val="00B30887"/>
    <w:rsid w:val="00B476C7"/>
    <w:rsid w:val="00B85351"/>
    <w:rsid w:val="00C813FF"/>
    <w:rsid w:val="00C817D4"/>
    <w:rsid w:val="00D860E1"/>
    <w:rsid w:val="00D97AEF"/>
    <w:rsid w:val="00E40967"/>
    <w:rsid w:val="00E67C32"/>
    <w:rsid w:val="00E75AE1"/>
    <w:rsid w:val="00E86816"/>
    <w:rsid w:val="00F15C60"/>
    <w:rsid w:val="00F21937"/>
    <w:rsid w:val="00F31E65"/>
    <w:rsid w:val="00F35D70"/>
    <w:rsid w:val="00F715AF"/>
    <w:rsid w:val="00F721A0"/>
    <w:rsid w:val="00F739EC"/>
    <w:rsid w:val="00F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customStyle="1" w:styleId="apple-converted-space">
    <w:name w:val="apple-converted-space"/>
    <w:rsid w:val="008240C2"/>
  </w:style>
  <w:style w:type="character" w:styleId="Hipervnculo">
    <w:name w:val="Hyperlink"/>
    <w:uiPriority w:val="99"/>
    <w:semiHidden/>
    <w:unhideWhenUsed/>
    <w:rsid w:val="008844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customStyle="1" w:styleId="apple-converted-space">
    <w:name w:val="apple-converted-space"/>
    <w:rsid w:val="008240C2"/>
  </w:style>
  <w:style w:type="character" w:styleId="Hipervnculo">
    <w:name w:val="Hyperlink"/>
    <w:uiPriority w:val="99"/>
    <w:semiHidden/>
    <w:unhideWhenUsed/>
    <w:rsid w:val="00884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abinas.net/informatica/internet.a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abinas.net/informatica/interne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wnloads\Formato14.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A60F6D-C623-40DE-9036-9B7C8885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Formato14.1</Template>
  <TotalTime>10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</CharactersWithSpaces>
  <SharedDoc>false</SharedDoc>
  <HLinks>
    <vt:vector size="12" baseType="variant">
      <vt:variant>
        <vt:i4>544800881</vt:i4>
      </vt:variant>
      <vt:variant>
        <vt:i4>2103</vt:i4>
      </vt:variant>
      <vt:variant>
        <vt:i4>1025</vt:i4>
      </vt:variant>
      <vt:variant>
        <vt:i4>1</vt:i4>
      </vt:variant>
      <vt:variant>
        <vt:lpwstr>Capture d’écran 2012-07-26 à 19</vt:lpwstr>
      </vt:variant>
      <vt:variant>
        <vt:lpwstr/>
      </vt:variant>
      <vt:variant>
        <vt:i4>50</vt:i4>
      </vt:variant>
      <vt:variant>
        <vt:i4>2773</vt:i4>
      </vt:variant>
      <vt:variant>
        <vt:i4>1026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8</cp:revision>
  <dcterms:created xsi:type="dcterms:W3CDTF">2013-08-16T19:35:00Z</dcterms:created>
  <dcterms:modified xsi:type="dcterms:W3CDTF">2013-08-19T15:56:00Z</dcterms:modified>
</cp:coreProperties>
</file>