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EE" w:rsidRDefault="004832EE">
      <w:r>
        <w:rPr>
          <w:noProof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8pt;margin-top:9.95pt;width:45pt;height:36pt;z-index:251654656" stroked="f">
            <v:textbox style="mso-next-textbox:#_x0000_s1026">
              <w:txbxContent>
                <w:p w:rsidR="004832EE" w:rsidRDefault="004832EE"/>
              </w:txbxContent>
            </v:textbox>
          </v:shape>
        </w:pict>
      </w:r>
      <w:r>
        <w:rPr>
          <w:noProof/>
          <w:lang w:val="es-ES_tradnl" w:eastAsia="es-ES_tradnl"/>
        </w:rPr>
        <w:pict>
          <v:rect id="_x0000_s1027" style="position:absolute;margin-left:-27pt;margin-top:-9pt;width:63pt;height:81pt;z-index:251653632" stroked="f"/>
        </w:pict>
      </w:r>
    </w:p>
    <w:p w:rsidR="004832EE" w:rsidRDefault="004832EE">
      <w:r>
        <w:rPr>
          <w:noProof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8pt;margin-top:4.2pt;width:67.75pt;height:79.3pt;z-index:251661824">
            <v:imagedata r:id="rId5" o:title=""/>
          </v:shape>
        </w:pict>
      </w:r>
      <w:r>
        <w:rPr>
          <w:noProof/>
          <w:lang w:val="es-ES_tradnl" w:eastAsia="es-ES_tradnl"/>
        </w:rPr>
        <w:pict>
          <v:line id="_x0000_s1029" style="position:absolute;z-index:251656704" from="441pt,13.2pt" to="441pt,85.2pt"/>
        </w:pict>
      </w:r>
    </w:p>
    <w:p w:rsidR="004832EE" w:rsidRPr="00067F80" w:rsidRDefault="004832EE">
      <w:pPr>
        <w:rPr>
          <w:b/>
          <w:color w:val="333399"/>
          <w:sz w:val="56"/>
          <w:szCs w:val="56"/>
        </w:rPr>
      </w:pPr>
      <w:r>
        <w:tab/>
      </w:r>
      <w:r>
        <w:tab/>
        <w:t xml:space="preserve">  </w:t>
      </w:r>
      <w:r w:rsidRPr="00067F80">
        <w:t xml:space="preserve"> </w:t>
      </w:r>
      <w:r>
        <w:t xml:space="preserve">  </w:t>
      </w:r>
      <w:r w:rsidRPr="00067F80">
        <w:rPr>
          <w:b/>
          <w:color w:val="333399"/>
          <w:sz w:val="56"/>
          <w:szCs w:val="56"/>
        </w:rPr>
        <w:t>José Antonio Valdez</w:t>
      </w:r>
    </w:p>
    <w:p w:rsidR="004832EE" w:rsidRDefault="004832EE">
      <w:r>
        <w:rPr>
          <w:noProof/>
          <w:lang w:val="es-ES_tradnl" w:eastAsia="es-ES_tradnl"/>
        </w:rPr>
        <w:pict>
          <v:line id="_x0000_s1030" style="position:absolute;z-index:251655680" from="108pt,12.2pt" to="459pt,12.2pt"/>
        </w:pict>
      </w: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tbl>
      <w:tblPr>
        <w:tblpPr w:leftFromText="141" w:rightFromText="141" w:vertAnchor="text" w:horzAnchor="page" w:tblpX="2422" w:tblpY="-46"/>
        <w:tblW w:w="8355" w:type="dxa"/>
        <w:tblCellMar>
          <w:left w:w="70" w:type="dxa"/>
          <w:right w:w="70" w:type="dxa"/>
        </w:tblCellMar>
        <w:tblLook w:val="0000"/>
      </w:tblPr>
      <w:tblGrid>
        <w:gridCol w:w="8355"/>
      </w:tblGrid>
      <w:tr w:rsidR="004832EE" w:rsidTr="00C02BB2">
        <w:trPr>
          <w:trHeight w:val="566"/>
        </w:trPr>
        <w:tc>
          <w:tcPr>
            <w:tcW w:w="8355" w:type="dxa"/>
          </w:tcPr>
          <w:p w:rsidR="004832EE" w:rsidRDefault="004832EE" w:rsidP="00C02BB2">
            <w:r>
              <w:t>Dirección: Bº Melipal. Mbk 29. Mza 14. Dpto. 483. P/B. Neuquén Capital. Neuquén.</w:t>
            </w:r>
          </w:p>
          <w:p w:rsidR="004832EE" w:rsidRDefault="004832EE" w:rsidP="00C02BB2">
            <w:r>
              <w:t xml:space="preserve">Tel: (0299) 446 2978. </w:t>
            </w:r>
          </w:p>
          <w:p w:rsidR="004832EE" w:rsidRDefault="004832EE" w:rsidP="00C02BB2">
            <w:r>
              <w:t>Móvil: (0299) 154 606763</w:t>
            </w:r>
          </w:p>
          <w:p w:rsidR="004832EE" w:rsidRDefault="004832EE" w:rsidP="00C02BB2">
            <w:r>
              <w:t xml:space="preserve">E-mail: </w:t>
            </w:r>
            <w:hyperlink r:id="rId6" w:history="1">
              <w:r w:rsidRPr="00A45D8A">
                <w:rPr>
                  <w:rStyle w:val="Hyperlink"/>
                </w:rPr>
                <w:t>joseavaldez.88@gmail.com</w:t>
              </w:r>
            </w:hyperlink>
          </w:p>
          <w:p w:rsidR="004832EE" w:rsidRDefault="004832EE" w:rsidP="00C02BB2">
            <w:r>
              <w:t>Fecha de nacimiento: 11/01/1988</w:t>
            </w:r>
          </w:p>
          <w:p w:rsidR="004832EE" w:rsidRDefault="004832EE" w:rsidP="00C02BB2">
            <w:r>
              <w:t>DNI: 33.450.299</w:t>
            </w:r>
          </w:p>
          <w:p w:rsidR="004832EE" w:rsidRDefault="004832EE" w:rsidP="00C02BB2">
            <w:r>
              <w:t>Soltero, sin hijos.</w:t>
            </w:r>
          </w:p>
          <w:p w:rsidR="004832EE" w:rsidRDefault="004832EE" w:rsidP="00C02BB2">
            <w:r>
              <w:t>Licencia de conducir categoría “B”.</w:t>
            </w:r>
          </w:p>
        </w:tc>
      </w:tr>
      <w:tr w:rsidR="004832EE" w:rsidTr="00A350FB">
        <w:trPr>
          <w:trHeight w:val="69"/>
        </w:trPr>
        <w:tc>
          <w:tcPr>
            <w:tcW w:w="8355" w:type="dxa"/>
          </w:tcPr>
          <w:p w:rsidR="004832EE" w:rsidRDefault="004832EE" w:rsidP="00C02BB2"/>
        </w:tc>
      </w:tr>
    </w:tbl>
    <w:p w:rsidR="004832EE" w:rsidRDefault="004832EE">
      <w:pPr>
        <w:jc w:val="right"/>
        <w:rPr>
          <w:color w:val="FF0000"/>
        </w:rPr>
      </w:pPr>
    </w:p>
    <w:p w:rsidR="004832EE" w:rsidRDefault="004832EE">
      <w:pPr>
        <w:rPr>
          <w:color w:val="000000"/>
        </w:rPr>
      </w:pPr>
    </w:p>
    <w:p w:rsidR="004832EE" w:rsidRDefault="004832EE">
      <w:pPr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>
      <w:pPr>
        <w:jc w:val="right"/>
        <w:rPr>
          <w:color w:val="FF0000"/>
        </w:rPr>
      </w:pPr>
    </w:p>
    <w:p w:rsidR="004832EE" w:rsidRDefault="004832EE"/>
    <w:p w:rsidR="004832EE" w:rsidRDefault="004832EE"/>
    <w:p w:rsidR="004832EE" w:rsidRDefault="004832EE"/>
    <w:p w:rsidR="004832EE" w:rsidRDefault="004832EE"/>
    <w:p w:rsidR="004832EE" w:rsidRDefault="004832EE">
      <w:r>
        <w:rPr>
          <w:noProof/>
          <w:lang w:val="es-ES_tradnl" w:eastAsia="es-ES_tradnl"/>
        </w:rPr>
        <w:pict>
          <v:rect id="_x0000_s1031" style="position:absolute;margin-left:-.2pt;margin-top:5.45pt;width:2in;height:9pt;z-index:-251658752;mso-wrap-edited:f" stroked="f" strokecolor="#9cf">
            <v:fill color2="#9cf" angle="-90" focus="100%" type="gradient"/>
          </v:rect>
        </w:pict>
      </w:r>
      <w:r>
        <w:t>Formación académica</w:t>
      </w:r>
      <w:r>
        <w:rPr>
          <w:noProof/>
        </w:rPr>
        <w:t xml:space="preserve"> </w:t>
      </w:r>
    </w:p>
    <w:p w:rsidR="004832EE" w:rsidRDefault="004832EE"/>
    <w:p w:rsidR="004832EE" w:rsidRDefault="004832EE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2008. Escuela Auxiliar Técnicos de </w:t>
      </w:r>
      <w:smartTag w:uri="urn:schemas-microsoft-com:office:smarttags" w:element="PersonName">
        <w:smartTagPr>
          <w:attr w:name="ProductID" w:val="la Medicina"/>
        </w:smartTagPr>
        <w:r>
          <w:rPr>
            <w:sz w:val="20"/>
          </w:rPr>
          <w:t>la Medicina</w:t>
        </w:r>
      </w:smartTag>
      <w:r>
        <w:rPr>
          <w:sz w:val="20"/>
        </w:rPr>
        <w:t xml:space="preserve"> (E.A.T.M.). Bachillerato.</w:t>
      </w:r>
    </w:p>
    <w:p w:rsidR="004832EE" w:rsidRDefault="004832EE">
      <w:pPr>
        <w:numPr>
          <w:ilvl w:val="0"/>
          <w:numId w:val="4"/>
        </w:numPr>
        <w:rPr>
          <w:sz w:val="20"/>
        </w:rPr>
      </w:pPr>
      <w:r>
        <w:rPr>
          <w:sz w:val="20"/>
        </w:rPr>
        <w:t>2013. Cursando el 1er año del Profesorado de Educación Musical (P.E.M.). Escuela Superior de Música de la ciudad de Neuquén.</w:t>
      </w:r>
    </w:p>
    <w:p w:rsidR="004832EE" w:rsidRDefault="004832EE">
      <w:pPr>
        <w:rPr>
          <w:sz w:val="20"/>
        </w:rPr>
      </w:pPr>
    </w:p>
    <w:p w:rsidR="004832EE" w:rsidRDefault="004832EE">
      <w:pPr>
        <w:ind w:left="360"/>
      </w:pPr>
    </w:p>
    <w:p w:rsidR="004832EE" w:rsidRDefault="004832EE">
      <w:pPr>
        <w:pStyle w:val="Heading1"/>
        <w:ind w:left="0"/>
        <w:rPr>
          <w:sz w:val="24"/>
        </w:rPr>
      </w:pPr>
      <w:r>
        <w:rPr>
          <w:noProof/>
          <w:lang w:val="es-ES_tradnl" w:eastAsia="es-ES_tradnl"/>
        </w:rPr>
        <w:pict>
          <v:rect id="_x0000_s1032" style="position:absolute;margin-left:1.75pt;margin-top:4.6pt;width:2in;height:9pt;z-index:-251657728;mso-wrap-edited:f" stroked="f" strokecolor="#9cf">
            <v:fill color2="#9cf" angle="-90" focus="100%" type="gradient"/>
          </v:rect>
        </w:pict>
      </w:r>
      <w:r>
        <w:rPr>
          <w:sz w:val="24"/>
        </w:rPr>
        <w:t>Formación extra académica</w:t>
      </w:r>
    </w:p>
    <w:p w:rsidR="004832EE" w:rsidRDefault="004832EE">
      <w:pPr>
        <w:ind w:left="360"/>
      </w:pPr>
    </w:p>
    <w:p w:rsidR="004832EE" w:rsidRDefault="004832EE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2000. Operador de PC. ByV computación. </w:t>
      </w:r>
    </w:p>
    <w:p w:rsidR="004832EE" w:rsidRDefault="004832EE">
      <w:pPr>
        <w:numPr>
          <w:ilvl w:val="0"/>
          <w:numId w:val="4"/>
        </w:numPr>
      </w:pPr>
      <w:r>
        <w:rPr>
          <w:sz w:val="20"/>
        </w:rPr>
        <w:t xml:space="preserve">2001. Reparador de PC. ByV computación. </w:t>
      </w:r>
    </w:p>
    <w:p w:rsidR="004832EE" w:rsidRDefault="004832EE"/>
    <w:p w:rsidR="004832EE" w:rsidRDefault="004832EE"/>
    <w:p w:rsidR="004832EE" w:rsidRDefault="004832EE">
      <w:r>
        <w:rPr>
          <w:noProof/>
          <w:lang w:val="es-ES_tradnl" w:eastAsia="es-ES_tradnl"/>
        </w:rPr>
        <w:pict>
          <v:rect id="_x0000_s1033" style="position:absolute;margin-left:1.1pt;margin-top:4.95pt;width:2in;height:9pt;z-index:-251656704;mso-wrap-edited:f" stroked="f" strokecolor="#9cf">
            <v:fill color2="#9cf" angle="-90" focus="100%" type="gradient"/>
          </v:rect>
        </w:pict>
      </w:r>
      <w:r>
        <w:t>Experiencia laboral</w:t>
      </w:r>
    </w:p>
    <w:p w:rsidR="004832EE" w:rsidRDefault="004832EE">
      <w:pPr>
        <w:rPr>
          <w:sz w:val="20"/>
        </w:rPr>
      </w:pPr>
    </w:p>
    <w:p w:rsidR="004832EE" w:rsidRPr="001C65B8" w:rsidRDefault="004832EE">
      <w:pPr>
        <w:numPr>
          <w:ilvl w:val="0"/>
          <w:numId w:val="4"/>
        </w:numPr>
      </w:pPr>
      <w:r>
        <w:rPr>
          <w:sz w:val="20"/>
        </w:rPr>
        <w:t>Reparador de PC (freelance).</w:t>
      </w:r>
    </w:p>
    <w:p w:rsidR="004832EE" w:rsidRDefault="004832EE" w:rsidP="00741BB0">
      <w:pPr>
        <w:numPr>
          <w:ilvl w:val="0"/>
          <w:numId w:val="4"/>
        </w:numPr>
      </w:pPr>
      <w:r>
        <w:rPr>
          <w:sz w:val="20"/>
        </w:rPr>
        <w:t xml:space="preserve">Ayudante de Cocina (La mamadera – Portal de </w:t>
      </w:r>
      <w:smartTag w:uri="urn:schemas-microsoft-com:office:smarttags" w:element="PersonName">
        <w:smartTagPr>
          <w:attr w:name="ProductID" w:val="la Patagonia"/>
        </w:smartTagPr>
        <w:r>
          <w:rPr>
            <w:sz w:val="20"/>
          </w:rPr>
          <w:t>la Patagonia</w:t>
        </w:r>
      </w:smartTag>
      <w:r>
        <w:rPr>
          <w:sz w:val="20"/>
        </w:rPr>
        <w:t>).</w:t>
      </w:r>
    </w:p>
    <w:p w:rsidR="004832EE" w:rsidRDefault="004832EE"/>
    <w:p w:rsidR="004832EE" w:rsidRDefault="004832EE"/>
    <w:p w:rsidR="004832EE" w:rsidRDefault="004832EE">
      <w:r>
        <w:rPr>
          <w:noProof/>
          <w:lang w:val="es-ES_tradnl" w:eastAsia="es-ES_tradnl"/>
        </w:rPr>
        <w:pict>
          <v:rect id="_x0000_s1034" style="position:absolute;margin-left:0;margin-top:7pt;width:2in;height:9pt;z-index:-251655680;mso-wrap-edited:f" stroked="f" strokecolor="#9cf">
            <v:fill color2="#9cf" angle="-90" focus="100%" type="gradient"/>
          </v:rect>
        </w:pict>
      </w:r>
      <w:r>
        <w:t>Idiomas</w:t>
      </w:r>
    </w:p>
    <w:p w:rsidR="004832EE" w:rsidRDefault="004832EE"/>
    <w:p w:rsidR="004832EE" w:rsidRDefault="004832EE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Ingles medio. </w:t>
      </w:r>
    </w:p>
    <w:p w:rsidR="004832EE" w:rsidRDefault="004832EE"/>
    <w:sectPr w:rsidR="004832EE" w:rsidSect="00B74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efaultTabStop w:val="708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623"/>
    <w:rsid w:val="00015423"/>
    <w:rsid w:val="000562FF"/>
    <w:rsid w:val="00067F80"/>
    <w:rsid w:val="0007358C"/>
    <w:rsid w:val="001A36EA"/>
    <w:rsid w:val="001C65B8"/>
    <w:rsid w:val="003B5CD5"/>
    <w:rsid w:val="003D774B"/>
    <w:rsid w:val="004832EE"/>
    <w:rsid w:val="004A49B8"/>
    <w:rsid w:val="005B352C"/>
    <w:rsid w:val="00741BB0"/>
    <w:rsid w:val="00750762"/>
    <w:rsid w:val="00762F24"/>
    <w:rsid w:val="00832B38"/>
    <w:rsid w:val="008850ED"/>
    <w:rsid w:val="009653E9"/>
    <w:rsid w:val="009F0724"/>
    <w:rsid w:val="00A06E5A"/>
    <w:rsid w:val="00A350FB"/>
    <w:rsid w:val="00A45D8A"/>
    <w:rsid w:val="00B20623"/>
    <w:rsid w:val="00B67BD4"/>
    <w:rsid w:val="00B74F55"/>
    <w:rsid w:val="00BB33B2"/>
    <w:rsid w:val="00C02BB2"/>
    <w:rsid w:val="00C16ADA"/>
    <w:rsid w:val="00C64B04"/>
    <w:rsid w:val="00C77B6D"/>
    <w:rsid w:val="00DB0556"/>
    <w:rsid w:val="00E3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5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4F55"/>
    <w:pPr>
      <w:keepNext/>
      <w:ind w:left="360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4F55"/>
    <w:pPr>
      <w:keepNext/>
      <w:outlineLvl w:val="1"/>
    </w:pPr>
    <w:rPr>
      <w:sz w:val="5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74F55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06E5A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06E5A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06E5A"/>
    <w:rPr>
      <w:rFonts w:ascii="Cambria" w:hAnsi="Cambria" w:cs="Times New Roman"/>
      <w:b/>
      <w:bCs/>
      <w:sz w:val="26"/>
      <w:szCs w:val="26"/>
      <w:lang w:val="es-ES" w:eastAsia="es-ES"/>
    </w:rPr>
  </w:style>
  <w:style w:type="paragraph" w:customStyle="1" w:styleId="Direccin1">
    <w:name w:val="Dirección 1"/>
    <w:basedOn w:val="Normal"/>
    <w:uiPriority w:val="99"/>
    <w:rsid w:val="00B74F55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uiPriority w:val="99"/>
    <w:rsid w:val="00B74F55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B74F55"/>
    <w:rPr>
      <w:sz w:val="3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6E5A"/>
    <w:rPr>
      <w:rFonts w:cs="Times New Roman"/>
      <w:sz w:val="24"/>
      <w:szCs w:val="24"/>
      <w:lang w:val="es-ES" w:eastAsia="es-ES"/>
    </w:rPr>
  </w:style>
  <w:style w:type="paragraph" w:styleId="EndnoteText">
    <w:name w:val="endnote text"/>
    <w:basedOn w:val="Normal"/>
    <w:link w:val="EndnoteTextChar"/>
    <w:uiPriority w:val="99"/>
    <w:semiHidden/>
    <w:rsid w:val="00B74F5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A06E5A"/>
    <w:rPr>
      <w:rFonts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uiPriority w:val="99"/>
    <w:semiHidden/>
    <w:rsid w:val="00B74F5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C02BB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avaldez.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.ABC-06C09076F10\Mis%20documentos\Downloads\TS03000573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TS030005737.dotx</Template>
  <TotalTime>56</TotalTime>
  <Pages>1</Pages>
  <Words>129</Words>
  <Characters>711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</dc:creator>
  <cp:keywords/>
  <dc:description/>
  <cp:lastModifiedBy>WinuE</cp:lastModifiedBy>
  <cp:revision>8</cp:revision>
  <cp:lastPrinted>2013-05-08T17:58:00Z</cp:lastPrinted>
  <dcterms:created xsi:type="dcterms:W3CDTF">2013-05-07T23:02:00Z</dcterms:created>
  <dcterms:modified xsi:type="dcterms:W3CDTF">2013-08-05T13:09:00Z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TC300057379990</vt:lpwstr>
  </property>
</Properties>
</file>