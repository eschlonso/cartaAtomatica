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7A7" w:rsidRDefault="00C51C5F">
      <w:pPr>
        <w:pStyle w:val="Puesto"/>
        <w:rPr>
          <w:noProof/>
        </w:rPr>
      </w:pPr>
      <w:r>
        <w:rPr>
          <w:noProof/>
        </w:rPr>
        <w:t>‍‍</w:t>
      </w:r>
      <w:sdt>
        <w:sdtPr>
          <w:rPr>
            <w:noProof/>
          </w:rPr>
          <w:alias w:val="Su nombre"/>
          <w:tag w:val=""/>
          <w:id w:val="1246310863"/>
          <w:placeholder>
            <w:docPart w:val="67D02F0983124E909E04AD15834BB3C4"/>
          </w:placeholder>
          <w:dataBinding w:prefixMappings="xmlns:ns0='http://purl.org/dc/elements/1.1/' xmlns:ns1='http://schemas.openxmlformats.org/package/2006/metadata/core-properties' " w:xpath="/ns1:coreProperties[1]/ns0:creator[1]" w:storeItemID="{6C3C8BC8-F283-45AE-878A-BAB7291924A1}"/>
          <w:text/>
        </w:sdtPr>
        <w:sdtEndPr/>
        <w:sdtContent>
          <w:r w:rsidR="003632D2">
            <w:rPr>
              <w:noProof/>
            </w:rPr>
            <w:t>Fernanda Belén Caro</w:t>
          </w:r>
        </w:sdtContent>
      </w:sdt>
    </w:p>
    <w:p w:rsidR="004967A7" w:rsidRDefault="005C6822">
      <w:pPr>
        <w:rPr>
          <w:noProof/>
        </w:rPr>
      </w:pPr>
      <w:sdt>
        <w:sdtPr>
          <w:rPr>
            <w:noProof/>
          </w:rPr>
          <w:alias w:val="Dirección"/>
          <w:tag w:val=""/>
          <w:id w:val="-593780209"/>
          <w:placeholder>
            <w:docPart w:val="DDEA37592EDA43BF932E9C3F6062F412"/>
          </w:placeholder>
          <w:dataBinding w:prefixMappings="xmlns:ns0='http://schemas.microsoft.com/office/2006/coverPageProps' " w:xpath="/ns0:CoverPageProperties[1]/ns0:CompanyAddress[1]" w:storeItemID="{55AF091B-3C7A-41E3-B477-F2FDAA23CFDA}"/>
          <w:text/>
        </w:sdtPr>
        <w:sdtEndPr/>
        <w:sdtContent>
          <w:r w:rsidR="003632D2">
            <w:rPr>
              <w:noProof/>
            </w:rPr>
            <w:t>Rosario de santa fe 1518, Gral. Roca, RN.</w:t>
          </w:r>
        </w:sdtContent>
      </w:sdt>
      <w:r w:rsidR="00C51C5F">
        <w:rPr>
          <w:noProof/>
        </w:rPr>
        <w:t> | </w:t>
      </w:r>
      <w:sdt>
        <w:sdtPr>
          <w:rPr>
            <w:noProof/>
          </w:rPr>
          <w:alias w:val="Teléfono"/>
          <w:tag w:val=""/>
          <w:id w:val="-1416317146"/>
          <w:placeholder>
            <w:docPart w:val="7EE38B15D36544C79008B4CA4886E818"/>
          </w:placeholder>
          <w:dataBinding w:prefixMappings="xmlns:ns0='http://schemas.microsoft.com/office/2006/coverPageProps' " w:xpath="/ns0:CoverPageProperties[1]/ns0:CompanyPhone[1]" w:storeItemID="{55AF091B-3C7A-41E3-B477-F2FDAA23CFDA}"/>
          <w:text/>
        </w:sdtPr>
        <w:sdtEndPr/>
        <w:sdtContent>
          <w:r w:rsidR="003632D2">
            <w:rPr>
              <w:noProof/>
            </w:rPr>
            <w:t>0298-154504477</w:t>
          </w:r>
        </w:sdtContent>
      </w:sdt>
      <w:r w:rsidR="00C51C5F">
        <w:rPr>
          <w:noProof/>
        </w:rPr>
        <w:t> | </w:t>
      </w:r>
      <w:sdt>
        <w:sdtPr>
          <w:rPr>
            <w:noProof/>
          </w:rPr>
          <w:alias w:val="Correo electrónico"/>
          <w:tag w:val=""/>
          <w:id w:val="-391963670"/>
          <w:placeholder>
            <w:docPart w:val="50C3D29A30C24084A304516260B39A64"/>
          </w:placeholder>
          <w:dataBinding w:prefixMappings="xmlns:ns0='http://schemas.microsoft.com/office/2006/coverPageProps' " w:xpath="/ns0:CoverPageProperties[1]/ns0:CompanyEmail[1]" w:storeItemID="{55AF091B-3C7A-41E3-B477-F2FDAA23CFDA}"/>
          <w:text/>
        </w:sdtPr>
        <w:sdtEndPr/>
        <w:sdtContent>
          <w:r w:rsidR="003632D2">
            <w:rPr>
              <w:noProof/>
            </w:rPr>
            <w:t>feer.caro@hotmail.com</w:t>
          </w:r>
        </w:sdtContent>
      </w:sdt>
    </w:p>
    <w:p w:rsidR="004967A7" w:rsidRDefault="00C51C5F" w:rsidP="00C51C5F">
      <w:pPr>
        <w:pStyle w:val="Encabezadodelaseccin"/>
        <w:spacing w:before="600"/>
        <w:rPr>
          <w:noProof/>
        </w:rPr>
      </w:pPr>
      <w:r>
        <w:rPr>
          <w:noProof/>
        </w:rPr>
        <w:t>Objetivo</w:t>
      </w:r>
    </w:p>
    <w:p w:rsidR="009B2BFF" w:rsidRPr="009B2BFF" w:rsidRDefault="009B2BFF" w:rsidP="009B2BFF">
      <w:r>
        <w:rPr>
          <w:rFonts w:ascii="Georgia" w:hAnsi="Georgia"/>
          <w:color w:val="7A7A7A"/>
          <w:sz w:val="21"/>
          <w:szCs w:val="21"/>
          <w:shd w:val="clear" w:color="auto" w:fill="FFFFFF"/>
        </w:rPr>
        <w:t>Desempeñarme, ofrecer y desarrollar todas mis capacidades innatas, consiguiendo un excelente resultado en la labor y el área asignada; además, adquirir a través de la responsabilidad y confianza en mí depositada, una experiencia inigualable, con la cual conseguiré un paso importante en mi superación personal, junto con el orgullo de hacer parte de su equipo de trabajo.</w:t>
      </w:r>
    </w:p>
    <w:p w:rsidR="004967A7" w:rsidRDefault="00C51C5F" w:rsidP="00C51C5F">
      <w:pPr>
        <w:pStyle w:val="Encabezadodelaseccin"/>
        <w:spacing w:before="480"/>
        <w:rPr>
          <w:noProof/>
        </w:rPr>
      </w:pPr>
      <w:r>
        <w:rPr>
          <w:noProof/>
        </w:rPr>
        <w:t>Educación</w:t>
      </w:r>
    </w:p>
    <w:p w:rsidR="004967A7" w:rsidRDefault="003632D2">
      <w:pPr>
        <w:pStyle w:val="Subseccin"/>
        <w:spacing w:before="100"/>
        <w:rPr>
          <w:noProof/>
        </w:rPr>
      </w:pPr>
      <w:r>
        <w:rPr>
          <w:noProof/>
        </w:rPr>
        <w:t>Perito auxiliar en recursos naturales</w:t>
      </w:r>
      <w:r w:rsidR="00C51C5F">
        <w:rPr>
          <w:noProof/>
        </w:rPr>
        <w:t> | </w:t>
      </w:r>
      <w:r>
        <w:rPr>
          <w:noProof/>
        </w:rPr>
        <w:t>18 de diciembre de 2013</w:t>
      </w:r>
      <w:r w:rsidR="00C51C5F">
        <w:rPr>
          <w:noProof/>
        </w:rPr>
        <w:t> | </w:t>
      </w:r>
      <w:r>
        <w:rPr>
          <w:noProof/>
        </w:rPr>
        <w:t>cens nº 7</w:t>
      </w:r>
      <w:bookmarkStart w:id="0" w:name="_GoBack"/>
      <w:bookmarkEnd w:id="0"/>
    </w:p>
    <w:p w:rsidR="004967A7" w:rsidRDefault="003632D2">
      <w:pPr>
        <w:pStyle w:val="Listaconvietas"/>
        <w:rPr>
          <w:noProof/>
        </w:rPr>
      </w:pPr>
      <w:r>
        <w:rPr>
          <w:noProof/>
        </w:rPr>
        <w:t>Primaria completa</w:t>
      </w:r>
    </w:p>
    <w:p w:rsidR="004967A7" w:rsidRDefault="003632D2" w:rsidP="003632D2">
      <w:pPr>
        <w:pStyle w:val="Listaconvietas"/>
        <w:rPr>
          <w:noProof/>
        </w:rPr>
      </w:pPr>
      <w:r>
        <w:rPr>
          <w:noProof/>
        </w:rPr>
        <w:t>Secundaria hasta 4º año en el CET Nº 3 (Con orientacion a Administracion de empresas)</w:t>
      </w:r>
    </w:p>
    <w:p w:rsidR="003632D2" w:rsidRDefault="003632D2" w:rsidP="003632D2">
      <w:pPr>
        <w:pStyle w:val="Listaconvietas"/>
        <w:rPr>
          <w:noProof/>
        </w:rPr>
      </w:pPr>
      <w:r>
        <w:rPr>
          <w:noProof/>
        </w:rPr>
        <w:t>Finalizacion del secundario en el CENS Nº 7 (Perito auxiliar en recursos naturales)</w:t>
      </w:r>
    </w:p>
    <w:p w:rsidR="009B2BFF" w:rsidRDefault="009B2BFF" w:rsidP="003632D2">
      <w:pPr>
        <w:pStyle w:val="Listaconvietas"/>
        <w:rPr>
          <w:noProof/>
        </w:rPr>
      </w:pPr>
      <w:r>
        <w:rPr>
          <w:noProof/>
        </w:rPr>
        <w:t>Actualmente cursando la carrera de Tecnico Superior en Administracion de Empresas en el instituto KB</w:t>
      </w:r>
    </w:p>
    <w:p w:rsidR="004967A7" w:rsidRDefault="00C51C5F" w:rsidP="00C51C5F">
      <w:pPr>
        <w:pStyle w:val="Encabezadodelaseccin"/>
        <w:spacing w:before="480"/>
        <w:rPr>
          <w:noProof/>
        </w:rPr>
      </w:pPr>
      <w:r>
        <w:rPr>
          <w:noProof/>
        </w:rPr>
        <w:t>Conocimientos y habilidades</w:t>
      </w:r>
    </w:p>
    <w:p w:rsidR="004967A7" w:rsidRDefault="00C51C5F">
      <w:pPr>
        <w:pStyle w:val="Subseccin"/>
        <w:spacing w:before="100"/>
        <w:rPr>
          <w:noProof/>
        </w:rPr>
      </w:pPr>
      <w:r>
        <w:rPr>
          <w:noProof/>
        </w:rPr>
        <w:t>Administración</w:t>
      </w:r>
    </w:p>
    <w:p w:rsidR="004967A7" w:rsidRDefault="003632D2">
      <w:pPr>
        <w:pStyle w:val="Listaconvietas"/>
        <w:rPr>
          <w:noProof/>
        </w:rPr>
      </w:pPr>
      <w:r>
        <w:rPr>
          <w:noProof/>
        </w:rPr>
        <w:t>Conocimientos basicos en administracion de empresas por orientacion del secundario</w:t>
      </w:r>
    </w:p>
    <w:p w:rsidR="004967A7" w:rsidRDefault="004967A7" w:rsidP="003632D2">
      <w:pPr>
        <w:pStyle w:val="Listaconvietas"/>
        <w:numPr>
          <w:ilvl w:val="0"/>
          <w:numId w:val="0"/>
        </w:numPr>
        <w:ind w:left="144"/>
        <w:rPr>
          <w:noProof/>
        </w:rPr>
      </w:pPr>
    </w:p>
    <w:p w:rsidR="004967A7" w:rsidRDefault="00C51C5F">
      <w:pPr>
        <w:pStyle w:val="Encabezadodelaseccin"/>
        <w:rPr>
          <w:noProof/>
        </w:rPr>
      </w:pPr>
      <w:r>
        <w:rPr>
          <w:noProof/>
        </w:rPr>
        <w:t>Experiencia</w:t>
      </w:r>
    </w:p>
    <w:p w:rsidR="004967A7" w:rsidRDefault="003632D2">
      <w:pPr>
        <w:pStyle w:val="Subseccin"/>
        <w:spacing w:before="100"/>
        <w:rPr>
          <w:noProof/>
        </w:rPr>
      </w:pPr>
      <w:r>
        <w:rPr>
          <w:noProof/>
        </w:rPr>
        <w:t>Atencion al publico</w:t>
      </w:r>
      <w:r w:rsidR="00C51C5F">
        <w:rPr>
          <w:noProof/>
        </w:rPr>
        <w:t> | </w:t>
      </w:r>
      <w:r>
        <w:rPr>
          <w:noProof/>
        </w:rPr>
        <w:t>mercado norte shop</w:t>
      </w:r>
      <w:r w:rsidR="00C51C5F">
        <w:rPr>
          <w:noProof/>
        </w:rPr>
        <w:t> | </w:t>
      </w:r>
      <w:r>
        <w:rPr>
          <w:noProof/>
        </w:rPr>
        <w:t>desde 01-08-13 hasta la actualidad</w:t>
      </w:r>
    </w:p>
    <w:p w:rsidR="004967A7" w:rsidRDefault="004967A7">
      <w:pPr>
        <w:pStyle w:val="Listaconvietas"/>
        <w:rPr>
          <w:noProof/>
        </w:rPr>
      </w:pPr>
    </w:p>
    <w:sdt>
      <w:sdtPr>
        <w:rPr>
          <w:rFonts w:asciiTheme="minorHAnsi" w:eastAsiaTheme="minorHAnsi" w:hAnsiTheme="minorHAnsi" w:cstheme="minorBidi"/>
          <w:caps/>
          <w:noProof/>
          <w:color w:val="262626" w:themeColor="text1" w:themeTint="D9"/>
          <w:sz w:val="18"/>
        </w:rPr>
        <w:id w:val="417760904"/>
        <w15:repeatingSection/>
      </w:sdtPr>
      <w:sdtEndPr/>
      <w:sdtContent>
        <w:sdt>
          <w:sdtPr>
            <w:rPr>
              <w:rFonts w:asciiTheme="minorHAnsi" w:eastAsiaTheme="minorHAnsi" w:hAnsiTheme="minorHAnsi" w:cstheme="minorBidi"/>
              <w:caps/>
              <w:noProof/>
              <w:color w:val="262626" w:themeColor="text1" w:themeTint="D9"/>
              <w:sz w:val="18"/>
            </w:rPr>
            <w:id w:val="-1773932447"/>
            <w:placeholder>
              <w:docPart w:val="566A3605DACC468BBCADB532DBC1079B"/>
            </w:placeholder>
            <w15:repeatingSectionItem/>
          </w:sdtPr>
          <w:sdtEndPr/>
          <w:sdtContent>
            <w:p w:rsidR="00A95788" w:rsidRPr="00A95788" w:rsidRDefault="00A95788" w:rsidP="00A95788">
              <w:pPr>
                <w:pStyle w:val="Encabezadodelaseccin"/>
                <w:rPr>
                  <w:noProof/>
                </w:rPr>
              </w:pPr>
              <w:r w:rsidRPr="00A95788">
                <w:rPr>
                  <w:noProof/>
                </w:rPr>
                <w:t>Referencias</w:t>
              </w:r>
            </w:p>
            <w:p w:rsidR="004967A7" w:rsidRDefault="00A95788" w:rsidP="00A95788">
              <w:pPr>
                <w:pStyle w:val="Subseccin"/>
                <w:rPr>
                  <w:noProof/>
                </w:rPr>
              </w:pPr>
              <w:r>
                <w:rPr>
                  <w:b w:val="0"/>
                  <w:bCs w:val="0"/>
                  <w:caps w:val="0"/>
                  <w:noProof/>
                  <w:color w:val="404040" w:themeColor="text1" w:themeTint="BF"/>
                </w:rPr>
                <w:t>Sandra Flores, 0298-154337798 – Dueña de mercado Norte Shop</w:t>
              </w:r>
            </w:p>
          </w:sdtContent>
        </w:sdt>
      </w:sdtContent>
    </w:sdt>
    <w:sectPr w:rsidR="004967A7">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822" w:rsidRDefault="005C6822">
      <w:pPr>
        <w:spacing w:after="0"/>
      </w:pPr>
      <w:r>
        <w:separator/>
      </w:r>
    </w:p>
  </w:endnote>
  <w:endnote w:type="continuationSeparator" w:id="0">
    <w:p w:rsidR="005C6822" w:rsidRDefault="005C68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7A7" w:rsidRDefault="00C51C5F">
    <w:pPr>
      <w:pStyle w:val="Piedepgina"/>
    </w:pPr>
    <w:r>
      <w:t xml:space="preserve">Página </w:t>
    </w:r>
    <w:r>
      <w:fldChar w:fldCharType="begin"/>
    </w:r>
    <w:r>
      <w:instrText>PAGE   \* MERGEFORMAT</w:instrText>
    </w:r>
    <w:r>
      <w:fldChar w:fldCharType="separate"/>
    </w:r>
    <w:r w:rsidR="003632D2">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822" w:rsidRDefault="005C6822">
      <w:pPr>
        <w:spacing w:after="0"/>
      </w:pPr>
      <w:r>
        <w:separator/>
      </w:r>
    </w:p>
  </w:footnote>
  <w:footnote w:type="continuationSeparator" w:id="0">
    <w:p w:rsidR="005C6822" w:rsidRDefault="005C68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aconvietas"/>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D2"/>
    <w:rsid w:val="001F3AE1"/>
    <w:rsid w:val="002F03EF"/>
    <w:rsid w:val="003632D2"/>
    <w:rsid w:val="004967A7"/>
    <w:rsid w:val="005C6822"/>
    <w:rsid w:val="006D0030"/>
    <w:rsid w:val="009B2BFF"/>
    <w:rsid w:val="00A95788"/>
    <w:rsid w:val="00C5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E978E-1998-4812-AC8A-E5ABC994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s-ES" w:eastAsia="es-E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PuestoCar">
    <w:name w:val="Puesto Car"/>
    <w:basedOn w:val="Fuentedeprrafopredeter"/>
    <w:link w:val="Puesto"/>
    <w:uiPriority w:val="2"/>
    <w:rPr>
      <w:rFonts w:asciiTheme="majorHAnsi" w:eastAsiaTheme="majorEastAsia" w:hAnsiTheme="majorHAnsi" w:cstheme="majorBidi"/>
      <w:color w:val="39A5B7" w:themeColor="accent1"/>
      <w:kern w:val="28"/>
      <w:sz w:val="52"/>
    </w:rPr>
  </w:style>
  <w:style w:type="character" w:styleId="Textodelmarcadordeposicin">
    <w:name w:val="Placeholder Text"/>
    <w:basedOn w:val="Fuentedeprrafopredeter"/>
    <w:uiPriority w:val="99"/>
    <w:semiHidden/>
    <w:rPr>
      <w:color w:val="808080"/>
    </w:rPr>
  </w:style>
  <w:style w:type="paragraph" w:customStyle="1" w:styleId="Encabezadodelaseccin">
    <w:name w:val="Encabezado de la sección"/>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aconvietas">
    <w:name w:val="List Bullet"/>
    <w:basedOn w:val="Normal"/>
    <w:uiPriority w:val="1"/>
    <w:unhideWhenUsed/>
    <w:qFormat/>
    <w:pPr>
      <w:numPr>
        <w:numId w:val="1"/>
      </w:numPr>
      <w:spacing w:after="80"/>
    </w:pPr>
  </w:style>
  <w:style w:type="paragraph" w:customStyle="1" w:styleId="Subseccin">
    <w:name w:val="Subsección"/>
    <w:basedOn w:val="Normal"/>
    <w:uiPriority w:val="1"/>
    <w:qFormat/>
    <w:pPr>
      <w:spacing w:before="280" w:after="120"/>
    </w:pPr>
    <w:rPr>
      <w:b/>
      <w:bCs/>
      <w:caps/>
      <w:color w:val="262626" w:themeColor="text1" w:themeTint="D9"/>
    </w:rPr>
  </w:style>
  <w:style w:type="paragraph" w:styleId="Encabezado">
    <w:name w:val="header"/>
    <w:basedOn w:val="Normal"/>
    <w:link w:val="EncabezadoCar"/>
    <w:uiPriority w:val="99"/>
    <w:unhideWhenUsed/>
    <w:pPr>
      <w:tabs>
        <w:tab w:val="center" w:pos="4680"/>
        <w:tab w:val="right" w:pos="9360"/>
      </w:tabs>
      <w:spacing w:after="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jc w:val="right"/>
    </w:pPr>
    <w:rPr>
      <w:color w:val="39A5B7" w:themeColor="accent1"/>
    </w:rPr>
  </w:style>
  <w:style w:type="character" w:customStyle="1" w:styleId="PiedepginaCar">
    <w:name w:val="Pie de página Car"/>
    <w:basedOn w:val="Fuentedeprrafopredeter"/>
    <w:link w:val="Piedepgina"/>
    <w:uiPriority w:val="99"/>
    <w:rPr>
      <w:color w:val="39A5B7" w:themeColor="accent1"/>
    </w:rPr>
  </w:style>
  <w:style w:type="paragraph" w:styleId="Fecha">
    <w:name w:val="Date"/>
    <w:basedOn w:val="Normal"/>
    <w:next w:val="Normal"/>
    <w:link w:val="FechaCar"/>
    <w:uiPriority w:val="1"/>
    <w:unhideWhenUsed/>
    <w:qFormat/>
    <w:pPr>
      <w:spacing w:before="720"/>
      <w:contextualSpacing/>
    </w:pPr>
    <w:rPr>
      <w:b/>
      <w:bCs/>
      <w:color w:val="0D0D0D" w:themeColor="text1" w:themeTint="F2"/>
    </w:rPr>
  </w:style>
  <w:style w:type="character" w:customStyle="1" w:styleId="FechaCar">
    <w:name w:val="Fecha Car"/>
    <w:basedOn w:val="Fuentedeprrafopredeter"/>
    <w:link w:val="Fecha"/>
    <w:uiPriority w:val="1"/>
    <w:rPr>
      <w:b/>
      <w:bCs/>
      <w:color w:val="0D0D0D" w:themeColor="text1" w:themeTint="F2"/>
    </w:rPr>
  </w:style>
  <w:style w:type="paragraph" w:customStyle="1" w:styleId="Direccin">
    <w:name w:val="Dirección"/>
    <w:basedOn w:val="Normal"/>
    <w:uiPriority w:val="1"/>
    <w:qFormat/>
    <w:pPr>
      <w:spacing w:line="336" w:lineRule="auto"/>
      <w:contextualSpacing/>
    </w:pPr>
  </w:style>
  <w:style w:type="paragraph" w:styleId="Saludo">
    <w:name w:val="Salutation"/>
    <w:basedOn w:val="Normal"/>
    <w:next w:val="Normal"/>
    <w:link w:val="SaludoCar"/>
    <w:uiPriority w:val="2"/>
    <w:unhideWhenUsed/>
    <w:qFormat/>
    <w:pPr>
      <w:spacing w:before="800" w:after="180"/>
    </w:pPr>
    <w:rPr>
      <w:b/>
      <w:bCs/>
      <w:color w:val="0D0D0D" w:themeColor="text1" w:themeTint="F2"/>
    </w:rPr>
  </w:style>
  <w:style w:type="character" w:customStyle="1" w:styleId="SaludoCar">
    <w:name w:val="Saludo Car"/>
    <w:basedOn w:val="Fuentedeprrafopredeter"/>
    <w:link w:val="Saludo"/>
    <w:uiPriority w:val="2"/>
    <w:rPr>
      <w:b/>
      <w:bCs/>
      <w:color w:val="0D0D0D" w:themeColor="text1" w:themeTint="F2"/>
    </w:rPr>
  </w:style>
  <w:style w:type="paragraph" w:styleId="Cierre">
    <w:name w:val="Closing"/>
    <w:basedOn w:val="Normal"/>
    <w:next w:val="Firma"/>
    <w:link w:val="CierreCar"/>
    <w:uiPriority w:val="2"/>
    <w:unhideWhenUsed/>
    <w:qFormat/>
    <w:pPr>
      <w:spacing w:before="720" w:after="0"/>
    </w:pPr>
    <w:rPr>
      <w:b/>
      <w:bCs/>
      <w:color w:val="0D0D0D" w:themeColor="text1" w:themeTint="F2"/>
    </w:rPr>
  </w:style>
  <w:style w:type="character" w:customStyle="1" w:styleId="CierreCar">
    <w:name w:val="Cierre Car"/>
    <w:basedOn w:val="Fuentedeprrafopredeter"/>
    <w:link w:val="Cierre"/>
    <w:uiPriority w:val="2"/>
    <w:rPr>
      <w:b/>
      <w:bCs/>
      <w:color w:val="0D0D0D" w:themeColor="text1" w:themeTint="F2"/>
    </w:rPr>
  </w:style>
  <w:style w:type="paragraph" w:styleId="Firma">
    <w:name w:val="Signature"/>
    <w:basedOn w:val="Normal"/>
    <w:link w:val="FirmaCar"/>
    <w:uiPriority w:val="2"/>
    <w:unhideWhenUsed/>
    <w:qFormat/>
    <w:pPr>
      <w:spacing w:before="1080"/>
      <w:contextualSpacing/>
    </w:pPr>
    <w:rPr>
      <w:b/>
      <w:bCs/>
      <w:color w:val="0D0D0D" w:themeColor="text1" w:themeTint="F2"/>
    </w:rPr>
  </w:style>
  <w:style w:type="character" w:customStyle="1" w:styleId="FirmaCar">
    <w:name w:val="Firma Car"/>
    <w:basedOn w:val="Fuentedeprrafopredeter"/>
    <w:link w:val="Firma"/>
    <w:uiPriority w:val="2"/>
    <w:rPr>
      <w:b/>
      <w:b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er\AppData\Roaming\Microsoft\Plantillas\Curr&#237;culum%20b&#225;si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D02F0983124E909E04AD15834BB3C4"/>
        <w:category>
          <w:name w:val="General"/>
          <w:gallery w:val="placeholder"/>
        </w:category>
        <w:types>
          <w:type w:val="bbPlcHdr"/>
        </w:types>
        <w:behaviors>
          <w:behavior w:val="content"/>
        </w:behaviors>
        <w:guid w:val="{B9379EA1-82B5-442A-8498-F85A7177D85A}"/>
      </w:docPartPr>
      <w:docPartBody>
        <w:p w:rsidR="0055149B" w:rsidRDefault="0065358A">
          <w:pPr>
            <w:pStyle w:val="67D02F0983124E909E04AD15834BB3C4"/>
          </w:pPr>
          <w:r>
            <w:t>[Su nombre]</w:t>
          </w:r>
        </w:p>
      </w:docPartBody>
    </w:docPart>
    <w:docPart>
      <w:docPartPr>
        <w:name w:val="DDEA37592EDA43BF932E9C3F6062F412"/>
        <w:category>
          <w:name w:val="General"/>
          <w:gallery w:val="placeholder"/>
        </w:category>
        <w:types>
          <w:type w:val="bbPlcHdr"/>
        </w:types>
        <w:behaviors>
          <w:behavior w:val="content"/>
        </w:behaviors>
        <w:guid w:val="{267308B3-7094-4423-A21A-D7A61F572382}"/>
      </w:docPartPr>
      <w:docPartBody>
        <w:p w:rsidR="0055149B" w:rsidRDefault="0065358A">
          <w:pPr>
            <w:pStyle w:val="DDEA37592EDA43BF932E9C3F6062F412"/>
          </w:pPr>
          <w:r>
            <w:t>[Dirección, Ciudad, Código postal]</w:t>
          </w:r>
        </w:p>
      </w:docPartBody>
    </w:docPart>
    <w:docPart>
      <w:docPartPr>
        <w:name w:val="7EE38B15D36544C79008B4CA4886E818"/>
        <w:category>
          <w:name w:val="General"/>
          <w:gallery w:val="placeholder"/>
        </w:category>
        <w:types>
          <w:type w:val="bbPlcHdr"/>
        </w:types>
        <w:behaviors>
          <w:behavior w:val="content"/>
        </w:behaviors>
        <w:guid w:val="{06D8E1C5-6D78-4D64-9C88-0CF41A89EB25}"/>
      </w:docPartPr>
      <w:docPartBody>
        <w:p w:rsidR="0055149B" w:rsidRDefault="0065358A">
          <w:pPr>
            <w:pStyle w:val="7EE38B15D36544C79008B4CA4886E818"/>
          </w:pPr>
          <w:r>
            <w:t>[Teléfono]</w:t>
          </w:r>
        </w:p>
      </w:docPartBody>
    </w:docPart>
    <w:docPart>
      <w:docPartPr>
        <w:name w:val="50C3D29A30C24084A304516260B39A64"/>
        <w:category>
          <w:name w:val="General"/>
          <w:gallery w:val="placeholder"/>
        </w:category>
        <w:types>
          <w:type w:val="bbPlcHdr"/>
        </w:types>
        <w:behaviors>
          <w:behavior w:val="content"/>
        </w:behaviors>
        <w:guid w:val="{946FD25B-B7B3-46D8-B69B-0761D0B27CB8}"/>
      </w:docPartPr>
      <w:docPartBody>
        <w:p w:rsidR="0055149B" w:rsidRDefault="0065358A">
          <w:pPr>
            <w:pStyle w:val="50C3D29A30C24084A304516260B39A64"/>
          </w:pPr>
          <w:r>
            <w:t>[Correo electrónico]</w:t>
          </w:r>
        </w:p>
      </w:docPartBody>
    </w:docPart>
    <w:docPart>
      <w:docPartPr>
        <w:name w:val="566A3605DACC468BBCADB532DBC1079B"/>
        <w:category>
          <w:name w:val="General"/>
          <w:gallery w:val="placeholder"/>
        </w:category>
        <w:types>
          <w:type w:val="bbPlcHdr"/>
        </w:types>
        <w:behaviors>
          <w:behavior w:val="content"/>
        </w:behaviors>
        <w:guid w:val="{AB4134BF-2D57-40E7-B075-67EB9A8233FE}"/>
      </w:docPartPr>
      <w:docPartBody>
        <w:p w:rsidR="0055149B" w:rsidRDefault="0065358A">
          <w:pPr>
            <w:pStyle w:val="566A3605DACC468BBCADB532DBC1079B"/>
          </w:pPr>
          <w:r>
            <w:rPr>
              <w:rStyle w:val="Textodelmarcadordeposicin"/>
            </w:rPr>
            <w:t>Introduzca aquí cualquier contenido que quiera que se repita, aunque sea en otros controles de contenido. También puede insertar este control alrededor de las filas de la tabla para repetir partes de la tabla.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aconvietas"/>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EC"/>
    <w:rsid w:val="0055149B"/>
    <w:rsid w:val="0065358A"/>
    <w:rsid w:val="00B37EEC"/>
    <w:rsid w:val="00E170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D02F0983124E909E04AD15834BB3C4">
    <w:name w:val="67D02F0983124E909E04AD15834BB3C4"/>
  </w:style>
  <w:style w:type="paragraph" w:customStyle="1" w:styleId="DDEA37592EDA43BF932E9C3F6062F412">
    <w:name w:val="DDEA37592EDA43BF932E9C3F6062F412"/>
  </w:style>
  <w:style w:type="paragraph" w:customStyle="1" w:styleId="7EE38B15D36544C79008B4CA4886E818">
    <w:name w:val="7EE38B15D36544C79008B4CA4886E818"/>
  </w:style>
  <w:style w:type="paragraph" w:customStyle="1" w:styleId="50C3D29A30C24084A304516260B39A64">
    <w:name w:val="50C3D29A30C24084A304516260B39A64"/>
  </w:style>
  <w:style w:type="paragraph" w:customStyle="1" w:styleId="1DCB8449C53643538826098C03C71036">
    <w:name w:val="1DCB8449C53643538826098C03C71036"/>
  </w:style>
  <w:style w:type="paragraph" w:customStyle="1" w:styleId="C4156279A8F848588AC74F15C30B5A92">
    <w:name w:val="C4156279A8F848588AC74F15C30B5A92"/>
  </w:style>
  <w:style w:type="paragraph" w:customStyle="1" w:styleId="89DEE1D64C154E849908C44DFEE3294D">
    <w:name w:val="89DEE1D64C154E849908C44DFEE3294D"/>
  </w:style>
  <w:style w:type="paragraph" w:customStyle="1" w:styleId="1B60ED4B4E564ADFA07D96B34D63B032">
    <w:name w:val="1B60ED4B4E564ADFA07D96B34D63B032"/>
  </w:style>
  <w:style w:type="paragraph" w:customStyle="1" w:styleId="7AC49BC0AB11400C8E4144713A8311F5">
    <w:name w:val="7AC49BC0AB11400C8E4144713A8311F5"/>
  </w:style>
  <w:style w:type="character" w:styleId="Textodelmarcadordeposicin">
    <w:name w:val="Placeholder Text"/>
    <w:basedOn w:val="Fuentedeprrafopredeter"/>
    <w:uiPriority w:val="99"/>
    <w:semiHidden/>
    <w:rsid w:val="00B37EEC"/>
    <w:rPr>
      <w:color w:val="808080"/>
    </w:rPr>
  </w:style>
  <w:style w:type="paragraph" w:customStyle="1" w:styleId="566A3605DACC468BBCADB532DBC1079B">
    <w:name w:val="566A3605DACC468BBCADB532DBC1079B"/>
  </w:style>
  <w:style w:type="paragraph" w:customStyle="1" w:styleId="C56DB8BB58254B5F94D9098F292A1FAC">
    <w:name w:val="C56DB8BB58254B5F94D9098F292A1FAC"/>
  </w:style>
  <w:style w:type="paragraph" w:styleId="Listaconvietas">
    <w:name w:val="List Bullet"/>
    <w:basedOn w:val="Normal"/>
    <w:uiPriority w:val="1"/>
    <w:unhideWhenUsed/>
    <w:qFormat/>
    <w:pPr>
      <w:numPr>
        <w:numId w:val="1"/>
      </w:numPr>
      <w:spacing w:after="80" w:line="240" w:lineRule="auto"/>
    </w:pPr>
    <w:rPr>
      <w:rFonts w:eastAsiaTheme="minorHAnsi"/>
      <w:color w:val="404040" w:themeColor="text1" w:themeTint="BF"/>
      <w:sz w:val="18"/>
      <w:szCs w:val="20"/>
    </w:rPr>
  </w:style>
  <w:style w:type="paragraph" w:customStyle="1" w:styleId="40507F5DA7E4402FAF94185EA2AD43D9">
    <w:name w:val="40507F5DA7E4402FAF94185EA2AD43D9"/>
  </w:style>
  <w:style w:type="paragraph" w:customStyle="1" w:styleId="536893FB88EE47E988E84C009E376BA9">
    <w:name w:val="536893FB88EE47E988E84C009E376BA9"/>
  </w:style>
  <w:style w:type="paragraph" w:customStyle="1" w:styleId="993A7D68752D4249A165857F2272E946">
    <w:name w:val="993A7D68752D4249A165857F2272E946"/>
  </w:style>
  <w:style w:type="paragraph" w:customStyle="1" w:styleId="0EB909B988E0457D9BF8BA7FF87BA110">
    <w:name w:val="0EB909B988E0457D9BF8BA7FF87BA110"/>
  </w:style>
  <w:style w:type="paragraph" w:customStyle="1" w:styleId="F21F11CEFD5D43D69A9AC3F51D364487">
    <w:name w:val="F21F11CEFD5D43D69A9AC3F51D364487"/>
  </w:style>
  <w:style w:type="paragraph" w:customStyle="1" w:styleId="A648A63978FF4722BF9F16291EDCE400">
    <w:name w:val="A648A63978FF4722BF9F16291EDCE400"/>
  </w:style>
  <w:style w:type="paragraph" w:customStyle="1" w:styleId="8882C923724444DEA5733996262D4FDD">
    <w:name w:val="8882C923724444DEA5733996262D4FDD"/>
  </w:style>
  <w:style w:type="paragraph" w:customStyle="1" w:styleId="C13B7F61C9BD47069E777DCD54D052CF">
    <w:name w:val="C13B7F61C9BD47069E777DCD54D052CF"/>
    <w:rsid w:val="00B37EEC"/>
  </w:style>
  <w:style w:type="paragraph" w:customStyle="1" w:styleId="972D1E0B62E141A8977947C709B77B78">
    <w:name w:val="972D1E0B62E141A8977947C709B77B78"/>
    <w:rsid w:val="00B37EEC"/>
  </w:style>
  <w:style w:type="paragraph" w:customStyle="1" w:styleId="996DF78ED70546B3B85EB9E6FE96A126">
    <w:name w:val="996DF78ED70546B3B85EB9E6FE96A126"/>
    <w:rsid w:val="00B37EEC"/>
  </w:style>
  <w:style w:type="paragraph" w:customStyle="1" w:styleId="04CF475E3D4A4D918B7700C2A90D94F1">
    <w:name w:val="04CF475E3D4A4D918B7700C2A90D94F1"/>
    <w:rsid w:val="00B37EEC"/>
  </w:style>
  <w:style w:type="paragraph" w:customStyle="1" w:styleId="9E960E0A39FA4404ACFE1B1541611967">
    <w:name w:val="9E960E0A39FA4404ACFE1B1541611967"/>
    <w:rsid w:val="00B37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Rosario de santa fe 1518, Gral. Roca, RN.</CompanyAddress>
  <CompanyPhone>0298-154504477</CompanyPhone>
  <CompanyFax/>
  <CompanyEmail>feer.caro@hotmail.com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Currículum básico</Template>
  <TotalTime>19</TotalTime>
  <Pages>1</Pages>
  <Words>178</Words>
  <Characters>985</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Fernanda Belén Caro</dc:creator>
  <cp:keywords/>
  <cp:lastModifiedBy>Feer</cp:lastModifiedBy>
  <cp:revision>2</cp:revision>
  <dcterms:created xsi:type="dcterms:W3CDTF">2013-12-31T17:15:00Z</dcterms:created>
  <dcterms:modified xsi:type="dcterms:W3CDTF">2014-04-15T23:13:00Z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