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FA" w:rsidRPr="00DF57B9" w:rsidRDefault="007045BC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Dirección postal"/>
          <w:tag w:val="Dirección postal"/>
          <w:id w:val="1415969137"/>
          <w:placeholder>
            <w:docPart w:val="CE67948601A34548BBBFE6903611F86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C5FA8">
            <w:rPr>
              <w:noProof/>
              <w:lang w:val="es-ES_tradnl"/>
            </w:rPr>
            <w:t>Av. Ducos 1065 – Torre l 6to”E”</w:t>
          </w:r>
        </w:sdtContent>
      </w:sdt>
    </w:p>
    <w:sdt>
      <w:sdtPr>
        <w:rPr>
          <w:noProof/>
          <w:lang w:val="es-ES_tradnl"/>
        </w:rPr>
        <w:alias w:val="Categoría"/>
        <w:tag w:val=""/>
        <w:id w:val="1543715586"/>
        <w:placeholder>
          <w:docPart w:val="A3A565C07C0E4454B400E435DD2C487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953FA" w:rsidRPr="00DF57B9" w:rsidRDefault="004C5FA8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  <w:lang w:val="es-ES_tradnl"/>
            </w:rPr>
            <w:t>CP 9000 – Comodoro Rivadavia</w:t>
          </w:r>
        </w:p>
      </w:sdtContent>
    </w:sdt>
    <w:p w:rsidR="00E953FA" w:rsidRPr="00DF57B9" w:rsidRDefault="007045BC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B767442052C247EE80BDE866CB87621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C5FA8">
            <w:rPr>
              <w:noProof/>
              <w:lang w:val="es-ES_tradnl"/>
            </w:rPr>
            <w:t>Cel 297-4019347  Fijo 4465488</w:t>
          </w:r>
        </w:sdtContent>
      </w:sdt>
    </w:p>
    <w:sdt>
      <w:sdtPr>
        <w:rPr>
          <w:noProof/>
          <w:lang w:val="es-ES_tradnl"/>
        </w:rPr>
        <w:alias w:val="Sitio web"/>
        <w:tag w:val="Sitio web"/>
        <w:id w:val="48967594"/>
        <w:placeholder>
          <w:docPart w:val="17D3F3FFA9F24E63945FA68FF9FCDD8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953FA" w:rsidRPr="00DF57B9" w:rsidRDefault="004C5FA8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  <w:lang w:val="es-ES_tradnl"/>
            </w:rPr>
            <w:t>Estado civil: Soltera   Edad: 31</w:t>
          </w:r>
        </w:p>
      </w:sdtContent>
    </w:sdt>
    <w:sdt>
      <w:sdtPr>
        <w:rPr>
          <w:rStyle w:val="nfasis"/>
          <w:noProof/>
          <w:lang w:val="es-ES_tradnl"/>
        </w:rPr>
        <w:alias w:val="Correo electrónico"/>
        <w:tag w:val=""/>
        <w:id w:val="1889536063"/>
        <w:placeholder>
          <w:docPart w:val="E7D1C1CC379A40C99D7101F3ABF9F98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DF57B9" w:rsidRDefault="004C5FA8">
          <w:pPr>
            <w:pStyle w:val="Informacindecontacto"/>
            <w:rPr>
              <w:rStyle w:val="nfasis"/>
              <w:noProof/>
              <w:lang w:val="es-ES_tradnl"/>
            </w:rPr>
          </w:pPr>
          <w:r>
            <w:rPr>
              <w:rStyle w:val="nfasis"/>
              <w:noProof/>
              <w:lang w:val="es-ES_tradnl"/>
            </w:rPr>
            <w:t>ceciliagarciacasabal@hotmail.com</w:t>
          </w:r>
        </w:p>
      </w:sdtContent>
    </w:sdt>
    <w:p w:rsidR="00E953FA" w:rsidRPr="00DF57B9" w:rsidRDefault="007045BC">
      <w:pPr>
        <w:pStyle w:val="Nombre"/>
        <w:rPr>
          <w:noProof/>
          <w:lang w:val="es-ES_tradnl"/>
        </w:rPr>
      </w:pPr>
      <w:sdt>
        <w:sdtPr>
          <w:rPr>
            <w:noProof/>
            <w:lang w:val="es-ES_tradnl"/>
          </w:rPr>
          <w:alias w:val="SU NOMBRE"/>
          <w:tag w:val=""/>
          <w:id w:val="1197042864"/>
          <w:placeholder>
            <w:docPart w:val="0D2AEDFA88AA46CF8E1D615A22007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C5FA8">
            <w:rPr>
              <w:noProof/>
              <w:lang w:val="es-ES_tradnl"/>
            </w:rPr>
            <w:t xml:space="preserve">maria </w:t>
          </w:r>
          <w:r w:rsidR="004C5FA8">
            <w:rPr>
              <w:noProof/>
              <w:lang w:val="es-AR"/>
            </w:rPr>
            <w:t>Cecilia garciacasabal</w:t>
          </w:r>
        </w:sdtContent>
      </w:sdt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Objetivo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Pr="00DF57B9" w:rsidRDefault="004C5FA8" w:rsidP="004C5FA8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Poder desarrollar mis experiencias en comercios y empresas de esta zona.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Conocimientos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INGLES (INTERMEDIO)</w:t>
            </w:r>
          </w:p>
          <w:p w:rsidR="004C5FA8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PORTUGUES (INTERMEDIO)</w:t>
            </w:r>
          </w:p>
          <w:p w:rsidR="004C5FA8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MICROSOFT OFFICE</w:t>
            </w:r>
          </w:p>
          <w:p w:rsidR="004C5FA8" w:rsidRDefault="004C5FA8" w:rsidP="004C5FA8">
            <w:pPr>
              <w:pStyle w:val="Textodelcurrculumvtae"/>
              <w:spacing w:line="264" w:lineRule="auto"/>
              <w:ind w:right="720"/>
              <w:jc w:val="both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Asistente provisional para el desarrollo y formacion de los fondos de pensiones (ANSES)</w:t>
            </w:r>
          </w:p>
          <w:p w:rsidR="004C5FA8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SISTEMA TANGO</w:t>
            </w:r>
          </w:p>
          <w:p w:rsidR="004C5FA8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Lectura veloz e interpretacion de textos (ILVEM)</w:t>
            </w:r>
          </w:p>
          <w:p w:rsidR="004C5FA8" w:rsidRPr="00DF57B9" w:rsidRDefault="004C5FA8" w:rsidP="004C5FA8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Oratoria e Imagen personal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Experiencia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221802691"/>
                  <w:placeholder>
                    <w:docPart w:val="7DD555A6B9254D40BC0AED488B3F433B"/>
                  </w:placeholder>
                  <w15:color w:val="C0C0C0"/>
                  <w15:repeatingSectionItem/>
                </w:sdtPr>
                <w:sdtEndPr/>
                <w:sdtContent>
                  <w:p w:rsidR="00DF57B9" w:rsidRPr="00DF57B9" w:rsidRDefault="004C5FA8" w:rsidP="00752609">
                    <w:pPr>
                      <w:pStyle w:val="Ttulo2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Ventas – amphora caba</w:t>
                    </w:r>
                  </w:p>
                  <w:p w:rsidR="00DF57B9" w:rsidRPr="00DF57B9" w:rsidRDefault="004C5FA8" w:rsidP="00AC03C7">
                    <w:pPr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Atencion al cliente y cajera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1336964292"/>
                  <w:placeholder>
                    <w:docPart w:val="60CA08CA7F94405DA463C4ADB93752B2"/>
                  </w:placeholder>
                  <w15:color w:val="C0C0C0"/>
                  <w15:repeatingSectionItem/>
                </w:sdtPr>
                <w:sdtContent>
                  <w:p w:rsidR="004C5FA8" w:rsidRPr="00DF57B9" w:rsidRDefault="009A23B4" w:rsidP="0075260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logistica y atencion al cliente – bayton caba</w:t>
                    </w:r>
                  </w:p>
                  <w:p w:rsidR="004C5FA8" w:rsidRPr="00DF57B9" w:rsidRDefault="009A23B4" w:rsidP="005A4041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Organiacion de eventos gastronomicos a empresas.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1613318676"/>
                  <w:placeholder>
                    <w:docPart w:val="4F6F29DF7BD043B0A927F232AC94C11E"/>
                  </w:placeholder>
                  <w15:color w:val="C0C0C0"/>
                  <w15:repeatingSectionItem/>
                </w:sdtPr>
                <w:sdtContent>
                  <w:p w:rsidR="004C5FA8" w:rsidRPr="00DF57B9" w:rsidRDefault="009A23B4" w:rsidP="0075260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jefa de sector – shop gallery duty paid</w:t>
                    </w:r>
                    <w:r w:rsidR="00752609">
                      <w:rPr>
                        <w:noProof/>
                        <w:lang w:val="es-ES_tradnl"/>
                      </w:rPr>
                      <w:t xml:space="preserve"> rio negro</w:t>
                    </w:r>
                  </w:p>
                  <w:p w:rsidR="004C5FA8" w:rsidRPr="00DF57B9" w:rsidRDefault="00752609" w:rsidP="005A4041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Manejo de personal, vendedora de salon, control de caja y Stock.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760207910"/>
                  <w:placeholder>
                    <w:docPart w:val="F93FADE4F39C4748A6CD6D481B1A5734"/>
                  </w:placeholder>
                  <w15:color w:val="C0C0C0"/>
                  <w15:repeatingSectionItem/>
                </w:sdtPr>
                <w:sdtContent>
                  <w:p w:rsidR="004C5FA8" w:rsidRPr="00DF57B9" w:rsidRDefault="00752609" w:rsidP="0075260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Jefa de personal – mexico lindo rio negro</w:t>
                    </w:r>
                  </w:p>
                  <w:p w:rsidR="004C5FA8" w:rsidRPr="00DF57B9" w:rsidRDefault="00752609" w:rsidP="005A4041">
                    <w:pPr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Manejo de personal, facturacion,  atencion de clientes y proveedores.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68699791"/>
                  <w:placeholder>
                    <w:docPart w:val="7DD555A6B9254D40BC0AED488B3F433B"/>
                  </w:placeholder>
                  <w15:color w:val="C0C0C0"/>
                  <w15:repeatingSectionItem/>
                </w:sdtPr>
                <w:sdtEndPr/>
                <w:sdtContent>
                  <w:p w:rsidR="00DF57B9" w:rsidRPr="00DF57B9" w:rsidRDefault="00752609" w:rsidP="00752609">
                    <w:pPr>
                      <w:pStyle w:val="Ttulo2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moza – confiteria linch rio negro</w:t>
                    </w:r>
                  </w:p>
                  <w:p w:rsidR="00E953FA" w:rsidRPr="00DF57B9" w:rsidRDefault="00752609" w:rsidP="00752609">
                    <w:pPr>
                      <w:spacing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Atencion al cliente.</w:t>
                    </w:r>
                  </w:p>
                </w:sdtContent>
              </w:sdt>
            </w:sdtContent>
          </w:sdt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Formación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A408203FE59D40D892F8051C5D7DD692"/>
                  </w:placeholder>
                  <w15:repeatingSectionItem/>
                </w:sdtPr>
                <w:sdtEndPr/>
                <w:sdtContent>
                  <w:p w:rsidR="00DF57B9" w:rsidRPr="00DF57B9" w:rsidRDefault="00752609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cem n°77 – rio negro – perito mercantil</w:t>
                    </w:r>
                  </w:p>
                  <w:p w:rsidR="00752609" w:rsidRPr="00DF57B9" w:rsidRDefault="00752609" w:rsidP="00AC03C7">
                    <w:pPr>
                      <w:spacing w:after="140"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Promocion 2000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983850445"/>
                  <w:placeholder>
                    <w:docPart w:val="7B11FB620EB34B41BCBCC723AD748EB4"/>
                  </w:placeholder>
                  <w15:repeatingSectionItem/>
                </w:sdtPr>
                <w:sdtContent>
                  <w:p w:rsidR="00752609" w:rsidRPr="00DF57B9" w:rsidRDefault="00752609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universidad de rio negro – administracion de empresas</w:t>
                    </w:r>
                  </w:p>
                  <w:p w:rsidR="00E953FA" w:rsidRPr="00DF57B9" w:rsidRDefault="00752609" w:rsidP="00752609">
                    <w:pPr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Cursado 2 años</w:t>
                    </w:r>
                  </w:p>
                </w:sdtContent>
              </w:sdt>
            </w:sdtContent>
          </w:sdt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Comunicación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Pr="00DF57B9" w:rsidRDefault="003D01EB" w:rsidP="003D01EB">
            <w:pPr>
              <w:pStyle w:val="Textodelcurrculumvtae"/>
              <w:spacing w:line="264" w:lineRule="auto"/>
              <w:ind w:right="1349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Capacitacion de nuevos ingresos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Liderazgo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p w:rsidR="00E953FA" w:rsidRPr="00DF57B9" w:rsidRDefault="003D01EB" w:rsidP="003D01EB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Resolucion de problemas y conflictos.</w:t>
            </w:r>
          </w:p>
        </w:tc>
      </w:tr>
      <w:tr w:rsidR="00E953FA" w:rsidRPr="00DF57B9">
        <w:tc>
          <w:tcPr>
            <w:tcW w:w="1778" w:type="dxa"/>
          </w:tcPr>
          <w:p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lastRenderedPageBreak/>
              <w:t>Referencias</w:t>
            </w:r>
          </w:p>
        </w:tc>
        <w:tc>
          <w:tcPr>
            <w:tcW w:w="472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368215953"/>
                  <w:placeholder>
                    <w:docPart w:val="7E29F8D574A7465483010CFE65BD516F"/>
                  </w:placeholder>
                  <w15:color w:val="C0C0C0"/>
                  <w15:repeatingSectionItem/>
                </w:sdtPr>
                <w:sdtEndPr/>
                <w:sdtContent>
                  <w:p w:rsidR="00DF57B9" w:rsidRPr="00DF57B9" w:rsidRDefault="003D01EB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veronica martinez</w:t>
                    </w:r>
                  </w:p>
                  <w:p w:rsidR="00DF57B9" w:rsidRPr="00DF57B9" w:rsidRDefault="003D01EB" w:rsidP="00AC03C7">
                    <w:pPr>
                      <w:pStyle w:val="Textodelcurrculumvtae"/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Encargada AMPHORA CABA</w:t>
                    </w:r>
                  </w:p>
                  <w:p w:rsidR="003D01EB" w:rsidRPr="00DF57B9" w:rsidRDefault="003D01EB" w:rsidP="003D01EB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011-4959-3526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2066214055"/>
                  <w:placeholder>
                    <w:docPart w:val="C22F334C1BC64C7BBCCDCBEED7905FC4"/>
                  </w:placeholder>
                  <w15:color w:val="C0C0C0"/>
                  <w15:repeatingSectionItem/>
                </w:sdtPr>
                <w:sdtContent>
                  <w:p w:rsidR="003D01EB" w:rsidRPr="00DF57B9" w:rsidRDefault="003D01EB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LEANDRO ESCUDERO</w:t>
                    </w:r>
                  </w:p>
                  <w:p w:rsidR="003D01EB" w:rsidRPr="00DF57B9" w:rsidRDefault="003D01EB" w:rsidP="00AC03C7">
                    <w:pPr>
                      <w:pStyle w:val="Textodelcurrculumvtae"/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RRHH BAYTON CABA</w:t>
                    </w:r>
                  </w:p>
                  <w:p w:rsidR="003D01EB" w:rsidRPr="00DF57B9" w:rsidRDefault="003D01EB" w:rsidP="003D01EB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011-4311-0016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420480683"/>
                  <w:placeholder>
                    <w:docPart w:val="E157956E875A44898619B3056C302579"/>
                  </w:placeholder>
                  <w15:color w:val="C0C0C0"/>
                  <w15:repeatingSectionItem/>
                </w:sdtPr>
                <w:sdtContent>
                  <w:p w:rsidR="003D01EB" w:rsidRPr="00DF57B9" w:rsidRDefault="003D01EB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JOSE LUIS GIOIA</w:t>
                    </w:r>
                  </w:p>
                  <w:p w:rsidR="003D01EB" w:rsidRPr="00DF57B9" w:rsidRDefault="003D01EB" w:rsidP="00AC03C7">
                    <w:pPr>
                      <w:pStyle w:val="Textodelcurrculumvtae"/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RRHH SHOP GALLERY S.C.de BARILOCHE</w:t>
                    </w:r>
                  </w:p>
                  <w:p w:rsidR="003D01EB" w:rsidRPr="00DF57B9" w:rsidRDefault="003D01EB" w:rsidP="003D01EB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011- 1534789642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7777801"/>
                  <w:placeholder>
                    <w:docPart w:val="889063EE3E8448ABBEE25835C6B97556"/>
                  </w:placeholder>
                  <w15:color w:val="C0C0C0"/>
                  <w15:repeatingSectionItem/>
                </w:sdtPr>
                <w:sdtContent>
                  <w:p w:rsidR="003D01EB" w:rsidRPr="00DF57B9" w:rsidRDefault="003D01EB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WALTER STRICKLE</w:t>
                    </w:r>
                    <w:r w:rsidR="003D3FDD">
                      <w:rPr>
                        <w:noProof/>
                        <w:lang w:val="es-ES_tradnl"/>
                      </w:rPr>
                      <w:t>r</w:t>
                    </w:r>
                    <w:bookmarkStart w:id="0" w:name="_GoBack"/>
                    <w:bookmarkEnd w:id="0"/>
                  </w:p>
                  <w:p w:rsidR="003D01EB" w:rsidRPr="00DF57B9" w:rsidRDefault="003D01EB" w:rsidP="00AC03C7">
                    <w:pPr>
                      <w:pStyle w:val="Textodelcurrculumvtae"/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GERENTE MEXICO LINDO S.C.de BARILOCHE</w:t>
                    </w:r>
                  </w:p>
                  <w:p w:rsidR="00CA6314" w:rsidRPr="00DF57B9" w:rsidRDefault="003D01EB" w:rsidP="003D01EB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0</w:t>
                    </w:r>
                    <w:r w:rsidR="00CA6314">
                      <w:rPr>
                        <w:noProof/>
                        <w:lang w:val="es-ES_tradnl"/>
                      </w:rPr>
                      <w:t>2944- 154681327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516511833"/>
                  <w:placeholder>
                    <w:docPart w:val="049FD40FB36745DC8E69D1E6D644DF62"/>
                  </w:placeholder>
                  <w15:color w:val="C0C0C0"/>
                  <w15:repeatingSectionItem/>
                </w:sdtPr>
                <w:sdtContent>
                  <w:p w:rsidR="00CA6314" w:rsidRPr="00DF57B9" w:rsidRDefault="00CA6314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MARIA JOSE</w:t>
                    </w:r>
                  </w:p>
                  <w:p w:rsidR="00CA6314" w:rsidRPr="00DF57B9" w:rsidRDefault="00CA6314" w:rsidP="00AC03C7">
                    <w:pPr>
                      <w:pStyle w:val="Textodelcurrculumvtae"/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ENCARGADA Conf. LINCH S.C.de BARILOCHE</w:t>
                    </w:r>
                  </w:p>
                  <w:p w:rsidR="00E953FA" w:rsidRPr="00DF57B9" w:rsidRDefault="00CA6314" w:rsidP="003D01EB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02944- 4460222</w:t>
                    </w:r>
                  </w:p>
                </w:sdtContent>
              </w:sdt>
            </w:sdtContent>
          </w:sdt>
        </w:tc>
      </w:tr>
    </w:tbl>
    <w:p w:rsidR="00E953FA" w:rsidRPr="00DF57B9" w:rsidRDefault="00E953FA">
      <w:pPr>
        <w:rPr>
          <w:noProof/>
          <w:lang w:val="es-ES_tradnl"/>
        </w:rPr>
      </w:pPr>
    </w:p>
    <w:sectPr w:rsidR="00E953FA" w:rsidRPr="00DF57B9" w:rsidSect="009C7C5D">
      <w:footerReference w:type="default" r:id="rId9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BC" w:rsidRDefault="007045BC">
      <w:pPr>
        <w:spacing w:before="0" w:after="0" w:line="240" w:lineRule="auto"/>
      </w:pPr>
      <w:r>
        <w:separator/>
      </w:r>
    </w:p>
  </w:endnote>
  <w:endnote w:type="continuationSeparator" w:id="0">
    <w:p w:rsidR="007045BC" w:rsidRDefault="007045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3D3FDD">
      <w:rPr>
        <w:noProof/>
      </w:rPr>
      <w:t>2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BC" w:rsidRDefault="007045BC">
      <w:pPr>
        <w:spacing w:before="0" w:after="0" w:line="240" w:lineRule="auto"/>
      </w:pPr>
      <w:r>
        <w:separator/>
      </w:r>
    </w:p>
  </w:footnote>
  <w:footnote w:type="continuationSeparator" w:id="0">
    <w:p w:rsidR="007045BC" w:rsidRDefault="007045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A8"/>
    <w:rsid w:val="00047D69"/>
    <w:rsid w:val="000F33A6"/>
    <w:rsid w:val="001B6A86"/>
    <w:rsid w:val="002039EC"/>
    <w:rsid w:val="0035607F"/>
    <w:rsid w:val="003D01EB"/>
    <w:rsid w:val="003D3FDD"/>
    <w:rsid w:val="004B617A"/>
    <w:rsid w:val="004C5FA8"/>
    <w:rsid w:val="005C02C4"/>
    <w:rsid w:val="00671A6A"/>
    <w:rsid w:val="007045BC"/>
    <w:rsid w:val="00752609"/>
    <w:rsid w:val="007F4112"/>
    <w:rsid w:val="009A23B4"/>
    <w:rsid w:val="009C7C5D"/>
    <w:rsid w:val="00A11106"/>
    <w:rsid w:val="00AA095A"/>
    <w:rsid w:val="00AC03C7"/>
    <w:rsid w:val="00CA6314"/>
    <w:rsid w:val="00CB5F70"/>
    <w:rsid w:val="00DF57B9"/>
    <w:rsid w:val="00E36737"/>
    <w:rsid w:val="00E85F71"/>
    <w:rsid w:val="00E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FCC89BA-580C-403B-BFD1-A96E5A58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ilia\AppData\Roaming\Microsoft\Plantilla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67948601A34548BBBFE6903611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C385-B5E9-4508-83EE-385F9B3CDE98}"/>
      </w:docPartPr>
      <w:docPartBody>
        <w:p w:rsidR="00000000" w:rsidRDefault="00CC2B61">
          <w:pPr>
            <w:pStyle w:val="CE67948601A34548BBBFE6903611F86B"/>
          </w:pPr>
          <w:r w:rsidRPr="000F33A6">
            <w:t>[Dirección postal]</w:t>
          </w:r>
        </w:p>
      </w:docPartBody>
    </w:docPart>
    <w:docPart>
      <w:docPartPr>
        <w:name w:val="A3A565C07C0E4454B400E435DD2C4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27851-C8F3-4D24-B900-BFBD82EF8EB3}"/>
      </w:docPartPr>
      <w:docPartBody>
        <w:p w:rsidR="00000000" w:rsidRDefault="00CC2B61">
          <w:pPr>
            <w:pStyle w:val="A3A565C07C0E4454B400E435DD2C487D"/>
          </w:pPr>
          <w:r w:rsidRPr="000F33A6">
            <w:t>[Código postal, ciudad y provincia o estado]</w:t>
          </w:r>
        </w:p>
      </w:docPartBody>
    </w:docPart>
    <w:docPart>
      <w:docPartPr>
        <w:name w:val="B767442052C247EE80BDE866CB876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5145-0EEF-482D-831F-F53805C74B1B}"/>
      </w:docPartPr>
      <w:docPartBody>
        <w:p w:rsidR="00000000" w:rsidRDefault="00CC2B61">
          <w:pPr>
            <w:pStyle w:val="B767442052C247EE80BDE866CB876211"/>
          </w:pPr>
          <w:r w:rsidRPr="000F33A6">
            <w:t>[Teléfono]</w:t>
          </w:r>
        </w:p>
      </w:docPartBody>
    </w:docPart>
    <w:docPart>
      <w:docPartPr>
        <w:name w:val="17D3F3FFA9F24E63945FA68FF9FCD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6BCB0-F671-45CC-BCFD-29C28ED29D78}"/>
      </w:docPartPr>
      <w:docPartBody>
        <w:p w:rsidR="00000000" w:rsidRDefault="00CC2B61">
          <w:pPr>
            <w:pStyle w:val="17D3F3FFA9F24E63945FA68FF9FCDD85"/>
          </w:pPr>
          <w:r w:rsidRPr="000F33A6">
            <w:t>[Sitio web]</w:t>
          </w:r>
        </w:p>
      </w:docPartBody>
    </w:docPart>
    <w:docPart>
      <w:docPartPr>
        <w:name w:val="E7D1C1CC379A40C99D7101F3ABF9F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B6001-42ED-4DE1-90C0-B7EBC5740802}"/>
      </w:docPartPr>
      <w:docPartBody>
        <w:p w:rsidR="00000000" w:rsidRDefault="00CC2B61">
          <w:pPr>
            <w:pStyle w:val="E7D1C1CC379A40C99D7101F3ABF9F98E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0D2AEDFA88AA46CF8E1D615A22007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45C5D-4D24-4FFD-A14A-79798DBBC239}"/>
      </w:docPartPr>
      <w:docPartBody>
        <w:p w:rsidR="00000000" w:rsidRDefault="00CC2B61">
          <w:pPr>
            <w:pStyle w:val="0D2AEDFA88AA46CF8E1D615A22007D6E"/>
          </w:pPr>
          <w:r w:rsidRPr="000F33A6">
            <w:t>[Su nombre]</w:t>
          </w:r>
        </w:p>
      </w:docPartBody>
    </w:docPart>
    <w:docPart>
      <w:docPartPr>
        <w:name w:val="7DD555A6B9254D40BC0AED488B3F4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6C2AF-06F3-4914-8BB9-17E7073D6671}"/>
      </w:docPartPr>
      <w:docPartBody>
        <w:p w:rsidR="00000000" w:rsidRDefault="00CC2B61">
          <w:pPr>
            <w:pStyle w:val="7DD555A6B9254D40BC0AED488B3F433B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</w:t>
          </w:r>
          <w:r>
            <w:rPr>
              <w:rStyle w:val="Textodelmarcadordeposicin"/>
            </w:rPr>
            <w:t>rts of a table.</w:t>
          </w:r>
        </w:p>
      </w:docPartBody>
    </w:docPart>
    <w:docPart>
      <w:docPartPr>
        <w:name w:val="A408203FE59D40D892F8051C5D7D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9FD87-AB95-40CF-9110-C45C221967DA}"/>
      </w:docPartPr>
      <w:docPartBody>
        <w:p w:rsidR="00000000" w:rsidRDefault="00CC2B61">
          <w:pPr>
            <w:pStyle w:val="A408203FE59D40D892F8051C5D7DD692"/>
          </w:pPr>
          <w:r>
            <w:rPr>
              <w:rStyle w:val="Textodelmarcadordeposicin"/>
            </w:rPr>
            <w:t>Enter any content that you want to repeat, including other content con</w:t>
          </w:r>
          <w:r>
            <w:rPr>
              <w:rStyle w:val="Textodelmarcadordeposicin"/>
            </w:rPr>
            <w:t>trols. You can also insert this control around table rows in order to repeat parts of a table.</w:t>
          </w:r>
        </w:p>
      </w:docPartBody>
    </w:docPart>
    <w:docPart>
      <w:docPartPr>
        <w:name w:val="7E29F8D574A7465483010CFE65BD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3A69B-EDBD-4195-9153-9830500FFF34}"/>
      </w:docPartPr>
      <w:docPartBody>
        <w:p w:rsidR="00000000" w:rsidRDefault="00CC2B61">
          <w:pPr>
            <w:pStyle w:val="7E29F8D574A7465483010CFE65BD516F"/>
          </w:pPr>
          <w:r>
            <w:rPr>
              <w:rStyle w:val="Textodelmarcadordeposicin"/>
            </w:rPr>
            <w:t>Ent</w:t>
          </w:r>
          <w:r>
            <w:rPr>
              <w:rStyle w:val="Textodelmarcadordeposicin"/>
            </w:rPr>
            <w:t>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CA08CA7F94405DA463C4ADB937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5DF51-CD14-46DB-84BE-F7FDDAA56A36}"/>
      </w:docPartPr>
      <w:docPartBody>
        <w:p w:rsidR="00000000" w:rsidRDefault="009B6BB5" w:rsidP="009B6BB5">
          <w:pPr>
            <w:pStyle w:val="60CA08CA7F94405DA463C4ADB93752B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3FADE4F39C4748A6CD6D481B1A5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6B09-ED3E-4672-BAA0-2B6D7C37579D}"/>
      </w:docPartPr>
      <w:docPartBody>
        <w:p w:rsidR="00000000" w:rsidRDefault="009B6BB5" w:rsidP="009B6BB5">
          <w:pPr>
            <w:pStyle w:val="F93FADE4F39C4748A6CD6D481B1A5734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6F29DF7BD043B0A927F232AC94C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9A03-F061-4784-AEBE-A86DF5C4D083}"/>
      </w:docPartPr>
      <w:docPartBody>
        <w:p w:rsidR="00000000" w:rsidRDefault="009B6BB5" w:rsidP="009B6BB5">
          <w:pPr>
            <w:pStyle w:val="4F6F29DF7BD043B0A927F232AC94C11E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11FB620EB34B41BCBCC723AD74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6D8F-EEB9-4B0C-8AA1-E32055F45712}"/>
      </w:docPartPr>
      <w:docPartBody>
        <w:p w:rsidR="00000000" w:rsidRDefault="009B6BB5" w:rsidP="009B6BB5">
          <w:pPr>
            <w:pStyle w:val="7B11FB620EB34B41BCBCC723AD748EB4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9063EE3E8448ABBEE25835C6B9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15618-840D-4692-B5DA-48A75F50E306}"/>
      </w:docPartPr>
      <w:docPartBody>
        <w:p w:rsidR="00000000" w:rsidRDefault="009B6BB5" w:rsidP="009B6BB5">
          <w:pPr>
            <w:pStyle w:val="889063EE3E8448ABBEE25835C6B97556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2F334C1BC64C7BBCCDCBEED7905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2CDC-CFE4-4C87-AA87-F2771AA48242}"/>
      </w:docPartPr>
      <w:docPartBody>
        <w:p w:rsidR="00000000" w:rsidRDefault="009B6BB5" w:rsidP="009B6BB5">
          <w:pPr>
            <w:pStyle w:val="C22F334C1BC64C7BBCCDCBEED7905FC4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57956E875A44898619B3056C30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97A3-9DEE-4D90-A2C3-161C36934649}"/>
      </w:docPartPr>
      <w:docPartBody>
        <w:p w:rsidR="00000000" w:rsidRDefault="009B6BB5" w:rsidP="009B6BB5">
          <w:pPr>
            <w:pStyle w:val="E157956E875A44898619B3056C30257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9FD40FB36745DC8E69D1E6D644D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3BDC4-4A1A-41AD-8952-1FDAD945DD93}"/>
      </w:docPartPr>
      <w:docPartBody>
        <w:p w:rsidR="00000000" w:rsidRDefault="009B6BB5" w:rsidP="009B6BB5">
          <w:pPr>
            <w:pStyle w:val="049FD40FB36745DC8E69D1E6D644DF6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B5"/>
    <w:rsid w:val="009B6BB5"/>
    <w:rsid w:val="00C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67948601A34548BBBFE6903611F86B">
    <w:name w:val="CE67948601A34548BBBFE6903611F86B"/>
  </w:style>
  <w:style w:type="paragraph" w:customStyle="1" w:styleId="A3A565C07C0E4454B400E435DD2C487D">
    <w:name w:val="A3A565C07C0E4454B400E435DD2C487D"/>
  </w:style>
  <w:style w:type="paragraph" w:customStyle="1" w:styleId="B767442052C247EE80BDE866CB876211">
    <w:name w:val="B767442052C247EE80BDE866CB876211"/>
  </w:style>
  <w:style w:type="paragraph" w:customStyle="1" w:styleId="17D3F3FFA9F24E63945FA68FF9FCDD85">
    <w:name w:val="17D3F3FFA9F24E63945FA68FF9FCDD85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E7D1C1CC379A40C99D7101F3ABF9F98E">
    <w:name w:val="E7D1C1CC379A40C99D7101F3ABF9F98E"/>
  </w:style>
  <w:style w:type="paragraph" w:customStyle="1" w:styleId="0D2AEDFA88AA46CF8E1D615A22007D6E">
    <w:name w:val="0D2AEDFA88AA46CF8E1D615A22007D6E"/>
  </w:style>
  <w:style w:type="paragraph" w:customStyle="1" w:styleId="98D214035B1B4668B7902EED2793CA48">
    <w:name w:val="98D214035B1B4668B7902EED2793CA48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8DA7F62661CA4449830BB43DAF082E14">
    <w:name w:val="8DA7F62661CA4449830BB43DAF082E14"/>
  </w:style>
  <w:style w:type="character" w:styleId="Textodelmarcadordeposicin">
    <w:name w:val="Placeholder Text"/>
    <w:basedOn w:val="Fuentedeprrafopredeter"/>
    <w:uiPriority w:val="99"/>
    <w:semiHidden/>
    <w:rsid w:val="009B6BB5"/>
    <w:rPr>
      <w:color w:val="808080"/>
    </w:rPr>
  </w:style>
  <w:style w:type="paragraph" w:customStyle="1" w:styleId="7DD555A6B9254D40BC0AED488B3F433B">
    <w:name w:val="7DD555A6B9254D40BC0AED488B3F433B"/>
  </w:style>
  <w:style w:type="paragraph" w:customStyle="1" w:styleId="2D5092E5B6F04A66BAE0CB04D21C60DB">
    <w:name w:val="2D5092E5B6F04A66BAE0CB04D21C60DB"/>
  </w:style>
  <w:style w:type="paragraph" w:customStyle="1" w:styleId="97C24BE89FE44A5296CF933F67075F28">
    <w:name w:val="97C24BE89FE44A5296CF933F67075F28"/>
  </w:style>
  <w:style w:type="paragraph" w:customStyle="1" w:styleId="F9D782D469CA4B22884738DDAAC13627">
    <w:name w:val="F9D782D469CA4B22884738DDAAC13627"/>
  </w:style>
  <w:style w:type="paragraph" w:customStyle="1" w:styleId="A408203FE59D40D892F8051C5D7DD692">
    <w:name w:val="A408203FE59D40D892F8051C5D7DD692"/>
  </w:style>
  <w:style w:type="paragraph" w:customStyle="1" w:styleId="FF9017FBE6B94FEE9327687E6F91FBF9">
    <w:name w:val="FF9017FBE6B94FEE9327687E6F91FBF9"/>
  </w:style>
  <w:style w:type="paragraph" w:customStyle="1" w:styleId="7F36211EAD2143A5BCA33CB8D163F964">
    <w:name w:val="7F36211EAD2143A5BCA33CB8D163F964"/>
  </w:style>
  <w:style w:type="paragraph" w:customStyle="1" w:styleId="607CE9A82C7841D7A9442F731B694250">
    <w:name w:val="607CE9A82C7841D7A9442F731B694250"/>
  </w:style>
  <w:style w:type="paragraph" w:customStyle="1" w:styleId="63D927B463C54A1280457EBD9A8D71BE">
    <w:name w:val="63D927B463C54A1280457EBD9A8D71BE"/>
  </w:style>
  <w:style w:type="paragraph" w:customStyle="1" w:styleId="7E29F8D574A7465483010CFE65BD516F">
    <w:name w:val="7E29F8D574A7465483010CFE65BD516F"/>
  </w:style>
  <w:style w:type="paragraph" w:customStyle="1" w:styleId="9BAC12BC996345B3A05D6CA7A98A515C">
    <w:name w:val="9BAC12BC996345B3A05D6CA7A98A515C"/>
  </w:style>
  <w:style w:type="paragraph" w:customStyle="1" w:styleId="4D639EC2F9FE4FD4B2788E8E448BB714">
    <w:name w:val="4D639EC2F9FE4FD4B2788E8E448BB714"/>
  </w:style>
  <w:style w:type="paragraph" w:customStyle="1" w:styleId="37E5B13FB21F48B2A26A4C76F39B6FCE">
    <w:name w:val="37E5B13FB21F48B2A26A4C76F39B6FCE"/>
  </w:style>
  <w:style w:type="paragraph" w:customStyle="1" w:styleId="60CA08CA7F94405DA463C4ADB93752B2">
    <w:name w:val="60CA08CA7F94405DA463C4ADB93752B2"/>
    <w:rsid w:val="009B6BB5"/>
  </w:style>
  <w:style w:type="paragraph" w:customStyle="1" w:styleId="0F0AF914937C4F7F9EAFA1EF0116CE0B">
    <w:name w:val="0F0AF914937C4F7F9EAFA1EF0116CE0B"/>
    <w:rsid w:val="009B6BB5"/>
  </w:style>
  <w:style w:type="paragraph" w:customStyle="1" w:styleId="2CCB2F6CA9B1420D96218F87709551F7">
    <w:name w:val="2CCB2F6CA9B1420D96218F87709551F7"/>
    <w:rsid w:val="009B6BB5"/>
  </w:style>
  <w:style w:type="paragraph" w:customStyle="1" w:styleId="C55BCC1CBE4C47388BFE28F4A0BD735C">
    <w:name w:val="C55BCC1CBE4C47388BFE28F4A0BD735C"/>
    <w:rsid w:val="009B6BB5"/>
  </w:style>
  <w:style w:type="paragraph" w:customStyle="1" w:styleId="F93FADE4F39C4748A6CD6D481B1A5734">
    <w:name w:val="F93FADE4F39C4748A6CD6D481B1A5734"/>
    <w:rsid w:val="009B6BB5"/>
  </w:style>
  <w:style w:type="paragraph" w:customStyle="1" w:styleId="C5422FCE2AE248CDA01BDFCF713C6EC6">
    <w:name w:val="C5422FCE2AE248CDA01BDFCF713C6EC6"/>
    <w:rsid w:val="009B6BB5"/>
  </w:style>
  <w:style w:type="paragraph" w:customStyle="1" w:styleId="4A6D65EFA1404597884FF281731A2632">
    <w:name w:val="4A6D65EFA1404597884FF281731A2632"/>
    <w:rsid w:val="009B6BB5"/>
  </w:style>
  <w:style w:type="paragraph" w:customStyle="1" w:styleId="9353228ED1F54CE78124E6733EB6C94B">
    <w:name w:val="9353228ED1F54CE78124E6733EB6C94B"/>
    <w:rsid w:val="009B6BB5"/>
  </w:style>
  <w:style w:type="paragraph" w:customStyle="1" w:styleId="4F6F29DF7BD043B0A927F232AC94C11E">
    <w:name w:val="4F6F29DF7BD043B0A927F232AC94C11E"/>
    <w:rsid w:val="009B6BB5"/>
  </w:style>
  <w:style w:type="paragraph" w:customStyle="1" w:styleId="A43B301CA733441CA85B42D42FB74D16">
    <w:name w:val="A43B301CA733441CA85B42D42FB74D16"/>
    <w:rsid w:val="009B6BB5"/>
  </w:style>
  <w:style w:type="paragraph" w:customStyle="1" w:styleId="5E42E56AC4784D96B5B28DE1524D9F01">
    <w:name w:val="5E42E56AC4784D96B5B28DE1524D9F01"/>
    <w:rsid w:val="009B6BB5"/>
  </w:style>
  <w:style w:type="paragraph" w:customStyle="1" w:styleId="B1470657BF0C49E9B7C06EEB1A125250">
    <w:name w:val="B1470657BF0C49E9B7C06EEB1A125250"/>
    <w:rsid w:val="009B6BB5"/>
  </w:style>
  <w:style w:type="paragraph" w:customStyle="1" w:styleId="7B11FB620EB34B41BCBCC723AD748EB4">
    <w:name w:val="7B11FB620EB34B41BCBCC723AD748EB4"/>
    <w:rsid w:val="009B6BB5"/>
  </w:style>
  <w:style w:type="paragraph" w:customStyle="1" w:styleId="CBDC4F0408BD45D5928A7B070D8C8BC2">
    <w:name w:val="CBDC4F0408BD45D5928A7B070D8C8BC2"/>
    <w:rsid w:val="009B6BB5"/>
  </w:style>
  <w:style w:type="paragraph" w:customStyle="1" w:styleId="889063EE3E8448ABBEE25835C6B97556">
    <w:name w:val="889063EE3E8448ABBEE25835C6B97556"/>
    <w:rsid w:val="009B6BB5"/>
  </w:style>
  <w:style w:type="paragraph" w:customStyle="1" w:styleId="C22F334C1BC64C7BBCCDCBEED7905FC4">
    <w:name w:val="C22F334C1BC64C7BBCCDCBEED7905FC4"/>
    <w:rsid w:val="009B6BB5"/>
  </w:style>
  <w:style w:type="paragraph" w:customStyle="1" w:styleId="E157956E875A44898619B3056C302579">
    <w:name w:val="E157956E875A44898619B3056C302579"/>
    <w:rsid w:val="009B6BB5"/>
  </w:style>
  <w:style w:type="paragraph" w:customStyle="1" w:styleId="049FD40FB36745DC8E69D1E6D644DF62">
    <w:name w:val="049FD40FB36745DC8E69D1E6D644DF62"/>
    <w:rsid w:val="009B6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Av. Ducos 1065 – Torre l 6to”E”</CompanyAddress>
  <CompanyPhone>Cel 297-4019347  Fijo 4465488</CompanyPhone>
  <CompanyFax/>
  <CompanyEmail>ceciliagarciacasabal@hotmail.com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51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Cecilia garciacasabal</dc:creator>
  <cp:keywords>Estado civil: Soltera   Edad: 31</cp:keywords>
  <cp:lastModifiedBy>Cecilia</cp:lastModifiedBy>
  <cp:revision>2</cp:revision>
  <dcterms:created xsi:type="dcterms:W3CDTF">2015-07-05T23:03:00Z</dcterms:created>
  <dcterms:modified xsi:type="dcterms:W3CDTF">2015-07-05T23:54:00Z</dcterms:modified>
  <cp:category>CP 9000 – Comodoro Rivadavia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