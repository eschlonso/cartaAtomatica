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C1" w:rsidRPr="009A5CC1" w:rsidRDefault="00AB142E" w:rsidP="009A5CC1">
      <w:pPr>
        <w:rPr>
          <w:b/>
          <w:u w:val="single"/>
          <w:lang w:val="es-AR"/>
        </w:rPr>
      </w:pPr>
      <w:r>
        <w:rPr>
          <w:lang w:val="es-CL" w:eastAsia="es-CL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1381125" cy="1847850"/>
            <wp:effectExtent l="0" t="0" r="9525" b="0"/>
            <wp:wrapSquare wrapText="right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CC1" w:rsidRPr="009A5CC1" w:rsidRDefault="009A5CC1" w:rsidP="009A5CC1">
      <w:pPr>
        <w:jc w:val="center"/>
        <w:rPr>
          <w:b/>
          <w:sz w:val="28"/>
          <w:szCs w:val="28"/>
          <w:u w:val="single"/>
          <w:lang w:val="es-AR"/>
        </w:rPr>
      </w:pPr>
      <w:r>
        <w:rPr>
          <w:b/>
          <w:sz w:val="28"/>
          <w:szCs w:val="28"/>
          <w:u w:val="single"/>
          <w:lang w:val="es-AR"/>
        </w:rPr>
        <w:t>CURRICULUM VITAE</w:t>
      </w:r>
    </w:p>
    <w:p w:rsidR="009A5CC1" w:rsidRPr="009A5CC1" w:rsidRDefault="009A5CC1" w:rsidP="009A5CC1">
      <w:pPr>
        <w:rPr>
          <w:b/>
          <w:u w:val="single"/>
          <w:lang w:val="es-AR"/>
        </w:rPr>
      </w:pPr>
    </w:p>
    <w:p w:rsidR="009A5CC1" w:rsidRPr="009A5CC1" w:rsidRDefault="009A5CC1" w:rsidP="009A5CC1">
      <w:pPr>
        <w:rPr>
          <w:b/>
          <w:u w:val="single"/>
          <w:lang w:val="es-AR"/>
        </w:rPr>
      </w:pPr>
    </w:p>
    <w:p w:rsidR="009A5CC1" w:rsidRPr="009A5CC1" w:rsidRDefault="009A5CC1" w:rsidP="009A5CC1">
      <w:pPr>
        <w:rPr>
          <w:b/>
          <w:u w:val="single"/>
          <w:lang w:val="es-AR"/>
        </w:rPr>
      </w:pPr>
    </w:p>
    <w:p w:rsidR="009A5CC1" w:rsidRPr="009A5CC1" w:rsidRDefault="009A5CC1" w:rsidP="009A5CC1">
      <w:pPr>
        <w:rPr>
          <w:b/>
          <w:u w:val="single"/>
          <w:lang w:val="es-AR"/>
        </w:rPr>
      </w:pPr>
    </w:p>
    <w:p w:rsidR="00AF57D0" w:rsidRDefault="00AF57D0" w:rsidP="009A5CC1">
      <w:pPr>
        <w:rPr>
          <w:b/>
          <w:sz w:val="24"/>
          <w:szCs w:val="24"/>
          <w:u w:val="single"/>
          <w:lang w:val="es-AR"/>
        </w:rPr>
      </w:pPr>
    </w:p>
    <w:p w:rsidR="009A5CC1" w:rsidRPr="00AF57D0" w:rsidRDefault="009A5CC1" w:rsidP="009A5CC1">
      <w:pPr>
        <w:rPr>
          <w:b/>
          <w:sz w:val="24"/>
          <w:szCs w:val="24"/>
          <w:lang w:val="es-AR"/>
        </w:rPr>
      </w:pPr>
      <w:r w:rsidRPr="00AF57D0">
        <w:rPr>
          <w:b/>
          <w:sz w:val="24"/>
          <w:szCs w:val="24"/>
          <w:u w:val="single"/>
          <w:lang w:val="es-AR"/>
        </w:rPr>
        <w:t xml:space="preserve">NOMBRE: </w:t>
      </w:r>
      <w:r w:rsidRPr="00AF57D0">
        <w:rPr>
          <w:b/>
          <w:sz w:val="24"/>
          <w:szCs w:val="24"/>
          <w:lang w:val="es-AR"/>
        </w:rPr>
        <w:t>Gisella Cataldo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DNI:</w:t>
      </w:r>
      <w:r w:rsidRPr="00AF57D0">
        <w:rPr>
          <w:b/>
          <w:bCs/>
          <w:sz w:val="24"/>
          <w:szCs w:val="24"/>
          <w:lang w:val="es-AR"/>
        </w:rPr>
        <w:t xml:space="preserve">  32.694.233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FECHA DE NACIMIENTO</w:t>
      </w:r>
      <w:r w:rsidRPr="00AF57D0">
        <w:rPr>
          <w:b/>
          <w:bCs/>
          <w:sz w:val="24"/>
          <w:szCs w:val="24"/>
          <w:lang w:val="es-AR"/>
        </w:rPr>
        <w:t xml:space="preserve">: 27/12/1986 </w:t>
      </w:r>
      <w:r w:rsidR="00707DF4">
        <w:rPr>
          <w:b/>
          <w:bCs/>
          <w:sz w:val="24"/>
          <w:szCs w:val="24"/>
          <w:lang w:val="es-AR"/>
        </w:rPr>
        <w:t>Cipolletti, Rio Negro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EDAD:</w:t>
      </w:r>
      <w:r w:rsidRPr="00AF57D0">
        <w:rPr>
          <w:b/>
          <w:bCs/>
          <w:sz w:val="24"/>
          <w:szCs w:val="24"/>
          <w:lang w:val="es-AR"/>
        </w:rPr>
        <w:t xml:space="preserve"> 26 años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ESTADO CIVIL</w:t>
      </w:r>
      <w:r w:rsidRPr="00AF57D0">
        <w:rPr>
          <w:b/>
          <w:bCs/>
          <w:sz w:val="24"/>
          <w:szCs w:val="24"/>
          <w:lang w:val="es-AR"/>
        </w:rPr>
        <w:t>: Soltera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DOMICILIO:</w:t>
      </w:r>
      <w:r w:rsidRPr="00AF57D0">
        <w:rPr>
          <w:b/>
          <w:bCs/>
          <w:sz w:val="24"/>
          <w:szCs w:val="24"/>
          <w:lang w:val="es-AR"/>
        </w:rPr>
        <w:t xml:space="preserve"> </w:t>
      </w:r>
      <w:r w:rsidR="00843B83">
        <w:rPr>
          <w:b/>
          <w:bCs/>
          <w:sz w:val="24"/>
          <w:szCs w:val="24"/>
          <w:lang w:val="es-AR"/>
        </w:rPr>
        <w:t>Gatica 740, Neuquen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NACIONALIDAD:</w:t>
      </w:r>
      <w:r w:rsidRPr="00AF57D0">
        <w:rPr>
          <w:b/>
          <w:bCs/>
          <w:sz w:val="24"/>
          <w:szCs w:val="24"/>
          <w:lang w:val="es-AR"/>
        </w:rPr>
        <w:t xml:space="preserve"> Argentina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TEL. DE CONTACTO:</w:t>
      </w:r>
      <w:r w:rsidRPr="00AF57D0">
        <w:rPr>
          <w:b/>
          <w:bCs/>
          <w:sz w:val="24"/>
          <w:szCs w:val="24"/>
          <w:lang w:val="es-AR"/>
        </w:rPr>
        <w:t xml:space="preserve"> 299/155795313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CORREO ELECTRONICO</w:t>
      </w:r>
      <w:r w:rsidRPr="00AF57D0">
        <w:rPr>
          <w:b/>
          <w:bCs/>
          <w:sz w:val="24"/>
          <w:szCs w:val="24"/>
          <w:lang w:val="es-AR"/>
        </w:rPr>
        <w:t xml:space="preserve">: </w:t>
      </w:r>
      <w:hyperlink r:id="rId9" w:history="1">
        <w:r w:rsidRPr="00AF57D0">
          <w:rPr>
            <w:rStyle w:val="Hipervnculo"/>
            <w:bCs/>
            <w:sz w:val="24"/>
            <w:szCs w:val="24"/>
            <w:lang w:val="es-AR"/>
          </w:rPr>
          <w:t>gisella_cataldo1@hotmail.com</w:t>
        </w:r>
      </w:hyperlink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DISPONIBILIDAD:</w:t>
      </w:r>
      <w:r w:rsidRPr="00AF57D0">
        <w:rPr>
          <w:b/>
          <w:bCs/>
          <w:sz w:val="24"/>
          <w:szCs w:val="24"/>
          <w:lang w:val="es-AR"/>
        </w:rPr>
        <w:t xml:space="preserve"> Full Time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REMUNERACION PRETENDIDA</w:t>
      </w:r>
      <w:r w:rsidR="00C459DC">
        <w:rPr>
          <w:b/>
          <w:bCs/>
          <w:sz w:val="24"/>
          <w:szCs w:val="24"/>
          <w:lang w:val="es-AR"/>
        </w:rPr>
        <w:t>: $ 3</w:t>
      </w:r>
      <w:r w:rsidR="00707DF4">
        <w:rPr>
          <w:b/>
          <w:bCs/>
          <w:sz w:val="24"/>
          <w:szCs w:val="24"/>
          <w:lang w:val="es-AR"/>
        </w:rPr>
        <w:t>.5</w:t>
      </w:r>
      <w:r w:rsidR="00E97A19">
        <w:rPr>
          <w:b/>
          <w:bCs/>
          <w:sz w:val="24"/>
          <w:szCs w:val="24"/>
          <w:lang w:val="es-AR"/>
        </w:rPr>
        <w:t>00</w:t>
      </w:r>
      <w:r w:rsidRPr="00AF57D0">
        <w:rPr>
          <w:b/>
          <w:bCs/>
          <w:sz w:val="24"/>
          <w:szCs w:val="24"/>
          <w:lang w:val="es-AR"/>
        </w:rPr>
        <w:tab/>
      </w:r>
    </w:p>
    <w:p w:rsidR="00AF57D0" w:rsidRDefault="00AF57D0" w:rsidP="009A5CC1">
      <w:pPr>
        <w:rPr>
          <w:b/>
          <w:bCs/>
          <w:sz w:val="24"/>
          <w:szCs w:val="24"/>
          <w:u w:val="single"/>
          <w:lang w:val="es-AR"/>
        </w:rPr>
      </w:pPr>
    </w:p>
    <w:p w:rsidR="00AF57D0" w:rsidRDefault="00AF57D0" w:rsidP="009A5CC1">
      <w:pPr>
        <w:rPr>
          <w:b/>
          <w:bCs/>
          <w:sz w:val="24"/>
          <w:szCs w:val="24"/>
          <w:u w:val="single"/>
          <w:lang w:val="es-AR"/>
        </w:rPr>
      </w:pPr>
    </w:p>
    <w:p w:rsidR="00AF57D0" w:rsidRDefault="00AF57D0" w:rsidP="009A5CC1">
      <w:pPr>
        <w:rPr>
          <w:b/>
          <w:bCs/>
          <w:sz w:val="24"/>
          <w:szCs w:val="24"/>
          <w:u w:val="single"/>
          <w:lang w:val="es-AR"/>
        </w:rPr>
      </w:pPr>
    </w:p>
    <w:p w:rsidR="00AF57D0" w:rsidRDefault="00AF57D0" w:rsidP="009A5CC1">
      <w:pPr>
        <w:rPr>
          <w:b/>
          <w:bCs/>
          <w:sz w:val="24"/>
          <w:szCs w:val="24"/>
          <w:u w:val="single"/>
          <w:lang w:val="es-AR"/>
        </w:rPr>
      </w:pPr>
    </w:p>
    <w:p w:rsidR="00AF57D0" w:rsidRDefault="00AF57D0" w:rsidP="009A5CC1">
      <w:pPr>
        <w:rPr>
          <w:b/>
          <w:bCs/>
          <w:sz w:val="24"/>
          <w:szCs w:val="24"/>
          <w:u w:val="single"/>
          <w:lang w:val="es-AR"/>
        </w:rPr>
      </w:pPr>
    </w:p>
    <w:p w:rsidR="00AF57D0" w:rsidRDefault="00AF57D0" w:rsidP="009A5CC1">
      <w:pPr>
        <w:rPr>
          <w:b/>
          <w:bCs/>
          <w:sz w:val="24"/>
          <w:szCs w:val="24"/>
          <w:u w:val="single"/>
          <w:lang w:val="es-AR"/>
        </w:rPr>
      </w:pPr>
    </w:p>
    <w:p w:rsidR="00AF57D0" w:rsidRDefault="00AF57D0" w:rsidP="009A5CC1">
      <w:pPr>
        <w:rPr>
          <w:b/>
          <w:bCs/>
          <w:sz w:val="24"/>
          <w:szCs w:val="24"/>
          <w:u w:val="single"/>
          <w:lang w:val="es-AR"/>
        </w:rPr>
      </w:pPr>
    </w:p>
    <w:p w:rsidR="009A5CC1" w:rsidRPr="00AF57D0" w:rsidRDefault="009A5CC1" w:rsidP="009A5CC1">
      <w:pPr>
        <w:rPr>
          <w:b/>
          <w:bCs/>
          <w:sz w:val="24"/>
          <w:szCs w:val="24"/>
          <w:u w:val="single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 xml:space="preserve">ESTUDIOS CURSADOS: 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lang w:val="es-AR"/>
        </w:rPr>
        <w:t xml:space="preserve">▪SECUNDARIO COMPLETO,Bachiller en Adm de Empresas, CEM 89 Manuel Belgrano- (Años 2.000 - 2.004) Cipolletti, Rio Negro 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CURSOS REALIZADOS</w:t>
      </w:r>
      <w:r w:rsidRPr="00AF57D0">
        <w:rPr>
          <w:b/>
          <w:bCs/>
          <w:sz w:val="24"/>
          <w:szCs w:val="24"/>
          <w:lang w:val="es-AR"/>
        </w:rPr>
        <w:t xml:space="preserve">: 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lang w:val="es-AR"/>
        </w:rPr>
        <w:t>▪Cajero Com</w:t>
      </w:r>
      <w:r w:rsidR="00696B40">
        <w:rPr>
          <w:b/>
          <w:bCs/>
          <w:sz w:val="24"/>
          <w:szCs w:val="24"/>
          <w:lang w:val="es-AR"/>
        </w:rPr>
        <w:t>ercial, Instituto Ecos (Año 2009</w:t>
      </w:r>
      <w:r w:rsidRPr="00AF57D0">
        <w:rPr>
          <w:b/>
          <w:bCs/>
          <w:sz w:val="24"/>
          <w:szCs w:val="24"/>
          <w:lang w:val="es-AR"/>
        </w:rPr>
        <w:t>), Valdivia- Chile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lang w:val="es-AR"/>
        </w:rPr>
        <w:t>▪Secretariado de gerencia con mención en Informática, I</w:t>
      </w:r>
      <w:r w:rsidR="00696B40">
        <w:rPr>
          <w:b/>
          <w:bCs/>
          <w:sz w:val="24"/>
          <w:szCs w:val="24"/>
          <w:lang w:val="es-AR"/>
        </w:rPr>
        <w:t>nstituto CECC (Año 2008</w:t>
      </w:r>
      <w:r w:rsidRPr="00AF57D0">
        <w:rPr>
          <w:b/>
          <w:bCs/>
          <w:sz w:val="24"/>
          <w:szCs w:val="24"/>
          <w:lang w:val="es-AR"/>
        </w:rPr>
        <w:t>), V</w:t>
      </w:r>
      <w:r w:rsidR="00036A47">
        <w:rPr>
          <w:b/>
          <w:bCs/>
          <w:sz w:val="24"/>
          <w:szCs w:val="24"/>
          <w:lang w:val="es-AR"/>
        </w:rPr>
        <w:t xml:space="preserve">aldivia- Chile 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</w:p>
    <w:p w:rsidR="004B58CB" w:rsidRDefault="009A5CC1" w:rsidP="004B58CB">
      <w:pPr>
        <w:rPr>
          <w:b/>
          <w:bCs/>
          <w:sz w:val="24"/>
          <w:szCs w:val="24"/>
          <w:u w:val="single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EXPERIENCIA LABORAL:</w:t>
      </w:r>
    </w:p>
    <w:p w:rsidR="004B58CB" w:rsidRPr="00AF57D0" w:rsidRDefault="00696B40" w:rsidP="004B58CB">
      <w:pPr>
        <w:numPr>
          <w:ilvl w:val="0"/>
          <w:numId w:val="13"/>
        </w:numPr>
        <w:rPr>
          <w:b/>
          <w:bCs/>
          <w:sz w:val="24"/>
          <w:szCs w:val="24"/>
          <w:u w:val="single"/>
          <w:lang w:val="es-AR"/>
        </w:rPr>
      </w:pPr>
      <w:r>
        <w:rPr>
          <w:b/>
          <w:bCs/>
          <w:sz w:val="24"/>
          <w:szCs w:val="24"/>
          <w:lang w:val="es-AR"/>
        </w:rPr>
        <w:t>Financiera Provservi S.A, desempeñandomeen el AREA DE ATENCIÓN AL CLIENTE Y ADMINISTRATIVA (9/2010- 04/2013), Bs As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lang w:val="es-AR"/>
        </w:rPr>
        <w:t>▪Solventa Financiera, desempeñandome de CAJERA COMERCIAL, VENTA DE CR</w:t>
      </w:r>
      <w:r w:rsidR="00036A47">
        <w:rPr>
          <w:b/>
          <w:bCs/>
          <w:sz w:val="24"/>
          <w:szCs w:val="24"/>
          <w:lang w:val="es-AR"/>
        </w:rPr>
        <w:t>EDITOS Y ATENCION AL CLIENTE (8</w:t>
      </w:r>
      <w:r w:rsidRPr="00AF57D0">
        <w:rPr>
          <w:b/>
          <w:bCs/>
          <w:sz w:val="24"/>
          <w:szCs w:val="24"/>
          <w:lang w:val="es-AR"/>
        </w:rPr>
        <w:t>/</w:t>
      </w:r>
      <w:r w:rsidR="00036A47">
        <w:rPr>
          <w:b/>
          <w:bCs/>
          <w:sz w:val="24"/>
          <w:szCs w:val="24"/>
          <w:lang w:val="es-AR"/>
        </w:rPr>
        <w:t>2008 – 05/2010), Valdvia- Chile</w:t>
      </w:r>
    </w:p>
    <w:p w:rsidR="009A5CC1" w:rsidRPr="00AF57D0" w:rsidRDefault="009A5CC1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lang w:val="es-AR"/>
        </w:rPr>
        <w:t>▪</w:t>
      </w:r>
      <w:r w:rsidR="00036A47">
        <w:rPr>
          <w:b/>
          <w:bCs/>
          <w:sz w:val="24"/>
          <w:szCs w:val="24"/>
          <w:lang w:val="es-AR"/>
        </w:rPr>
        <w:t xml:space="preserve"> Angeles y Demonios (Tienda de Indumentaria)</w:t>
      </w:r>
      <w:r w:rsidRPr="00AF57D0">
        <w:rPr>
          <w:b/>
          <w:bCs/>
          <w:sz w:val="24"/>
          <w:szCs w:val="24"/>
          <w:lang w:val="es-AR"/>
        </w:rPr>
        <w:t>, desempeñandome en el AREA DE CAJERA  ATENCION AL CLIENTE (07/2006 – 06/2008), Cipolletti- Rio Negro</w:t>
      </w:r>
    </w:p>
    <w:p w:rsidR="00902975" w:rsidRPr="00AF57D0" w:rsidRDefault="00902975" w:rsidP="009A5CC1">
      <w:pPr>
        <w:rPr>
          <w:b/>
          <w:bCs/>
          <w:sz w:val="24"/>
          <w:szCs w:val="24"/>
          <w:lang w:val="es-AR"/>
        </w:rPr>
      </w:pPr>
    </w:p>
    <w:p w:rsidR="00902975" w:rsidRDefault="00902975" w:rsidP="009A5CC1">
      <w:pPr>
        <w:rPr>
          <w:b/>
          <w:bCs/>
          <w:sz w:val="24"/>
          <w:szCs w:val="24"/>
          <w:u w:val="single"/>
          <w:lang w:val="es-AR"/>
        </w:rPr>
      </w:pPr>
      <w:r w:rsidRPr="00AF57D0">
        <w:rPr>
          <w:b/>
          <w:bCs/>
          <w:sz w:val="24"/>
          <w:szCs w:val="24"/>
          <w:u w:val="single"/>
          <w:lang w:val="es-AR"/>
        </w:rPr>
        <w:t>REFERENCIAS:</w:t>
      </w:r>
    </w:p>
    <w:p w:rsidR="00696B40" w:rsidRPr="00696B40" w:rsidRDefault="00696B40" w:rsidP="009A5CC1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Ruben Vercelli; Director Comercial, Tel: 011- 4326- 4540</w:t>
      </w:r>
    </w:p>
    <w:p w:rsidR="00902975" w:rsidRPr="00AF57D0" w:rsidRDefault="00902975" w:rsidP="009A5CC1">
      <w:pPr>
        <w:rPr>
          <w:b/>
          <w:bCs/>
          <w:sz w:val="24"/>
          <w:szCs w:val="24"/>
          <w:lang w:val="es-AR"/>
        </w:rPr>
      </w:pPr>
      <w:r w:rsidRPr="00AF57D0">
        <w:rPr>
          <w:b/>
          <w:bCs/>
          <w:sz w:val="24"/>
          <w:szCs w:val="24"/>
          <w:lang w:val="es-AR"/>
        </w:rPr>
        <w:t xml:space="preserve">Marco Flores Cortes, Jefe de Operaciones Solventa Financiera; </w:t>
      </w:r>
      <w:r w:rsidR="006B5871" w:rsidRPr="00AF57D0">
        <w:rPr>
          <w:b/>
          <w:bCs/>
          <w:sz w:val="24"/>
          <w:szCs w:val="24"/>
          <w:lang w:val="es-AR"/>
        </w:rPr>
        <w:t>Tel: 056- 63- 342071/ 251732</w:t>
      </w:r>
    </w:p>
    <w:p w:rsidR="009A5CC1" w:rsidRPr="00696B40" w:rsidRDefault="00696B40" w:rsidP="009A5CC1">
      <w:pPr>
        <w:rPr>
          <w:b/>
          <w:sz w:val="24"/>
          <w:szCs w:val="24"/>
          <w:lang w:val="es-CL"/>
        </w:rPr>
      </w:pPr>
      <w:r w:rsidRPr="00696B40">
        <w:rPr>
          <w:b/>
          <w:sz w:val="24"/>
          <w:szCs w:val="24"/>
          <w:lang w:val="es-CL"/>
        </w:rPr>
        <w:t>Julieta Barros, Encargada de Local Angeles y Demonios; Tel:</w:t>
      </w:r>
      <w:r>
        <w:rPr>
          <w:b/>
          <w:sz w:val="24"/>
          <w:szCs w:val="24"/>
          <w:lang w:val="es-CL"/>
        </w:rPr>
        <w:t xml:space="preserve"> 299/ 154624746</w:t>
      </w:r>
    </w:p>
    <w:p w:rsidR="006B5871" w:rsidRPr="00480F70" w:rsidRDefault="006B5871" w:rsidP="009A5CC1">
      <w:pPr>
        <w:rPr>
          <w:b/>
          <w:sz w:val="24"/>
          <w:szCs w:val="24"/>
          <w:u w:val="single"/>
          <w:lang w:val="es-CL"/>
        </w:rPr>
      </w:pPr>
      <w:r w:rsidRPr="00480F70">
        <w:rPr>
          <w:b/>
          <w:sz w:val="24"/>
          <w:szCs w:val="24"/>
          <w:u w:val="single"/>
          <w:lang w:val="es-CL"/>
        </w:rPr>
        <w:t>REFERENCIAS PERSONALES:</w:t>
      </w:r>
    </w:p>
    <w:p w:rsidR="006B5871" w:rsidRPr="00480F70" w:rsidRDefault="006B5871" w:rsidP="009A5CC1">
      <w:pPr>
        <w:rPr>
          <w:b/>
          <w:sz w:val="24"/>
          <w:szCs w:val="24"/>
          <w:lang w:val="es-CL"/>
        </w:rPr>
      </w:pPr>
      <w:r w:rsidRPr="00480F70">
        <w:rPr>
          <w:b/>
          <w:sz w:val="24"/>
          <w:szCs w:val="24"/>
          <w:lang w:val="es-CL"/>
        </w:rPr>
        <w:t>Vanesa Diaz, Cel: (299) 154668015</w:t>
      </w:r>
    </w:p>
    <w:p w:rsidR="006B5871" w:rsidRPr="00AF57D0" w:rsidRDefault="006B5871" w:rsidP="009A5CC1">
      <w:pPr>
        <w:rPr>
          <w:b/>
          <w:sz w:val="24"/>
          <w:szCs w:val="24"/>
          <w:lang w:val="en-US"/>
        </w:rPr>
      </w:pPr>
      <w:r w:rsidRPr="00AF57D0">
        <w:rPr>
          <w:b/>
          <w:sz w:val="24"/>
          <w:szCs w:val="24"/>
          <w:lang w:val="en-US"/>
        </w:rPr>
        <w:t>Guillermo Ramirez, Cel: (299) 155808240</w:t>
      </w:r>
    </w:p>
    <w:p w:rsidR="009A5CC1" w:rsidRPr="009A5CC1" w:rsidRDefault="009A5CC1" w:rsidP="009A5CC1">
      <w:pPr>
        <w:rPr>
          <w:lang w:val="es-AR"/>
        </w:rPr>
      </w:pPr>
      <w:bookmarkStart w:id="0" w:name="_GoBack"/>
      <w:bookmarkEnd w:id="0"/>
    </w:p>
    <w:p w:rsidR="009A5CC1" w:rsidRPr="009A5CC1" w:rsidRDefault="009A5CC1" w:rsidP="009A5CC1">
      <w:pPr>
        <w:rPr>
          <w:lang w:val="es-AR"/>
        </w:rPr>
      </w:pPr>
    </w:p>
    <w:p w:rsidR="007C0279" w:rsidRPr="009A5CC1" w:rsidRDefault="007C0279" w:rsidP="009A5CC1">
      <w:pPr>
        <w:rPr>
          <w:lang w:val="es-AR"/>
        </w:rPr>
      </w:pPr>
    </w:p>
    <w:sectPr w:rsidR="007C0279" w:rsidRPr="009A5CC1" w:rsidSect="009A5CC1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3C3" w:rsidRDefault="004153C3" w:rsidP="007670D2">
      <w:pPr>
        <w:spacing w:after="0" w:line="240" w:lineRule="auto"/>
      </w:pPr>
      <w:r>
        <w:separator/>
      </w:r>
    </w:p>
  </w:endnote>
  <w:endnote w:type="continuationSeparator" w:id="0">
    <w:p w:rsidR="004153C3" w:rsidRDefault="004153C3" w:rsidP="0076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3C3" w:rsidRDefault="004153C3" w:rsidP="007670D2">
      <w:pPr>
        <w:spacing w:after="0" w:line="240" w:lineRule="auto"/>
      </w:pPr>
      <w:r>
        <w:separator/>
      </w:r>
    </w:p>
  </w:footnote>
  <w:footnote w:type="continuationSeparator" w:id="0">
    <w:p w:rsidR="004153C3" w:rsidRDefault="004153C3" w:rsidP="00767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7D58"/>
    <w:multiLevelType w:val="hybridMultilevel"/>
    <w:tmpl w:val="C0203D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B6952"/>
    <w:multiLevelType w:val="hybridMultilevel"/>
    <w:tmpl w:val="736205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1520C"/>
    <w:multiLevelType w:val="hybridMultilevel"/>
    <w:tmpl w:val="A252972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B39EA"/>
    <w:multiLevelType w:val="hybridMultilevel"/>
    <w:tmpl w:val="FA4AB4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A7E10"/>
    <w:multiLevelType w:val="hybridMultilevel"/>
    <w:tmpl w:val="1C38EBB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C7F4C"/>
    <w:multiLevelType w:val="hybridMultilevel"/>
    <w:tmpl w:val="D21C3A50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7A04D0"/>
    <w:multiLevelType w:val="hybridMultilevel"/>
    <w:tmpl w:val="8B4C831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30E4F"/>
    <w:multiLevelType w:val="hybridMultilevel"/>
    <w:tmpl w:val="209A3F1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A4B71"/>
    <w:multiLevelType w:val="hybridMultilevel"/>
    <w:tmpl w:val="AE849D8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A74B6"/>
    <w:multiLevelType w:val="hybridMultilevel"/>
    <w:tmpl w:val="6A20B718"/>
    <w:lvl w:ilvl="0" w:tplc="2C0A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10">
    <w:nsid w:val="65357196"/>
    <w:multiLevelType w:val="hybridMultilevel"/>
    <w:tmpl w:val="B78E4A80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074684"/>
    <w:multiLevelType w:val="hybridMultilevel"/>
    <w:tmpl w:val="110C5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DC676C"/>
    <w:multiLevelType w:val="hybridMultilevel"/>
    <w:tmpl w:val="DBD63C5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removePersonalInformation/>
  <w:removeDateAndTime/>
  <w:proofState w:spelling="clean" w:grammar="clean"/>
  <w:attachedTemplate r:id="rId1"/>
  <w:mailMerge>
    <w:mainDocumentType w:val="formLetters"/>
    <w:dataType w:val="textFile"/>
    <w:activeRecord w:val="-1"/>
    <w:odso/>
  </w:mailMerge>
  <w:defaultTabStop w:val="720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27"/>
    <w:rsid w:val="00036A47"/>
    <w:rsid w:val="000B12B1"/>
    <w:rsid w:val="000B2ECA"/>
    <w:rsid w:val="0011053D"/>
    <w:rsid w:val="0012298F"/>
    <w:rsid w:val="00167CCD"/>
    <w:rsid w:val="001A2A13"/>
    <w:rsid w:val="001A4151"/>
    <w:rsid w:val="001B0316"/>
    <w:rsid w:val="001C0A52"/>
    <w:rsid w:val="001C5560"/>
    <w:rsid w:val="001D31C9"/>
    <w:rsid w:val="001E443A"/>
    <w:rsid w:val="001F23D0"/>
    <w:rsid w:val="001F662C"/>
    <w:rsid w:val="00206F2C"/>
    <w:rsid w:val="00213749"/>
    <w:rsid w:val="00271B4D"/>
    <w:rsid w:val="00277FB3"/>
    <w:rsid w:val="002B09EC"/>
    <w:rsid w:val="002B1EA4"/>
    <w:rsid w:val="002E46AA"/>
    <w:rsid w:val="00313D5C"/>
    <w:rsid w:val="00330DD6"/>
    <w:rsid w:val="00341741"/>
    <w:rsid w:val="00354B2F"/>
    <w:rsid w:val="00362D76"/>
    <w:rsid w:val="00374BBE"/>
    <w:rsid w:val="00396E15"/>
    <w:rsid w:val="003C795E"/>
    <w:rsid w:val="003D47F3"/>
    <w:rsid w:val="003F41BD"/>
    <w:rsid w:val="00413EBB"/>
    <w:rsid w:val="004153C3"/>
    <w:rsid w:val="00425096"/>
    <w:rsid w:val="00435D24"/>
    <w:rsid w:val="004422F9"/>
    <w:rsid w:val="00444949"/>
    <w:rsid w:val="00457EF2"/>
    <w:rsid w:val="00467E95"/>
    <w:rsid w:val="00480F70"/>
    <w:rsid w:val="00496AB1"/>
    <w:rsid w:val="004B3EFF"/>
    <w:rsid w:val="004B42F8"/>
    <w:rsid w:val="004B58CB"/>
    <w:rsid w:val="004B6916"/>
    <w:rsid w:val="004B7531"/>
    <w:rsid w:val="004D2F21"/>
    <w:rsid w:val="004D5F9C"/>
    <w:rsid w:val="004F02C4"/>
    <w:rsid w:val="004F5329"/>
    <w:rsid w:val="005063B7"/>
    <w:rsid w:val="005201D6"/>
    <w:rsid w:val="0055044A"/>
    <w:rsid w:val="005664F1"/>
    <w:rsid w:val="00571990"/>
    <w:rsid w:val="005C1059"/>
    <w:rsid w:val="005E43C8"/>
    <w:rsid w:val="00620614"/>
    <w:rsid w:val="00641D49"/>
    <w:rsid w:val="006457F0"/>
    <w:rsid w:val="006676EE"/>
    <w:rsid w:val="00690084"/>
    <w:rsid w:val="00696B40"/>
    <w:rsid w:val="006A0952"/>
    <w:rsid w:val="006B5871"/>
    <w:rsid w:val="006E1D02"/>
    <w:rsid w:val="006F29DE"/>
    <w:rsid w:val="00707DF4"/>
    <w:rsid w:val="007157C9"/>
    <w:rsid w:val="00750E54"/>
    <w:rsid w:val="007556DF"/>
    <w:rsid w:val="007670D2"/>
    <w:rsid w:val="007750D1"/>
    <w:rsid w:val="007841CC"/>
    <w:rsid w:val="00791B64"/>
    <w:rsid w:val="007C0279"/>
    <w:rsid w:val="007E7C4C"/>
    <w:rsid w:val="0080429F"/>
    <w:rsid w:val="008129D1"/>
    <w:rsid w:val="00843B83"/>
    <w:rsid w:val="008957AC"/>
    <w:rsid w:val="008A1751"/>
    <w:rsid w:val="008E3627"/>
    <w:rsid w:val="00902975"/>
    <w:rsid w:val="009A5CC1"/>
    <w:rsid w:val="009E4B45"/>
    <w:rsid w:val="009E5358"/>
    <w:rsid w:val="009F04B5"/>
    <w:rsid w:val="00A112F8"/>
    <w:rsid w:val="00A16C80"/>
    <w:rsid w:val="00A30537"/>
    <w:rsid w:val="00A534CD"/>
    <w:rsid w:val="00A564D7"/>
    <w:rsid w:val="00A57DA3"/>
    <w:rsid w:val="00AB142E"/>
    <w:rsid w:val="00AB2AEA"/>
    <w:rsid w:val="00AC33D7"/>
    <w:rsid w:val="00AD5019"/>
    <w:rsid w:val="00AF57D0"/>
    <w:rsid w:val="00B211C1"/>
    <w:rsid w:val="00B534CD"/>
    <w:rsid w:val="00B644BD"/>
    <w:rsid w:val="00B87961"/>
    <w:rsid w:val="00BC4C5B"/>
    <w:rsid w:val="00BD6F0B"/>
    <w:rsid w:val="00BE6503"/>
    <w:rsid w:val="00BE7C3D"/>
    <w:rsid w:val="00C00573"/>
    <w:rsid w:val="00C0650A"/>
    <w:rsid w:val="00C210BA"/>
    <w:rsid w:val="00C425CA"/>
    <w:rsid w:val="00C459DC"/>
    <w:rsid w:val="00C5454F"/>
    <w:rsid w:val="00C81385"/>
    <w:rsid w:val="00C81B99"/>
    <w:rsid w:val="00CA32E4"/>
    <w:rsid w:val="00CC4192"/>
    <w:rsid w:val="00CC5951"/>
    <w:rsid w:val="00CD0399"/>
    <w:rsid w:val="00CF102D"/>
    <w:rsid w:val="00D03697"/>
    <w:rsid w:val="00D2756A"/>
    <w:rsid w:val="00D36A40"/>
    <w:rsid w:val="00D527EA"/>
    <w:rsid w:val="00D53E38"/>
    <w:rsid w:val="00DA5B2A"/>
    <w:rsid w:val="00DB5D76"/>
    <w:rsid w:val="00DC2A4D"/>
    <w:rsid w:val="00E265F0"/>
    <w:rsid w:val="00E97A19"/>
    <w:rsid w:val="00EA0054"/>
    <w:rsid w:val="00ED7139"/>
    <w:rsid w:val="00F02EB3"/>
    <w:rsid w:val="00F05B63"/>
    <w:rsid w:val="00F101F7"/>
    <w:rsid w:val="00F14867"/>
    <w:rsid w:val="00F278EF"/>
    <w:rsid w:val="00F63DF4"/>
    <w:rsid w:val="00F733FA"/>
    <w:rsid w:val="00F77961"/>
    <w:rsid w:val="00FA6A28"/>
    <w:rsid w:val="00FC364C"/>
    <w:rsid w:val="00FE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D2"/>
    <w:pPr>
      <w:spacing w:after="200" w:line="276" w:lineRule="auto"/>
    </w:pPr>
    <w:rPr>
      <w:noProof/>
      <w:sz w:val="22"/>
      <w:szCs w:val="22"/>
      <w:lang w:val="en-GB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277FB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70D2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TextodegloboCar">
    <w:name w:val="Texto de globo Car"/>
    <w:link w:val="Textodeglobo"/>
    <w:uiPriority w:val="99"/>
    <w:semiHidden/>
    <w:rsid w:val="007670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7670D2"/>
  </w:style>
  <w:style w:type="paragraph" w:styleId="Piedepgina">
    <w:name w:val="footer"/>
    <w:basedOn w:val="Normal"/>
    <w:link w:val="PiedepginaC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670D2"/>
  </w:style>
  <w:style w:type="character" w:styleId="Hipervnculo">
    <w:name w:val="Hyperlink"/>
    <w:uiPriority w:val="99"/>
    <w:unhideWhenUsed/>
    <w:rsid w:val="007670D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A6A28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A32E4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277FB3"/>
    <w:rPr>
      <w:rFonts w:ascii="Cambria" w:eastAsia="Times New Roman" w:hAnsi="Cambria" w:cs="Times New Roman"/>
      <w:b/>
      <w:bCs/>
      <w:noProof/>
      <w:kern w:val="32"/>
      <w:sz w:val="32"/>
      <w:szCs w:val="32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D2"/>
    <w:pPr>
      <w:spacing w:after="200" w:line="276" w:lineRule="auto"/>
    </w:pPr>
    <w:rPr>
      <w:noProof/>
      <w:sz w:val="22"/>
      <w:szCs w:val="22"/>
      <w:lang w:val="en-GB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277FB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70D2"/>
    <w:pPr>
      <w:spacing w:after="0" w:line="240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TextodegloboCar">
    <w:name w:val="Texto de globo Car"/>
    <w:link w:val="Textodeglobo"/>
    <w:uiPriority w:val="99"/>
    <w:semiHidden/>
    <w:rsid w:val="007670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7670D2"/>
  </w:style>
  <w:style w:type="paragraph" w:styleId="Piedepgina">
    <w:name w:val="footer"/>
    <w:basedOn w:val="Normal"/>
    <w:link w:val="PiedepginaCar"/>
    <w:uiPriority w:val="99"/>
    <w:unhideWhenUsed/>
    <w:rsid w:val="007670D2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670D2"/>
  </w:style>
  <w:style w:type="character" w:styleId="Hipervnculo">
    <w:name w:val="Hyperlink"/>
    <w:uiPriority w:val="99"/>
    <w:unhideWhenUsed/>
    <w:rsid w:val="007670D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A6A28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A32E4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277FB3"/>
    <w:rPr>
      <w:rFonts w:ascii="Cambria" w:eastAsia="Times New Roman" w:hAnsi="Cambria" w:cs="Times New Roman"/>
      <w:b/>
      <w:bCs/>
      <w:noProof/>
      <w:kern w:val="32"/>
      <w:sz w:val="32"/>
      <w:szCs w:val="3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sella_cataldo1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OEMOffice14\OStarter\es-ES\WelcomeDocumen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WelcomeDocument</Template>
  <TotalTime>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Curriculum Vitae</vt:lpstr>
      <vt:lpstr/>
      <vt:lpstr/>
    </vt:vector>
  </TitlesOfParts>
  <LinksUpToDate>false</LinksUpToDate>
  <CharactersWithSpaces>1483</CharactersWithSpaces>
  <SharedDoc>false</SharedDoc>
  <HLinks>
    <vt:vector size="6" baseType="variant">
      <vt:variant>
        <vt:i4>327762</vt:i4>
      </vt:variant>
      <vt:variant>
        <vt:i4>0</vt:i4>
      </vt:variant>
      <vt:variant>
        <vt:i4>0</vt:i4>
      </vt:variant>
      <vt:variant>
        <vt:i4>5</vt:i4>
      </vt:variant>
      <vt:variant>
        <vt:lpwstr>mailto:gisella_cataldo1@hotmail.com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lastModifiedBy/>
  <cp:revision>1</cp:revision>
  <dcterms:created xsi:type="dcterms:W3CDTF">2013-07-29T19:00:00Z</dcterms:created>
  <dcterms:modified xsi:type="dcterms:W3CDTF">2013-07-29T19:00:00Z</dcterms:modified>
</cp:coreProperties>
</file>