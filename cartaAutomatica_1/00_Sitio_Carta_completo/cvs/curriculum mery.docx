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7" w:rsidRDefault="00C51C5F">
      <w:pPr>
        <w:pStyle w:val="Puesto"/>
        <w:rPr>
          <w:noProof/>
        </w:rPr>
      </w:pPr>
      <w:r>
        <w:rPr>
          <w:noProof/>
        </w:rPr>
        <w:t>‍‍</w:t>
      </w:r>
      <w:sdt>
        <w:sdtPr>
          <w:rPr>
            <w:noProof/>
          </w:rPr>
          <w:alias w:val="Su nombre"/>
          <w:tag w:val=""/>
          <w:id w:val="1246310863"/>
          <w:placeholder>
            <w:docPart w:val="E655A127879E4D62A6082B9B7E5BBC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A02EB">
            <w:rPr>
              <w:noProof/>
            </w:rPr>
            <w:t>Panguilef Maria Jesus</w:t>
          </w:r>
        </w:sdtContent>
      </w:sdt>
    </w:p>
    <w:p w:rsidR="004967A7" w:rsidRPr="005B4E49" w:rsidRDefault="004967A7" w:rsidP="0044071D">
      <w:pPr>
        <w:rPr>
          <w:noProof/>
          <w:sz w:val="28"/>
          <w:szCs w:val="28"/>
        </w:rPr>
      </w:pPr>
    </w:p>
    <w:p w:rsidR="0044071D" w:rsidRPr="005B4E49" w:rsidRDefault="008260CD" w:rsidP="0044071D">
      <w:pPr>
        <w:rPr>
          <w:b/>
          <w:noProof/>
          <w:color w:val="39A5B7" w:themeColor="accent1"/>
          <w:sz w:val="28"/>
          <w:szCs w:val="28"/>
        </w:rPr>
      </w:pPr>
      <w:r w:rsidRPr="005B4E49">
        <w:rPr>
          <w:b/>
          <w:noProof/>
          <w:color w:val="39A5B7" w:themeColor="accent1"/>
          <w:sz w:val="28"/>
          <w:szCs w:val="28"/>
        </w:rPr>
        <w:t>Datos Personales</w:t>
      </w:r>
    </w:p>
    <w:p w:rsidR="0044071D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5B4E49">
        <w:rPr>
          <w:noProof/>
          <w:sz w:val="28"/>
          <w:szCs w:val="28"/>
        </w:rPr>
        <w:t>Direcció</w:t>
      </w:r>
      <w:r w:rsidR="0044071D" w:rsidRPr="005B4E49">
        <w:rPr>
          <w:noProof/>
          <w:sz w:val="28"/>
          <w:szCs w:val="28"/>
        </w:rPr>
        <w:t>n: Carlos Esponda 741</w:t>
      </w:r>
    </w:p>
    <w:p w:rsidR="0044071D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44071D" w:rsidRPr="005B4E49">
        <w:rPr>
          <w:noProof/>
          <w:sz w:val="28"/>
          <w:szCs w:val="28"/>
        </w:rPr>
        <w:t>Ciudad: General Roca</w:t>
      </w:r>
    </w:p>
    <w:p w:rsidR="0044071D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44071D" w:rsidRPr="005B4E49">
        <w:rPr>
          <w:noProof/>
          <w:sz w:val="28"/>
          <w:szCs w:val="28"/>
        </w:rPr>
        <w:t>Provincia: Rio Negro</w:t>
      </w:r>
    </w:p>
    <w:p w:rsidR="0044071D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8A02EB">
        <w:rPr>
          <w:noProof/>
          <w:sz w:val="28"/>
          <w:szCs w:val="28"/>
        </w:rPr>
        <w:t>Telefono:</w:t>
      </w:r>
      <w:r w:rsidR="0044071D" w:rsidRPr="005B4E49">
        <w:rPr>
          <w:noProof/>
          <w:sz w:val="28"/>
          <w:szCs w:val="28"/>
        </w:rPr>
        <w:t xml:space="preserve"> 0298-154732895</w:t>
      </w:r>
    </w:p>
    <w:p w:rsidR="0044071D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44071D" w:rsidRPr="005B4E49">
        <w:rPr>
          <w:noProof/>
          <w:sz w:val="28"/>
          <w:szCs w:val="28"/>
        </w:rPr>
        <w:t xml:space="preserve">Mail: </w:t>
      </w:r>
      <w:hyperlink r:id="rId10" w:history="1">
        <w:r w:rsidR="008A02EB" w:rsidRPr="00BE06E0">
          <w:rPr>
            <w:rStyle w:val="Hipervnculo"/>
            <w:noProof/>
            <w:sz w:val="28"/>
            <w:szCs w:val="28"/>
          </w:rPr>
          <w:t>mariajesus9@hotmail.com</w:t>
        </w:r>
      </w:hyperlink>
    </w:p>
    <w:p w:rsidR="00671383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671383" w:rsidRPr="005B4E49">
        <w:rPr>
          <w:noProof/>
          <w:sz w:val="28"/>
          <w:szCs w:val="28"/>
        </w:rPr>
        <w:t xml:space="preserve">Edad: </w:t>
      </w:r>
      <w:r w:rsidR="00E33024">
        <w:rPr>
          <w:noProof/>
          <w:sz w:val="28"/>
          <w:szCs w:val="28"/>
        </w:rPr>
        <w:t>33</w:t>
      </w:r>
      <w:r w:rsidR="008A02EB">
        <w:rPr>
          <w:noProof/>
          <w:sz w:val="28"/>
          <w:szCs w:val="28"/>
        </w:rPr>
        <w:t xml:space="preserve"> </w:t>
      </w:r>
      <w:r w:rsidR="00671383" w:rsidRPr="005B4E49">
        <w:rPr>
          <w:noProof/>
          <w:sz w:val="28"/>
          <w:szCs w:val="28"/>
        </w:rPr>
        <w:t>años</w:t>
      </w:r>
    </w:p>
    <w:p w:rsidR="00671383" w:rsidRPr="005B4E49" w:rsidRDefault="00753A44" w:rsidP="000D26C0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8A02EB">
        <w:rPr>
          <w:noProof/>
          <w:sz w:val="28"/>
          <w:szCs w:val="28"/>
        </w:rPr>
        <w:t>Cuil: 27-29938115-9</w:t>
      </w:r>
    </w:p>
    <w:p w:rsidR="004967A7" w:rsidRPr="005B4E49" w:rsidRDefault="00753A44" w:rsidP="008A02EB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="008260CD" w:rsidRPr="005B4E49">
        <w:rPr>
          <w:noProof/>
          <w:sz w:val="28"/>
          <w:szCs w:val="28"/>
        </w:rPr>
        <w:t>Estado Civil: Casado/ 2 hijos</w:t>
      </w:r>
    </w:p>
    <w:p w:rsidR="00214AE7" w:rsidRDefault="00214AE7" w:rsidP="00C51C5F">
      <w:pPr>
        <w:pStyle w:val="Encabezadodelaseccin"/>
        <w:spacing w:before="480"/>
        <w:rPr>
          <w:rFonts w:asciiTheme="minorHAnsi" w:hAnsiTheme="minorHAnsi"/>
          <w:noProof/>
        </w:rPr>
      </w:pPr>
    </w:p>
    <w:p w:rsidR="00372C86" w:rsidRDefault="00C51C5F" w:rsidP="00214AE7">
      <w:pPr>
        <w:pStyle w:val="Encabezadodelaseccin"/>
        <w:spacing w:before="480" w:after="360"/>
        <w:rPr>
          <w:noProof/>
          <w:sz w:val="28"/>
          <w:szCs w:val="28"/>
        </w:rPr>
      </w:pPr>
      <w:r w:rsidRPr="00015647">
        <w:rPr>
          <w:rFonts w:asciiTheme="minorHAnsi" w:hAnsiTheme="minorHAnsi"/>
          <w:noProof/>
          <w:sz w:val="28"/>
          <w:szCs w:val="28"/>
        </w:rPr>
        <w:t>Educación</w:t>
      </w:r>
      <w:r w:rsidR="0044071D" w:rsidRPr="00015647">
        <w:rPr>
          <w:noProof/>
          <w:sz w:val="28"/>
          <w:szCs w:val="28"/>
        </w:rPr>
        <w:t xml:space="preserve"> </w:t>
      </w:r>
    </w:p>
    <w:p w:rsidR="004967A7" w:rsidRPr="008A02EB" w:rsidRDefault="00753A44" w:rsidP="008A02EB">
      <w:pPr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="00015647">
        <w:rPr>
          <w:sz w:val="28"/>
          <w:szCs w:val="28"/>
        </w:rPr>
        <w:t>Secu</w:t>
      </w:r>
      <w:r w:rsidR="008A02EB">
        <w:rPr>
          <w:sz w:val="28"/>
          <w:szCs w:val="28"/>
        </w:rPr>
        <w:t>ndario Completo, CEM nº 43, Bachiller en tecnología de la información.</w:t>
      </w:r>
      <w:r w:rsidR="00015647">
        <w:rPr>
          <w:sz w:val="28"/>
          <w:szCs w:val="28"/>
        </w:rPr>
        <w:t xml:space="preserve"> </w:t>
      </w:r>
    </w:p>
    <w:p w:rsidR="00214AE7" w:rsidRDefault="00214AE7" w:rsidP="00214AE7">
      <w:pPr>
        <w:pStyle w:val="Encabezadodelaseccin"/>
        <w:spacing w:before="480" w:after="280"/>
        <w:rPr>
          <w:noProof/>
          <w:sz w:val="28"/>
          <w:szCs w:val="28"/>
        </w:rPr>
      </w:pPr>
    </w:p>
    <w:p w:rsidR="00E33024" w:rsidRDefault="00E33024" w:rsidP="008A02EB">
      <w:pPr>
        <w:pStyle w:val="Encabezadodelaseccin"/>
        <w:spacing w:before="480" w:after="280"/>
        <w:rPr>
          <w:noProof/>
          <w:sz w:val="28"/>
          <w:szCs w:val="28"/>
        </w:rPr>
      </w:pPr>
    </w:p>
    <w:p w:rsidR="00AE2532" w:rsidRPr="00AE2532" w:rsidRDefault="00C51C5F" w:rsidP="008A02EB">
      <w:pPr>
        <w:pStyle w:val="Encabezadodelaseccin"/>
        <w:spacing w:before="480" w:after="280"/>
        <w:rPr>
          <w:noProof/>
          <w:sz w:val="28"/>
          <w:szCs w:val="28"/>
        </w:rPr>
      </w:pPr>
      <w:r w:rsidRPr="00753A44">
        <w:rPr>
          <w:noProof/>
          <w:sz w:val="28"/>
          <w:szCs w:val="28"/>
        </w:rPr>
        <w:t>Conocimientos y habilidades</w:t>
      </w:r>
    </w:p>
    <w:p w:rsidR="00753A44" w:rsidRDefault="00753A44" w:rsidP="00214AE7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 Operador de PC</w:t>
      </w:r>
    </w:p>
    <w:p w:rsidR="00753A44" w:rsidRDefault="00753A44" w:rsidP="00753A44">
      <w:pPr>
        <w:rPr>
          <w:sz w:val="28"/>
          <w:szCs w:val="28"/>
        </w:rPr>
      </w:pPr>
    </w:p>
    <w:p w:rsidR="004B1A1A" w:rsidRDefault="004B1A1A" w:rsidP="00753A44">
      <w:pPr>
        <w:rPr>
          <w:sz w:val="28"/>
          <w:szCs w:val="28"/>
        </w:rPr>
      </w:pPr>
    </w:p>
    <w:p w:rsidR="00B446F7" w:rsidRDefault="00B446F7" w:rsidP="00AE2532">
      <w:pPr>
        <w:pStyle w:val="Encabezadodelaseccin"/>
        <w:rPr>
          <w:noProof/>
          <w:sz w:val="28"/>
          <w:szCs w:val="28"/>
        </w:rPr>
      </w:pPr>
    </w:p>
    <w:p w:rsidR="008A02EB" w:rsidRDefault="008A02EB" w:rsidP="00AE2532">
      <w:pPr>
        <w:pStyle w:val="Encabezadodelaseccin"/>
        <w:rPr>
          <w:noProof/>
          <w:sz w:val="28"/>
          <w:szCs w:val="28"/>
        </w:rPr>
      </w:pPr>
    </w:p>
    <w:p w:rsidR="00AE2532" w:rsidRDefault="00C51C5F" w:rsidP="00AE2532">
      <w:pPr>
        <w:pStyle w:val="Encabezadodelaseccin"/>
        <w:rPr>
          <w:noProof/>
          <w:sz w:val="28"/>
          <w:szCs w:val="28"/>
        </w:rPr>
      </w:pPr>
      <w:r w:rsidRPr="00AE2532">
        <w:rPr>
          <w:noProof/>
          <w:sz w:val="28"/>
          <w:szCs w:val="28"/>
        </w:rPr>
        <w:t>Experiencia</w:t>
      </w:r>
      <w:r w:rsidR="00094CE4">
        <w:rPr>
          <w:noProof/>
          <w:sz w:val="28"/>
          <w:szCs w:val="28"/>
        </w:rPr>
        <w:t xml:space="preserve"> Laboral</w:t>
      </w:r>
      <w:r w:rsidR="00AE2532">
        <w:rPr>
          <w:noProof/>
          <w:sz w:val="28"/>
          <w:szCs w:val="28"/>
        </w:rPr>
        <w:t xml:space="preserve"> </w:t>
      </w:r>
    </w:p>
    <w:p w:rsidR="00DF734F" w:rsidRDefault="00DF734F" w:rsidP="001A3DF2">
      <w:pPr>
        <w:spacing w:after="120"/>
        <w:rPr>
          <w:sz w:val="28"/>
          <w:szCs w:val="28"/>
        </w:rPr>
      </w:pPr>
    </w:p>
    <w:p w:rsidR="001A3DF2" w:rsidRDefault="001A3DF2" w:rsidP="00DF734F">
      <w:pPr>
        <w:spacing w:after="120"/>
        <w:rPr>
          <w:sz w:val="28"/>
          <w:szCs w:val="28"/>
        </w:rPr>
      </w:pPr>
    </w:p>
    <w:p w:rsidR="00DF734F" w:rsidRDefault="001A3DF2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r w:rsidR="003D7237">
        <w:rPr>
          <w:sz w:val="28"/>
          <w:szCs w:val="28"/>
        </w:rPr>
        <w:t xml:space="preserve">Mariela </w:t>
      </w:r>
      <w:proofErr w:type="spellStart"/>
      <w:r w:rsidR="003D7237">
        <w:rPr>
          <w:sz w:val="28"/>
          <w:szCs w:val="28"/>
        </w:rPr>
        <w:t>Canale</w:t>
      </w:r>
      <w:proofErr w:type="spellEnd"/>
      <w:r w:rsidR="003D7237">
        <w:rPr>
          <w:sz w:val="28"/>
          <w:szCs w:val="28"/>
        </w:rPr>
        <w:t>, Lisandro de la Torre 865, G</w:t>
      </w:r>
      <w:r>
        <w:rPr>
          <w:sz w:val="28"/>
          <w:szCs w:val="28"/>
        </w:rPr>
        <w:t>ene</w:t>
      </w:r>
      <w:r w:rsidR="003D7237">
        <w:rPr>
          <w:sz w:val="28"/>
          <w:szCs w:val="28"/>
        </w:rPr>
        <w:t>ral Roca</w:t>
      </w:r>
      <w:r>
        <w:rPr>
          <w:sz w:val="28"/>
          <w:szCs w:val="28"/>
        </w:rPr>
        <w:t>, RN</w:t>
      </w:r>
    </w:p>
    <w:p w:rsidR="003D7237" w:rsidRDefault="003D7237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Servicio doméstico, niñera</w:t>
      </w:r>
    </w:p>
    <w:p w:rsidR="001A3DF2" w:rsidRDefault="001A3DF2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Desde 01/ 02/ 2012 al 28/ 02/ 2015</w:t>
      </w:r>
    </w:p>
    <w:p w:rsidR="00D63355" w:rsidRDefault="00D63355" w:rsidP="00DF734F">
      <w:pPr>
        <w:spacing w:after="120"/>
        <w:rPr>
          <w:sz w:val="28"/>
          <w:szCs w:val="28"/>
        </w:rPr>
      </w:pPr>
    </w:p>
    <w:p w:rsidR="00D63355" w:rsidRDefault="00D63355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·Desde Mayo 2009 a Enero 2012, diferentes casas particulares</w:t>
      </w:r>
    </w:p>
    <w:p w:rsidR="00D63355" w:rsidRDefault="00D63355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Servicio </w:t>
      </w:r>
      <w:r w:rsidR="00684427">
        <w:rPr>
          <w:sz w:val="28"/>
          <w:szCs w:val="28"/>
        </w:rPr>
        <w:t>doméstico</w:t>
      </w:r>
      <w:r>
        <w:rPr>
          <w:sz w:val="28"/>
          <w:szCs w:val="28"/>
        </w:rPr>
        <w:t xml:space="preserve">. </w:t>
      </w:r>
    </w:p>
    <w:p w:rsidR="00395A81" w:rsidRDefault="00395A81" w:rsidP="00DF734F">
      <w:pPr>
        <w:spacing w:after="120"/>
        <w:rPr>
          <w:sz w:val="28"/>
          <w:szCs w:val="28"/>
        </w:rPr>
      </w:pPr>
    </w:p>
    <w:p w:rsidR="00395A81" w:rsidRDefault="00684427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·SuO</w:t>
      </w:r>
      <w:r w:rsidR="00395A81">
        <w:rPr>
          <w:sz w:val="28"/>
          <w:szCs w:val="28"/>
        </w:rPr>
        <w:t xml:space="preserve">mar, </w:t>
      </w:r>
      <w:r w:rsidR="00225204">
        <w:rPr>
          <w:sz w:val="28"/>
          <w:szCs w:val="28"/>
        </w:rPr>
        <w:t>Tucumán 550, General Roca, RN</w:t>
      </w:r>
    </w:p>
    <w:p w:rsidR="00225204" w:rsidRDefault="006053BE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Atención</w:t>
      </w:r>
      <w:r w:rsidR="00913DAE">
        <w:rPr>
          <w:sz w:val="28"/>
          <w:szCs w:val="28"/>
        </w:rPr>
        <w:t xml:space="preserve"> al público</w:t>
      </w:r>
      <w:r>
        <w:rPr>
          <w:sz w:val="28"/>
          <w:szCs w:val="28"/>
        </w:rPr>
        <w:t xml:space="preserve">, </w:t>
      </w:r>
      <w:r w:rsidR="00225204">
        <w:rPr>
          <w:sz w:val="28"/>
          <w:szCs w:val="28"/>
        </w:rPr>
        <w:t>Venta de indumentaria</w:t>
      </w:r>
    </w:p>
    <w:p w:rsidR="00225204" w:rsidRDefault="00225204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Desde 05/ 02/ 2007 al </w:t>
      </w:r>
      <w:r w:rsidR="00D63355">
        <w:rPr>
          <w:sz w:val="28"/>
          <w:szCs w:val="28"/>
        </w:rPr>
        <w:t>16/ 06/ 2007</w:t>
      </w:r>
    </w:p>
    <w:p w:rsidR="001A3DF2" w:rsidRDefault="001A3DF2" w:rsidP="00DF734F">
      <w:pPr>
        <w:spacing w:after="120"/>
        <w:rPr>
          <w:sz w:val="28"/>
          <w:szCs w:val="28"/>
        </w:rPr>
      </w:pP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·Kiosco 22, Villegas 717, General Roca, RN</w:t>
      </w: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Atención al público</w:t>
      </w: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Desde 15/ 04/ 2005 al 30/ 09/ 2005 </w:t>
      </w:r>
    </w:p>
    <w:p w:rsidR="00395A81" w:rsidRDefault="00395A81" w:rsidP="00DF734F">
      <w:pPr>
        <w:spacing w:after="120"/>
        <w:rPr>
          <w:sz w:val="28"/>
          <w:szCs w:val="28"/>
        </w:rPr>
      </w:pPr>
    </w:p>
    <w:p w:rsidR="001A3DF2" w:rsidRDefault="001A3DF2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</w:t>
      </w:r>
      <w:r w:rsidR="00395A81">
        <w:rPr>
          <w:sz w:val="28"/>
          <w:szCs w:val="28"/>
        </w:rPr>
        <w:t>Sport Line, Rivadavia al 5000, Flores, Buenos Aires</w:t>
      </w:r>
    </w:p>
    <w:p w:rsidR="00395A81" w:rsidRDefault="00102882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Atención al público; Venta</w:t>
      </w:r>
      <w:bookmarkStart w:id="0" w:name="_GoBack"/>
      <w:bookmarkEnd w:id="0"/>
      <w:r>
        <w:rPr>
          <w:sz w:val="28"/>
          <w:szCs w:val="28"/>
        </w:rPr>
        <w:t xml:space="preserve"> de calzado, indumentaria y artículos deportivos;</w:t>
      </w:r>
      <w:r w:rsidR="00395A81">
        <w:rPr>
          <w:sz w:val="28"/>
          <w:szCs w:val="28"/>
        </w:rPr>
        <w:t xml:space="preserve"> cajera</w:t>
      </w: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Desde 14/ 06/ 2004 al 29/ 03/ 2005</w:t>
      </w:r>
    </w:p>
    <w:p w:rsidR="00395A81" w:rsidRDefault="00395A81" w:rsidP="00DF734F">
      <w:pPr>
        <w:spacing w:after="120"/>
        <w:rPr>
          <w:sz w:val="28"/>
          <w:szCs w:val="28"/>
        </w:rPr>
      </w:pP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·Heladera El Cielo, Tucumán</w:t>
      </w:r>
      <w:r w:rsidR="00225204">
        <w:rPr>
          <w:sz w:val="28"/>
          <w:szCs w:val="28"/>
        </w:rPr>
        <w:t xml:space="preserve"> 555</w:t>
      </w:r>
      <w:r>
        <w:rPr>
          <w:sz w:val="28"/>
          <w:szCs w:val="28"/>
        </w:rPr>
        <w:t>, General Roca, RN</w:t>
      </w: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>Moza mostrador</w:t>
      </w:r>
    </w:p>
    <w:p w:rsidR="00395A81" w:rsidRDefault="00395A81" w:rsidP="00DF734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Desde 26/ 10/ 2003 al 30/ 04/ 2004 </w:t>
      </w:r>
    </w:p>
    <w:p w:rsidR="00DF734F" w:rsidRPr="00AE2532" w:rsidRDefault="00DF734F" w:rsidP="00DF734F">
      <w:pPr>
        <w:spacing w:after="120"/>
        <w:rPr>
          <w:sz w:val="28"/>
          <w:szCs w:val="28"/>
        </w:rPr>
      </w:pPr>
    </w:p>
    <w:p w:rsidR="004967A7" w:rsidRDefault="004967A7" w:rsidP="00AE2532">
      <w:pPr>
        <w:pStyle w:val="Encabezadodelaseccin"/>
        <w:rPr>
          <w:noProof/>
        </w:rPr>
      </w:pPr>
    </w:p>
    <w:sectPr w:rsidR="004967A7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9BE" w:rsidRDefault="00AF69BE">
      <w:pPr>
        <w:spacing w:after="0"/>
      </w:pPr>
      <w:r>
        <w:separator/>
      </w:r>
    </w:p>
  </w:endnote>
  <w:endnote w:type="continuationSeparator" w:id="0">
    <w:p w:rsidR="00AF69BE" w:rsidRDefault="00AF6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0288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9BE" w:rsidRDefault="00AF69BE">
      <w:pPr>
        <w:spacing w:after="0"/>
      </w:pPr>
      <w:r>
        <w:separator/>
      </w:r>
    </w:p>
  </w:footnote>
  <w:footnote w:type="continuationSeparator" w:id="0">
    <w:p w:rsidR="00AF69BE" w:rsidRDefault="00AF69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D"/>
    <w:rsid w:val="00015647"/>
    <w:rsid w:val="00094CE4"/>
    <w:rsid w:val="000D26C0"/>
    <w:rsid w:val="000E370B"/>
    <w:rsid w:val="00102882"/>
    <w:rsid w:val="001A3DF2"/>
    <w:rsid w:val="00214AE7"/>
    <w:rsid w:val="00225204"/>
    <w:rsid w:val="002F03EF"/>
    <w:rsid w:val="0033543D"/>
    <w:rsid w:val="00372C86"/>
    <w:rsid w:val="00395A81"/>
    <w:rsid w:val="003D7237"/>
    <w:rsid w:val="00416DFE"/>
    <w:rsid w:val="0044071D"/>
    <w:rsid w:val="004967A7"/>
    <w:rsid w:val="004B1A1A"/>
    <w:rsid w:val="00557D63"/>
    <w:rsid w:val="005B4E49"/>
    <w:rsid w:val="006053BE"/>
    <w:rsid w:val="00656179"/>
    <w:rsid w:val="00671383"/>
    <w:rsid w:val="00684427"/>
    <w:rsid w:val="006D0030"/>
    <w:rsid w:val="00733A83"/>
    <w:rsid w:val="00735D94"/>
    <w:rsid w:val="00753A44"/>
    <w:rsid w:val="008260CD"/>
    <w:rsid w:val="00885032"/>
    <w:rsid w:val="008A02EB"/>
    <w:rsid w:val="008A38AB"/>
    <w:rsid w:val="00913DAE"/>
    <w:rsid w:val="009C41C3"/>
    <w:rsid w:val="00A43C50"/>
    <w:rsid w:val="00AE2532"/>
    <w:rsid w:val="00AF69BE"/>
    <w:rsid w:val="00B446F7"/>
    <w:rsid w:val="00C51C5F"/>
    <w:rsid w:val="00C737FB"/>
    <w:rsid w:val="00C7429E"/>
    <w:rsid w:val="00D42698"/>
    <w:rsid w:val="00D63355"/>
    <w:rsid w:val="00DF734F"/>
    <w:rsid w:val="00E33024"/>
    <w:rsid w:val="00E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4F73A5-74B7-43D6-B971-90FA520A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C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character" w:styleId="Hipervnculo">
    <w:name w:val="Hyperlink"/>
    <w:basedOn w:val="Fuentedeprrafopredeter"/>
    <w:uiPriority w:val="99"/>
    <w:unhideWhenUsed/>
    <w:rsid w:val="008260CD"/>
    <w:rPr>
      <w:color w:val="39A5B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753A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2698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69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ariajesus9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rina%20Antinori\AppData\Roaming\Microsoft\Plantilla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55A127879E4D62A6082B9B7E5BB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F203A-0439-4B7A-A7B9-7480AE6D4855}"/>
      </w:docPartPr>
      <w:docPartBody>
        <w:p w:rsidR="00AD748F" w:rsidRDefault="00BE7685">
          <w:pPr>
            <w:pStyle w:val="E655A127879E4D62A6082B9B7E5BBCEC"/>
          </w:pPr>
          <w:r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85"/>
    <w:rsid w:val="006805E3"/>
    <w:rsid w:val="00906458"/>
    <w:rsid w:val="00A04E6F"/>
    <w:rsid w:val="00AD748F"/>
    <w:rsid w:val="00BB1A57"/>
    <w:rsid w:val="00BE7685"/>
    <w:rsid w:val="00E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55A127879E4D62A6082B9B7E5BBCEC">
    <w:name w:val="E655A127879E4D62A6082B9B7E5BBCEC"/>
  </w:style>
  <w:style w:type="paragraph" w:customStyle="1" w:styleId="067EFB8D68C247BBB3E11BD55A089F78">
    <w:name w:val="067EFB8D68C247BBB3E11BD55A089F78"/>
  </w:style>
  <w:style w:type="paragraph" w:customStyle="1" w:styleId="1635F64A13424C19B3D052CA4389992C">
    <w:name w:val="1635F64A13424C19B3D052CA4389992C"/>
  </w:style>
  <w:style w:type="paragraph" w:customStyle="1" w:styleId="43424A38DE2B48CF906C15584BFBABB0">
    <w:name w:val="43424A38DE2B48CF906C15584BFBABB0"/>
  </w:style>
  <w:style w:type="paragraph" w:customStyle="1" w:styleId="510DD795A49F4BD3A3519D9162C91893">
    <w:name w:val="510DD795A49F4BD3A3519D9162C91893"/>
  </w:style>
  <w:style w:type="paragraph" w:customStyle="1" w:styleId="1E1BD021A275437B9CE2DC0257981537">
    <w:name w:val="1E1BD021A275437B9CE2DC0257981537"/>
  </w:style>
  <w:style w:type="paragraph" w:customStyle="1" w:styleId="773BEFD97EF04F84B696C5DA12EB963A">
    <w:name w:val="773BEFD97EF04F84B696C5DA12EB963A"/>
  </w:style>
  <w:style w:type="paragraph" w:customStyle="1" w:styleId="6379E9E26245449A8F87424DB9D84BA3">
    <w:name w:val="6379E9E26245449A8F87424DB9D84BA3"/>
  </w:style>
  <w:style w:type="paragraph" w:customStyle="1" w:styleId="0F453DE74C1A474D95C6D68AE71F0874">
    <w:name w:val="0F453DE74C1A474D95C6D68AE71F0874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721603B6D9E4404B470B0C79FCD3AD0">
    <w:name w:val="0721603B6D9E4404B470B0C79FCD3AD0"/>
  </w:style>
  <w:style w:type="paragraph" w:customStyle="1" w:styleId="C26A863E19094AF99B6F73B89048EA64">
    <w:name w:val="C26A863E19094AF99B6F73B89048EA64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07A25643E9F74377AD471DC2C18795BC">
    <w:name w:val="07A25643E9F74377AD471DC2C18795BC"/>
  </w:style>
  <w:style w:type="paragraph" w:customStyle="1" w:styleId="9E6ED7C97BF544AC9652D207989D4659">
    <w:name w:val="9E6ED7C97BF544AC9652D207989D4659"/>
  </w:style>
  <w:style w:type="paragraph" w:customStyle="1" w:styleId="F36EC76B79E941FC8302C7E4FFA719B3">
    <w:name w:val="F36EC76B79E941FC8302C7E4FFA719B3"/>
  </w:style>
  <w:style w:type="paragraph" w:customStyle="1" w:styleId="25B56C103AC54E198815172D5DE4B06A">
    <w:name w:val="25B56C103AC54E198815172D5DE4B06A"/>
  </w:style>
  <w:style w:type="paragraph" w:customStyle="1" w:styleId="950D8B203E0E4766B22757AD24C670A8">
    <w:name w:val="950D8B203E0E4766B22757AD24C670A8"/>
  </w:style>
  <w:style w:type="paragraph" w:customStyle="1" w:styleId="57A752C829C94C5AAFBFC958D372A995">
    <w:name w:val="57A752C829C94C5AAFBFC958D372A995"/>
  </w:style>
  <w:style w:type="paragraph" w:customStyle="1" w:styleId="A770784FC2054DA0A28289822FE7CE0F">
    <w:name w:val="A770784FC2054DA0A28289822FE7C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Carlos Esponda 741, General Roca, 8332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AB2F26-245F-4737-A4E5-F74217B5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162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Panguilef Maria Jesus</dc:creator>
  <cp:keywords/>
  <cp:lastModifiedBy>Full name</cp:lastModifiedBy>
  <cp:revision>25</cp:revision>
  <cp:lastPrinted>2015-08-05T14:26:00Z</cp:lastPrinted>
  <dcterms:created xsi:type="dcterms:W3CDTF">2015-06-25T16:03:00Z</dcterms:created>
  <dcterms:modified xsi:type="dcterms:W3CDTF">2016-01-28T13:48:00Z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